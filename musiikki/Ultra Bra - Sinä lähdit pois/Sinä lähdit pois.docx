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CB91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6EA9334B" w14:textId="003ECD6F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FE503D">
        <w:rPr>
          <w:rFonts w:ascii="Consolas" w:hAnsi="Consolas" w:cs="Consolas"/>
          <w:b/>
          <w:bCs/>
          <w:lang w:val="en-US"/>
        </w:rPr>
        <w:t>|:</w:t>
      </w:r>
      <w:r w:rsidRPr="00343BA0">
        <w:rPr>
          <w:rFonts w:ascii="Consolas" w:hAnsi="Consolas" w:cs="Consolas"/>
          <w:b/>
          <w:bCs/>
          <w:lang w:val="en-US"/>
        </w:rPr>
        <w:t xml:space="preserve"> </w:t>
      </w:r>
      <w:r w:rsidR="00FE503D">
        <w:rPr>
          <w:rFonts w:ascii="Consolas" w:hAnsi="Consolas" w:cs="Consolas"/>
          <w:b/>
          <w:bCs/>
          <w:lang w:val="en-US"/>
        </w:rPr>
        <w:t>Dm | x | x | x :|</w:t>
      </w:r>
      <w:r w:rsidRPr="00343BA0">
        <w:rPr>
          <w:rFonts w:ascii="Consolas" w:hAnsi="Consolas" w:cs="Consolas"/>
          <w:b/>
          <w:bCs/>
          <w:lang w:val="en-US"/>
        </w:rPr>
        <w:t>|</w:t>
      </w:r>
    </w:p>
    <w:p w14:paraId="6C21B83C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64A5B687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44584610" w14:textId="378C2529" w:rsidR="00343BA0" w:rsidRPr="0009264B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FE503D">
        <w:rPr>
          <w:rFonts w:ascii="Consolas" w:hAnsi="Consolas" w:cs="Consolas"/>
          <w:b/>
          <w:bCs/>
          <w:lang w:val="en-US"/>
        </w:rPr>
        <w:t>|: Dm | x | x | x :|</w:t>
      </w:r>
      <w:r>
        <w:rPr>
          <w:rFonts w:ascii="Consolas" w:hAnsi="Consolas" w:cs="Consolas"/>
          <w:b/>
          <w:bCs/>
          <w:lang w:val="en-US"/>
        </w:rPr>
        <w:t>|</w:t>
      </w:r>
    </w:p>
    <w:p w14:paraId="0984B8AB" w14:textId="51B55FB6" w:rsidR="00343BA0" w:rsidRDefault="00FE503D" w:rsidP="00343BA0">
      <w:pPr>
        <w:rPr>
          <w:rFonts w:ascii="Consolas" w:hAnsi="Consolas" w:cs="Consolas"/>
          <w:b/>
          <w:bCs/>
        </w:rPr>
      </w:pPr>
      <w:r w:rsidRPr="00FE503D">
        <w:rPr>
          <w:rFonts w:ascii="Consolas" w:hAnsi="Consolas" w:cs="Consolas"/>
          <w:b/>
          <w:bCs/>
        </w:rPr>
        <w:t>| Gm | C</w:t>
      </w:r>
      <w:r>
        <w:rPr>
          <w:rFonts w:ascii="Consolas" w:hAnsi="Consolas" w:cs="Consolas"/>
          <w:b/>
          <w:bCs/>
        </w:rPr>
        <w:t>7</w:t>
      </w:r>
      <w:r w:rsidRPr="00FE503D">
        <w:rPr>
          <w:rFonts w:ascii="Consolas" w:hAnsi="Consolas" w:cs="Consolas"/>
          <w:b/>
          <w:bCs/>
        </w:rPr>
        <w:t xml:space="preserve"> | </w:t>
      </w:r>
      <w:r>
        <w:rPr>
          <w:rFonts w:ascii="Consolas" w:hAnsi="Consolas" w:cs="Consolas"/>
          <w:b/>
          <w:bCs/>
        </w:rPr>
        <w:t>Fmaj7 | Bbmaj |</w:t>
      </w:r>
    </w:p>
    <w:p w14:paraId="607A0D00" w14:textId="6F0ECF90" w:rsidR="00FE503D" w:rsidRDefault="00FE503D" w:rsidP="00343BA0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Edim7 | A | D | D7 |</w:t>
      </w:r>
    </w:p>
    <w:p w14:paraId="1BFCBFA3" w14:textId="77777777" w:rsidR="00FE503D" w:rsidRPr="00FE503D" w:rsidRDefault="00FE503D" w:rsidP="00343BA0">
      <w:pPr>
        <w:rPr>
          <w:rFonts w:ascii="Consolas" w:hAnsi="Consolas" w:cs="Consolas"/>
          <w:b/>
          <w:bCs/>
        </w:rPr>
      </w:pPr>
    </w:p>
    <w:p w14:paraId="43AD3E54" w14:textId="77777777" w:rsidR="00343BA0" w:rsidRPr="00FE503D" w:rsidRDefault="00343BA0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CHORUS</w:t>
      </w:r>
    </w:p>
    <w:p w14:paraId="683CFDEC" w14:textId="25431CD3" w:rsidR="00343BA0" w:rsidRPr="00FE503D" w:rsidRDefault="0009264B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|</w:t>
      </w:r>
      <w:r w:rsidR="00FE503D" w:rsidRPr="00FE503D">
        <w:rPr>
          <w:rFonts w:ascii="Consolas" w:hAnsi="Consolas" w:cs="Consolas"/>
          <w:b/>
          <w:bCs/>
          <w:lang w:val="en-US"/>
        </w:rPr>
        <w:t xml:space="preserve"> Gm | C | F | A7 </w:t>
      </w:r>
      <w:r w:rsidRPr="00FE503D">
        <w:rPr>
          <w:rFonts w:ascii="Consolas" w:hAnsi="Consolas" w:cs="Consolas"/>
          <w:b/>
          <w:bCs/>
          <w:lang w:val="en-US"/>
        </w:rPr>
        <w:t>|</w:t>
      </w:r>
    </w:p>
    <w:p w14:paraId="40D3FCBA" w14:textId="2E12D19C" w:rsidR="00FE503D" w:rsidRDefault="00FE503D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| Bb | F | G | </w:t>
      </w:r>
      <w:r>
        <w:rPr>
          <w:rFonts w:ascii="Consolas" w:hAnsi="Consolas" w:cs="Consolas"/>
          <w:b/>
          <w:bCs/>
          <w:lang w:val="en-US"/>
        </w:rPr>
        <w:t>x |</w:t>
      </w:r>
    </w:p>
    <w:p w14:paraId="54582808" w14:textId="77777777" w:rsidR="00FE503D" w:rsidRDefault="00FE503D">
      <w:pPr>
        <w:rPr>
          <w:rFonts w:ascii="Consolas" w:hAnsi="Consolas" w:cs="Consolas"/>
          <w:b/>
          <w:bCs/>
          <w:lang w:val="en-US"/>
        </w:rPr>
      </w:pPr>
    </w:p>
    <w:p w14:paraId="2FBC27AB" w14:textId="1CCB0D3A" w:rsidR="00FE503D" w:rsidRDefault="00FE503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595D2C25" w14:textId="364588DB" w:rsidR="00FE503D" w:rsidRPr="00FE503D" w:rsidRDefault="00FE503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Dm | x | x | x |</w:t>
      </w:r>
    </w:p>
    <w:p w14:paraId="06E625AC" w14:textId="77777777" w:rsidR="00343BA0" w:rsidRDefault="00343BA0">
      <w:pPr>
        <w:rPr>
          <w:rFonts w:ascii="Consolas" w:hAnsi="Consolas" w:cs="Consolas"/>
          <w:b/>
          <w:bCs/>
        </w:rPr>
      </w:pPr>
    </w:p>
    <w:p w14:paraId="0B470CD6" w14:textId="77777777" w:rsidR="00FE503D" w:rsidRPr="00FE503D" w:rsidRDefault="00FE503D" w:rsidP="00FE503D">
      <w:pPr>
        <w:rPr>
          <w:rFonts w:ascii="Consolas" w:hAnsi="Consolas" w:cs="Consolas"/>
          <w:b/>
          <w:bCs/>
        </w:rPr>
      </w:pPr>
      <w:r w:rsidRPr="00FE503D">
        <w:rPr>
          <w:rFonts w:ascii="Consolas" w:hAnsi="Consolas" w:cs="Consolas"/>
          <w:b/>
          <w:bCs/>
        </w:rPr>
        <w:t>VERSE</w:t>
      </w:r>
    </w:p>
    <w:p w14:paraId="3FC414B5" w14:textId="77777777" w:rsidR="00FE503D" w:rsidRPr="00FE503D" w:rsidRDefault="00FE503D" w:rsidP="00FE503D">
      <w:pPr>
        <w:rPr>
          <w:rFonts w:ascii="Consolas" w:hAnsi="Consolas" w:cs="Consolas"/>
          <w:b/>
          <w:bCs/>
        </w:rPr>
      </w:pPr>
      <w:r w:rsidRPr="00FE503D">
        <w:rPr>
          <w:rFonts w:ascii="Consolas" w:hAnsi="Consolas" w:cs="Consolas"/>
          <w:b/>
          <w:bCs/>
        </w:rPr>
        <w:t>||: Dm | x | x | x :||</w:t>
      </w:r>
    </w:p>
    <w:p w14:paraId="380D60FE" w14:textId="77777777" w:rsidR="00FE503D" w:rsidRPr="00FE503D" w:rsidRDefault="00FE503D" w:rsidP="00FE503D">
      <w:pPr>
        <w:rPr>
          <w:rFonts w:ascii="Consolas" w:hAnsi="Consolas" w:cs="Consolas"/>
          <w:b/>
          <w:bCs/>
        </w:rPr>
      </w:pPr>
      <w:r w:rsidRPr="00FE503D">
        <w:rPr>
          <w:rFonts w:ascii="Consolas" w:hAnsi="Consolas" w:cs="Consolas"/>
          <w:b/>
          <w:bCs/>
        </w:rPr>
        <w:t>| Gm | C | Fmaj7 | Bb |</w:t>
      </w:r>
    </w:p>
    <w:p w14:paraId="744EC025" w14:textId="2FC7FB4E" w:rsidR="00FE503D" w:rsidRPr="00FE503D" w:rsidRDefault="00FE503D" w:rsidP="00FE503D">
      <w:pPr>
        <w:rPr>
          <w:rFonts w:ascii="Consolas" w:hAnsi="Consolas" w:cs="Consolas"/>
          <w:b/>
          <w:bCs/>
        </w:rPr>
      </w:pPr>
      <w:r w:rsidRPr="00FE503D">
        <w:rPr>
          <w:rFonts w:ascii="Consolas" w:hAnsi="Consolas" w:cs="Consolas"/>
          <w:b/>
          <w:bCs/>
        </w:rPr>
        <w:t xml:space="preserve">| </w:t>
      </w:r>
      <w:r>
        <w:rPr>
          <w:rFonts w:ascii="Consolas" w:hAnsi="Consolas" w:cs="Consolas"/>
          <w:b/>
          <w:bCs/>
        </w:rPr>
        <w:t>Edim7</w:t>
      </w:r>
      <w:r w:rsidRPr="00FE503D">
        <w:rPr>
          <w:rFonts w:ascii="Consolas" w:hAnsi="Consolas" w:cs="Consolas"/>
          <w:b/>
          <w:bCs/>
        </w:rPr>
        <w:t xml:space="preserve"> | A | D | D7 |</w:t>
      </w:r>
    </w:p>
    <w:p w14:paraId="59757CF1" w14:textId="77777777" w:rsidR="00FE503D" w:rsidRDefault="00FE503D">
      <w:pPr>
        <w:rPr>
          <w:rFonts w:ascii="Consolas" w:hAnsi="Consolas" w:cs="Consolas"/>
          <w:b/>
          <w:bCs/>
        </w:rPr>
      </w:pPr>
    </w:p>
    <w:p w14:paraId="6342BB95" w14:textId="77777777" w:rsidR="00FE503D" w:rsidRPr="00FE503D" w:rsidRDefault="00FE503D" w:rsidP="00FE503D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CHORUS</w:t>
      </w:r>
    </w:p>
    <w:p w14:paraId="12231D45" w14:textId="77777777" w:rsidR="00FE503D" w:rsidRPr="00FE503D" w:rsidRDefault="00FE503D" w:rsidP="00FE503D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| Gm | C | F | A7 |</w:t>
      </w:r>
    </w:p>
    <w:p w14:paraId="6826A73F" w14:textId="77777777" w:rsidR="00FE503D" w:rsidRDefault="00FE503D" w:rsidP="00FE503D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| Bb | F | G | x |</w:t>
      </w:r>
    </w:p>
    <w:p w14:paraId="11F55D16" w14:textId="77777777" w:rsidR="00FE503D" w:rsidRDefault="00FE503D" w:rsidP="00FE503D">
      <w:pPr>
        <w:rPr>
          <w:rFonts w:ascii="Consolas" w:hAnsi="Consolas" w:cs="Consolas"/>
          <w:b/>
          <w:bCs/>
          <w:lang w:val="en-US"/>
        </w:rPr>
      </w:pPr>
    </w:p>
    <w:p w14:paraId="20C67E74" w14:textId="77777777" w:rsidR="00FE503D" w:rsidRPr="00FE503D" w:rsidRDefault="00FE503D" w:rsidP="00FE503D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INTERLUDE</w:t>
      </w:r>
    </w:p>
    <w:p w14:paraId="79EDFDDB" w14:textId="77777777" w:rsidR="00FE503D" w:rsidRPr="00FE503D" w:rsidRDefault="00FE503D" w:rsidP="00FE503D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| Dm | x | x | x |</w:t>
      </w:r>
    </w:p>
    <w:p w14:paraId="3D9BE5AA" w14:textId="77777777" w:rsidR="00FE503D" w:rsidRDefault="00FE503D" w:rsidP="00FE503D">
      <w:pPr>
        <w:rPr>
          <w:rFonts w:ascii="Consolas" w:hAnsi="Consolas" w:cs="Consolas"/>
          <w:b/>
          <w:bCs/>
          <w:lang w:val="en-US"/>
        </w:rPr>
      </w:pPr>
    </w:p>
    <w:p w14:paraId="35080E5D" w14:textId="07A9A28F" w:rsidR="00FE503D" w:rsidRDefault="00FE503D" w:rsidP="00FE503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BRIDGE</w:t>
      </w:r>
    </w:p>
    <w:p w14:paraId="26363624" w14:textId="213E9413" w:rsidR="00FE503D" w:rsidRDefault="00FE503D" w:rsidP="00FE503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Dm | x | x | x |</w:t>
      </w:r>
    </w:p>
    <w:p w14:paraId="79DAF4CB" w14:textId="2A0405E7" w:rsidR="00FE503D" w:rsidRPr="00FE503D" w:rsidRDefault="00FE503D" w:rsidP="00FE503D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| Dm | x | x | </w:t>
      </w:r>
      <w:r>
        <w:rPr>
          <w:rFonts w:ascii="Consolas" w:hAnsi="Consolas" w:cs="Consolas"/>
          <w:b/>
          <w:bCs/>
          <w:lang w:val="en-US"/>
        </w:rPr>
        <w:t>D7</w:t>
      </w:r>
      <w:r w:rsidRPr="00FE503D">
        <w:rPr>
          <w:rFonts w:ascii="Consolas" w:hAnsi="Consolas" w:cs="Consolas"/>
          <w:b/>
          <w:bCs/>
          <w:lang w:val="en-US"/>
        </w:rPr>
        <w:t xml:space="preserve"> |</w:t>
      </w:r>
    </w:p>
    <w:p w14:paraId="723CD395" w14:textId="77777777" w:rsidR="00FE503D" w:rsidRPr="00FE503D" w:rsidRDefault="00FE503D" w:rsidP="00FE503D">
      <w:pPr>
        <w:rPr>
          <w:rFonts w:ascii="Consolas" w:hAnsi="Consolas" w:cs="Consolas"/>
          <w:b/>
          <w:bCs/>
          <w:lang w:val="en-US"/>
        </w:rPr>
      </w:pPr>
    </w:p>
    <w:p w14:paraId="30693E5B" w14:textId="77777777" w:rsidR="00FE503D" w:rsidRPr="00FE503D" w:rsidRDefault="00FE503D" w:rsidP="00FE503D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CHORUS</w:t>
      </w:r>
    </w:p>
    <w:p w14:paraId="508A078B" w14:textId="77777777" w:rsidR="00FE503D" w:rsidRPr="00FE503D" w:rsidRDefault="00FE503D" w:rsidP="00FE503D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| Gm | C | F | A7 |</w:t>
      </w:r>
    </w:p>
    <w:p w14:paraId="5A503B35" w14:textId="77777777" w:rsidR="00FE503D" w:rsidRPr="00FE503D" w:rsidRDefault="00FE503D" w:rsidP="00FE503D">
      <w:pPr>
        <w:rPr>
          <w:rFonts w:ascii="Consolas" w:hAnsi="Consolas" w:cs="Consolas"/>
          <w:b/>
          <w:bCs/>
          <w:lang w:val="en-US"/>
        </w:rPr>
      </w:pPr>
      <w:r w:rsidRPr="00FE503D">
        <w:rPr>
          <w:rFonts w:ascii="Consolas" w:hAnsi="Consolas" w:cs="Consolas"/>
          <w:b/>
          <w:bCs/>
          <w:lang w:val="en-US"/>
        </w:rPr>
        <w:t>| Bb | F | G | x |</w:t>
      </w:r>
    </w:p>
    <w:p w14:paraId="26F36A53" w14:textId="76D8A68B" w:rsidR="00FE503D" w:rsidRDefault="00FE503D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Dm | D7 |</w:t>
      </w:r>
    </w:p>
    <w:p w14:paraId="2C24B018" w14:textId="77777777" w:rsidR="00FE503D" w:rsidRPr="00FE503D" w:rsidRDefault="00FE503D" w:rsidP="00FE503D">
      <w:pPr>
        <w:rPr>
          <w:rFonts w:ascii="Consolas" w:hAnsi="Consolas" w:cs="Consolas"/>
          <w:b/>
          <w:bCs/>
        </w:rPr>
      </w:pPr>
      <w:r w:rsidRPr="00FE503D">
        <w:rPr>
          <w:rFonts w:ascii="Consolas" w:hAnsi="Consolas" w:cs="Consolas"/>
          <w:b/>
          <w:bCs/>
        </w:rPr>
        <w:t>| Gm | C | F | A7 |</w:t>
      </w:r>
    </w:p>
    <w:p w14:paraId="6744E19C" w14:textId="77777777" w:rsidR="00FE503D" w:rsidRPr="00FE503D" w:rsidRDefault="00FE503D" w:rsidP="00FE503D">
      <w:pPr>
        <w:rPr>
          <w:rFonts w:ascii="Consolas" w:hAnsi="Consolas" w:cs="Consolas"/>
          <w:b/>
          <w:bCs/>
        </w:rPr>
      </w:pPr>
      <w:r w:rsidRPr="00FE503D">
        <w:rPr>
          <w:rFonts w:ascii="Consolas" w:hAnsi="Consolas" w:cs="Consolas"/>
          <w:b/>
          <w:bCs/>
        </w:rPr>
        <w:t>| Bb | F | G | x |</w:t>
      </w:r>
    </w:p>
    <w:p w14:paraId="579938CB" w14:textId="77777777" w:rsidR="00FE503D" w:rsidRDefault="00FE503D">
      <w:pPr>
        <w:rPr>
          <w:rFonts w:ascii="Consolas" w:hAnsi="Consolas" w:cs="Consolas"/>
          <w:b/>
          <w:bCs/>
        </w:rPr>
      </w:pPr>
    </w:p>
    <w:p w14:paraId="51AA1BEF" w14:textId="09C13E53" w:rsidR="00FE503D" w:rsidRDefault="00FE503D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OUTRO</w:t>
      </w:r>
    </w:p>
    <w:p w14:paraId="41ADF18B" w14:textId="56E445A1" w:rsidR="00FE503D" w:rsidRDefault="00FE503D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Dm | x | x | x |</w:t>
      </w:r>
    </w:p>
    <w:p w14:paraId="303CA246" w14:textId="7B3053D2" w:rsidR="00FE503D" w:rsidRPr="00343BA0" w:rsidRDefault="00FE503D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Dm | x | x | D |</w:t>
      </w:r>
    </w:p>
    <w:sectPr w:rsidR="00FE503D" w:rsidRPr="00343BA0" w:rsidSect="005F283B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B2E8" w14:textId="77777777" w:rsidR="005F283B" w:rsidRDefault="005F283B" w:rsidP="00343BA0">
      <w:r>
        <w:separator/>
      </w:r>
    </w:p>
  </w:endnote>
  <w:endnote w:type="continuationSeparator" w:id="0">
    <w:p w14:paraId="3A8D63F6" w14:textId="77777777" w:rsidR="005F283B" w:rsidRDefault="005F283B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9A4B" w14:textId="77777777" w:rsidR="005F283B" w:rsidRDefault="005F283B" w:rsidP="00343BA0">
      <w:r>
        <w:separator/>
      </w:r>
    </w:p>
  </w:footnote>
  <w:footnote w:type="continuationSeparator" w:id="0">
    <w:p w14:paraId="594EFAFA" w14:textId="77777777" w:rsidR="005F283B" w:rsidRDefault="005F283B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24BF" w14:textId="1C7E5864" w:rsidR="00E67C7D" w:rsidRPr="009244C3" w:rsidRDefault="00FE503D">
    <w:pPr>
      <w:pStyle w:val="Header"/>
      <w:rPr>
        <w:rFonts w:ascii="Consolas" w:hAnsi="Consolas" w:cs="Consolas"/>
        <w:sz w:val="20"/>
        <w:szCs w:val="20"/>
        <w:lang w:val="sv-SE"/>
      </w:rPr>
    </w:pPr>
    <w:proofErr w:type="gramStart"/>
    <w:r>
      <w:rPr>
        <w:rFonts w:ascii="Consolas" w:hAnsi="Consolas" w:cs="Consolas"/>
        <w:b/>
        <w:bCs/>
        <w:sz w:val="32"/>
        <w:szCs w:val="32"/>
        <w:lang w:val="sv-SE"/>
      </w:rPr>
      <w:t>ULTRA BRA</w:t>
    </w:r>
    <w:proofErr w:type="gramEnd"/>
    <w:r>
      <w:rPr>
        <w:rFonts w:ascii="Consolas" w:hAnsi="Consolas" w:cs="Consolas"/>
        <w:b/>
        <w:bCs/>
        <w:sz w:val="32"/>
        <w:szCs w:val="32"/>
        <w:lang w:val="sv-SE"/>
      </w:rPr>
      <w:t xml:space="preserve"> – SINÄ LÄHDIT POIS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3D"/>
    <w:rsid w:val="0009264B"/>
    <w:rsid w:val="00343BA0"/>
    <w:rsid w:val="005D6A78"/>
    <w:rsid w:val="005F283B"/>
    <w:rsid w:val="007E769C"/>
    <w:rsid w:val="008B6D26"/>
    <w:rsid w:val="00DD08A8"/>
    <w:rsid w:val="00E67C7D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DBC9A"/>
  <w15:chartTrackingRefBased/>
  <w15:docId w15:val="{B0F0ADD8-17FA-404D-BED8-005D7798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2024-02-26T10:00:00Z</cp:lastPrinted>
  <dcterms:created xsi:type="dcterms:W3CDTF">2024-02-26T09:52:00Z</dcterms:created>
  <dcterms:modified xsi:type="dcterms:W3CDTF">2024-02-26T10:28:00Z</dcterms:modified>
</cp:coreProperties>
</file>