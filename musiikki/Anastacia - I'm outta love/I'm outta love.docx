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68F8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24DE692" w14:textId="1A07B9B6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50EF5">
        <w:rPr>
          <w:rFonts w:ascii="Consolas" w:hAnsi="Consolas" w:cs="Consolas"/>
          <w:b/>
          <w:bCs/>
          <w:lang w:val="en-US"/>
        </w:rPr>
        <w:t xml:space="preserve">|: </w:t>
      </w:r>
      <w:proofErr w:type="spellStart"/>
      <w:r w:rsidR="00F50EF5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F50EF5">
        <w:rPr>
          <w:rFonts w:ascii="Consolas" w:hAnsi="Consolas" w:cs="Consolas"/>
          <w:b/>
          <w:bCs/>
          <w:lang w:val="en-US"/>
        </w:rPr>
        <w:t xml:space="preserve"> F7 | Ab | Eb :||</w:t>
      </w:r>
    </w:p>
    <w:p w14:paraId="7193438E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39939A98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128F0B88" w14:textId="62ABA8C3" w:rsidR="00F50EF5" w:rsidRDefault="00F50EF5" w:rsidP="00F50EF5">
      <w:pPr>
        <w:rPr>
          <w:rFonts w:ascii="Consolas" w:hAnsi="Consolas" w:cs="Consolas"/>
          <w:b/>
          <w:bCs/>
          <w:lang w:val="en-US"/>
        </w:rPr>
      </w:pPr>
      <w:r w:rsidRPr="00F50EF5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F50EF5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en-US"/>
        </w:rPr>
        <w:t xml:space="preserve"> | F7 | Ab | Eb |</w:t>
      </w:r>
    </w:p>
    <w:p w14:paraId="538597AC" w14:textId="7942BBF1" w:rsidR="00F50EF5" w:rsidRDefault="00F50EF5" w:rsidP="00F50EF5">
      <w:pPr>
        <w:rPr>
          <w:rFonts w:ascii="Consolas" w:hAnsi="Consolas" w:cs="Consolas"/>
          <w:b/>
          <w:bCs/>
          <w:lang w:val="en-US"/>
        </w:rPr>
      </w:pPr>
      <w:r w:rsidRPr="00F50EF5">
        <w:rPr>
          <w:rFonts w:ascii="Consolas" w:hAnsi="Consolas" w:cs="Consolas"/>
          <w:b/>
          <w:bCs/>
          <w:lang w:val="en-US"/>
        </w:rPr>
        <w:t>| Bb</w:t>
      </w:r>
      <w:proofErr w:type="spellStart"/>
      <w:r w:rsidRPr="00F50EF5">
        <w:rPr>
          <w:rFonts w:ascii="Consolas" w:hAnsi="Consolas" w:cs="Consolas"/>
          <w:b/>
          <w:bCs/>
          <w:lang w:val="en-US"/>
        </w:rPr>
        <w:t>m</w:t>
      </w:r>
      <w:proofErr w:type="spellEnd"/>
      <w:r w:rsidRPr="00F50EF5">
        <w:rPr>
          <w:rFonts w:ascii="Consolas" w:hAnsi="Consolas" w:cs="Consolas"/>
          <w:b/>
          <w:bCs/>
          <w:lang w:val="en-US"/>
        </w:rPr>
        <w:t xml:space="preserve"> | F7</w:t>
      </w:r>
      <w:r>
        <w:rPr>
          <w:rFonts w:ascii="Consolas" w:hAnsi="Consolas" w:cs="Consolas"/>
          <w:b/>
          <w:bCs/>
          <w:lang w:val="en-US"/>
        </w:rPr>
        <w:t>/A</w:t>
      </w:r>
      <w:r w:rsidRPr="00F50EF5">
        <w:rPr>
          <w:rFonts w:ascii="Consolas" w:hAnsi="Consolas" w:cs="Consolas"/>
          <w:b/>
          <w:bCs/>
          <w:lang w:val="en-US"/>
        </w:rPr>
        <w:t xml:space="preserve"> | Ab | Eb |</w:t>
      </w:r>
    </w:p>
    <w:p w14:paraId="4666C6FA" w14:textId="55AF237C" w:rsidR="00F50EF5" w:rsidRDefault="00F50EF5" w:rsidP="00F50EF5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</w:t>
      </w:r>
      <w:proofErr w:type="spellStart"/>
      <w:r>
        <w:rPr>
          <w:rFonts w:ascii="Consolas" w:hAnsi="Consolas" w:cs="Consolas"/>
          <w:b/>
          <w:bCs/>
          <w:lang w:val="en-US"/>
        </w:rPr>
        <w:t>Bbm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F7 | Gb | Ebm7 F7 |</w:t>
      </w:r>
    </w:p>
    <w:p w14:paraId="60DA19A4" w14:textId="265E62B0" w:rsidR="00F50EF5" w:rsidRPr="00F50EF5" w:rsidRDefault="00F50EF5" w:rsidP="00F50EF5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Bbm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F7 | Gb | F | (</w:t>
      </w:r>
      <w:proofErr w:type="spellStart"/>
      <w:r>
        <w:rPr>
          <w:rFonts w:ascii="Consolas" w:hAnsi="Consolas" w:cs="Consolas"/>
          <w:b/>
          <w:bCs/>
          <w:lang w:val="en-US"/>
        </w:rPr>
        <w:t>isku</w:t>
      </w:r>
      <w:proofErr w:type="spellEnd"/>
      <w:r>
        <w:rPr>
          <w:rFonts w:ascii="Consolas" w:hAnsi="Consolas" w:cs="Consolas"/>
          <w:b/>
          <w:bCs/>
          <w:lang w:val="en-US"/>
        </w:rPr>
        <w:t>) |</w:t>
      </w:r>
    </w:p>
    <w:p w14:paraId="52491178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830043B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451F2AE4" w14:textId="5B77A3A1" w:rsidR="00343BA0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F50EF5">
        <w:rPr>
          <w:rFonts w:ascii="Consolas" w:hAnsi="Consolas" w:cs="Consolas"/>
          <w:b/>
          <w:bCs/>
          <w:lang w:val="fi-FI"/>
        </w:rPr>
        <w:t xml:space="preserve">|: </w:t>
      </w:r>
      <w:proofErr w:type="spellStart"/>
      <w:r w:rsid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="00F50EF5">
        <w:rPr>
          <w:rFonts w:ascii="Consolas" w:hAnsi="Consolas" w:cs="Consolas"/>
          <w:b/>
          <w:bCs/>
          <w:lang w:val="fi-FI"/>
        </w:rPr>
        <w:t xml:space="preserve"> | F7 | Ab | </w:t>
      </w:r>
      <w:proofErr w:type="spellStart"/>
      <w:r w:rsidR="00F50EF5">
        <w:rPr>
          <w:rFonts w:ascii="Consolas" w:hAnsi="Consolas" w:cs="Consolas"/>
          <w:b/>
          <w:bCs/>
          <w:lang w:val="fi-FI"/>
        </w:rPr>
        <w:t>Eb</w:t>
      </w:r>
      <w:proofErr w:type="spellEnd"/>
      <w:r w:rsidR="00F50EF5">
        <w:rPr>
          <w:rFonts w:ascii="Consolas" w:hAnsi="Consolas" w:cs="Consolas"/>
          <w:b/>
          <w:bCs/>
          <w:lang w:val="fi-FI"/>
        </w:rPr>
        <w:t xml:space="preserve"> :||</w:t>
      </w:r>
    </w:p>
    <w:p w14:paraId="39B73960" w14:textId="7E59F5DD" w:rsidR="00F50EF5" w:rsidRDefault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F7 | 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F | </w:t>
      </w:r>
    </w:p>
    <w:p w14:paraId="3ABA6879" w14:textId="67B4D6CC" w:rsidR="00F50EF5" w:rsidRDefault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Bbm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</w:t>
      </w:r>
    </w:p>
    <w:p w14:paraId="05B9169B" w14:textId="77777777" w:rsidR="00F50EF5" w:rsidRDefault="00F50EF5">
      <w:pPr>
        <w:rPr>
          <w:rFonts w:ascii="Consolas" w:hAnsi="Consolas" w:cs="Consolas"/>
          <w:b/>
          <w:bCs/>
          <w:lang w:val="fi-FI"/>
        </w:rPr>
      </w:pPr>
    </w:p>
    <w:p w14:paraId="777CE597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  <w:r>
        <w:rPr>
          <w:rFonts w:ascii="Consolas" w:hAnsi="Consolas" w:cs="Consolas"/>
          <w:b/>
          <w:bCs/>
          <w:lang w:val="fi-FI"/>
        </w:rPr>
        <w:br/>
      </w:r>
      <w:r w:rsidRPr="00F50EF5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 F7 | Ab 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</w:t>
      </w:r>
    </w:p>
    <w:p w14:paraId="6D3AEE16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 F7/A | Ab 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</w:t>
      </w:r>
    </w:p>
    <w:p w14:paraId="5778D95E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>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F7 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Gb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Ebm7 F7 |</w:t>
      </w:r>
    </w:p>
    <w:p w14:paraId="7B78AA5D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Gb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 | (isku) |</w:t>
      </w:r>
    </w:p>
    <w:p w14:paraId="5C3AF591" w14:textId="0D80DA4E" w:rsidR="00F50EF5" w:rsidRPr="00343BA0" w:rsidRDefault="00F50EF5">
      <w:pPr>
        <w:rPr>
          <w:rFonts w:ascii="Consolas" w:hAnsi="Consolas" w:cs="Consolas"/>
          <w:b/>
          <w:bCs/>
          <w:lang w:val="fi-FI"/>
        </w:rPr>
      </w:pPr>
    </w:p>
    <w:p w14:paraId="29C6E7B8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>CHORUS</w:t>
      </w:r>
    </w:p>
    <w:p w14:paraId="4EB4513D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F7 | Ab 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:||</w:t>
      </w:r>
    </w:p>
    <w:p w14:paraId="769D715D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F7 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Gb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 | </w:t>
      </w:r>
    </w:p>
    <w:p w14:paraId="4BC00BAB" w14:textId="77777777" w:rsidR="00F50EF5" w:rsidRDefault="00F50EF5" w:rsidP="00F50EF5">
      <w:pPr>
        <w:rPr>
          <w:rFonts w:ascii="Consolas" w:hAnsi="Consolas" w:cs="Consolas"/>
          <w:b/>
          <w:bCs/>
          <w:lang w:val="fi-FI"/>
        </w:rPr>
      </w:pPr>
    </w:p>
    <w:p w14:paraId="232EFC61" w14:textId="73B26F24" w:rsidR="00F50EF5" w:rsidRDefault="00F50EF5" w:rsidP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</w:p>
    <w:p w14:paraId="111305AF" w14:textId="55BDD0A9" w:rsid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>| </w:t>
      </w:r>
      <w:r>
        <w:rPr>
          <w:rFonts w:ascii="Consolas" w:hAnsi="Consolas" w:cs="Consolas"/>
          <w:b/>
          <w:bCs/>
          <w:lang w:val="fi-FI"/>
        </w:rPr>
        <w:t>Gbmaj7</w:t>
      </w:r>
      <w:r w:rsidRPr="00F50EF5">
        <w:rPr>
          <w:rFonts w:ascii="Consolas" w:hAnsi="Consolas" w:cs="Consolas"/>
          <w:b/>
          <w:bCs/>
          <w:lang w:val="fi-FI"/>
        </w:rPr>
        <w:t xml:space="preserve"> | x |</w:t>
      </w:r>
      <w:r>
        <w:rPr>
          <w:rFonts w:ascii="Consolas" w:hAnsi="Consolas" w:cs="Consolas"/>
          <w:b/>
          <w:bCs/>
          <w:lang w:val="fi-FI"/>
        </w:rPr>
        <w:t xml:space="preserve"> F7 | x | </w:t>
      </w:r>
    </w:p>
    <w:p w14:paraId="674C3BAD" w14:textId="77777777" w:rsidR="00F50EF5" w:rsidRDefault="00F50EF5" w:rsidP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Ebm9 | x | </w:t>
      </w:r>
    </w:p>
    <w:p w14:paraId="48262DDD" w14:textId="582301AF" w:rsidR="00F50EF5" w:rsidRDefault="00F50EF5" w:rsidP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 </w:t>
      </w:r>
      <w:proofErr w:type="spellStart"/>
      <w:r>
        <w:rPr>
          <w:rFonts w:ascii="Consolas" w:hAnsi="Consolas" w:cs="Consolas"/>
          <w:b/>
          <w:bCs/>
          <w:lang w:val="fi-FI"/>
        </w:rPr>
        <w:t>Faug</w:t>
      </w:r>
      <w:proofErr w:type="spellEnd"/>
      <w:r>
        <w:rPr>
          <w:rFonts w:ascii="Consolas" w:hAnsi="Consolas" w:cs="Consolas"/>
          <w:b/>
          <w:bCs/>
          <w:lang w:val="fi-FI"/>
        </w:rPr>
        <w:t>/C | F7sus4 | (isku) |</w:t>
      </w:r>
    </w:p>
    <w:p w14:paraId="107E96FE" w14:textId="77777777" w:rsidR="00F50EF5" w:rsidRDefault="00F50EF5" w:rsidP="00F50EF5">
      <w:pPr>
        <w:rPr>
          <w:rFonts w:ascii="Consolas" w:hAnsi="Consolas" w:cs="Consolas"/>
          <w:b/>
          <w:bCs/>
          <w:lang w:val="fi-FI"/>
        </w:rPr>
      </w:pPr>
    </w:p>
    <w:p w14:paraId="57DC325A" w14:textId="3E41A92D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4DD557EF" w14:textId="31BC1D13" w:rsid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||: </w:t>
      </w:r>
      <w:r>
        <w:rPr>
          <w:rFonts w:ascii="Consolas" w:hAnsi="Consolas" w:cs="Consolas"/>
          <w:b/>
          <w:bCs/>
          <w:lang w:val="fi-FI"/>
        </w:rPr>
        <w:t>N.C.</w:t>
      </w:r>
      <w:r w:rsidRPr="00F50EF5">
        <w:rPr>
          <w:rFonts w:ascii="Consolas" w:hAnsi="Consolas" w:cs="Consolas"/>
          <w:b/>
          <w:bCs/>
          <w:lang w:val="fi-FI"/>
        </w:rPr>
        <w:t xml:space="preserve"> | </w:t>
      </w:r>
      <w:r>
        <w:rPr>
          <w:rFonts w:ascii="Consolas" w:hAnsi="Consolas" w:cs="Consolas"/>
          <w:b/>
          <w:bCs/>
          <w:lang w:val="fi-FI"/>
        </w:rPr>
        <w:t>x</w:t>
      </w:r>
      <w:r w:rsidRPr="00F50EF5">
        <w:rPr>
          <w:rFonts w:ascii="Consolas" w:hAnsi="Consolas" w:cs="Consolas"/>
          <w:b/>
          <w:bCs/>
          <w:lang w:val="fi-FI"/>
        </w:rPr>
        <w:t xml:space="preserve"> | </w:t>
      </w:r>
      <w:r>
        <w:rPr>
          <w:rFonts w:ascii="Consolas" w:hAnsi="Consolas" w:cs="Consolas"/>
          <w:b/>
          <w:bCs/>
          <w:lang w:val="fi-FI"/>
        </w:rPr>
        <w:t>x</w:t>
      </w:r>
      <w:r w:rsidRPr="00F50EF5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x</w:t>
      </w:r>
      <w:r w:rsidRPr="00F50EF5">
        <w:rPr>
          <w:rFonts w:ascii="Consolas" w:hAnsi="Consolas" w:cs="Consolas"/>
          <w:b/>
          <w:bCs/>
          <w:lang w:val="fi-FI"/>
        </w:rPr>
        <w:t xml:space="preserve"> 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>:||</w:t>
      </w:r>
    </w:p>
    <w:p w14:paraId="20CF1742" w14:textId="77777777" w:rsidR="00F50EF5" w:rsidRDefault="00F50EF5" w:rsidP="00F50EF5">
      <w:pPr>
        <w:rPr>
          <w:rFonts w:ascii="Consolas" w:hAnsi="Consolas" w:cs="Consolas"/>
          <w:b/>
          <w:bCs/>
          <w:lang w:val="fi-FI"/>
        </w:rPr>
      </w:pPr>
    </w:p>
    <w:p w14:paraId="51714823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>CHORUS</w:t>
      </w:r>
    </w:p>
    <w:p w14:paraId="01E953D1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F7 | Ab 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Eb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:||</w:t>
      </w:r>
    </w:p>
    <w:p w14:paraId="6F411805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F7 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Gb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 | </w:t>
      </w:r>
    </w:p>
    <w:p w14:paraId="2F436045" w14:textId="77777777" w:rsid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>| 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 x |</w:t>
      </w:r>
    </w:p>
    <w:p w14:paraId="23DD5EF5" w14:textId="77777777" w:rsidR="00F50EF5" w:rsidRDefault="00F50EF5" w:rsidP="00F50EF5">
      <w:pPr>
        <w:rPr>
          <w:rFonts w:ascii="Consolas" w:hAnsi="Consolas" w:cs="Consolas"/>
          <w:b/>
          <w:bCs/>
          <w:lang w:val="fi-FI"/>
        </w:rPr>
      </w:pPr>
    </w:p>
    <w:p w14:paraId="0D4DF5FA" w14:textId="7065BCEF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 (fadeout)</w:t>
      </w:r>
    </w:p>
    <w:p w14:paraId="2E4F5586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  <w:r w:rsidRPr="00F50EF5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F50EF5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0EF5">
        <w:rPr>
          <w:rFonts w:ascii="Consolas" w:hAnsi="Consolas" w:cs="Consolas"/>
          <w:b/>
          <w:bCs/>
          <w:lang w:val="fi-FI"/>
        </w:rPr>
        <w:t xml:space="preserve"> | F7 | Ab | Eb :||</w:t>
      </w:r>
    </w:p>
    <w:p w14:paraId="16ED7287" w14:textId="77777777" w:rsidR="00F50EF5" w:rsidRPr="00F50EF5" w:rsidRDefault="00F50EF5" w:rsidP="00F50EF5">
      <w:pPr>
        <w:rPr>
          <w:rFonts w:ascii="Consolas" w:hAnsi="Consolas" w:cs="Consolas"/>
          <w:b/>
          <w:bCs/>
          <w:lang w:val="fi-FI"/>
        </w:rPr>
      </w:pPr>
    </w:p>
    <w:p w14:paraId="57BD5667" w14:textId="77777777" w:rsidR="00343BA0" w:rsidRPr="00F50EF5" w:rsidRDefault="00343BA0">
      <w:pPr>
        <w:rPr>
          <w:rFonts w:ascii="Consolas" w:hAnsi="Consolas" w:cs="Consolas"/>
          <w:b/>
          <w:bCs/>
          <w:lang w:val="fi-FI"/>
        </w:rPr>
      </w:pPr>
    </w:p>
    <w:p w14:paraId="1DA10497" w14:textId="77777777" w:rsidR="00F50EF5" w:rsidRPr="00343BA0" w:rsidRDefault="00F50EF5">
      <w:pPr>
        <w:rPr>
          <w:rFonts w:ascii="Consolas" w:hAnsi="Consolas" w:cs="Consolas"/>
          <w:b/>
          <w:bCs/>
        </w:rPr>
      </w:pPr>
    </w:p>
    <w:sectPr w:rsidR="00F50EF5" w:rsidRPr="00343BA0" w:rsidSect="005877CF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9E0C" w14:textId="77777777" w:rsidR="005877CF" w:rsidRDefault="005877CF" w:rsidP="00343BA0">
      <w:r>
        <w:separator/>
      </w:r>
    </w:p>
  </w:endnote>
  <w:endnote w:type="continuationSeparator" w:id="0">
    <w:p w14:paraId="55C6EC10" w14:textId="77777777" w:rsidR="005877CF" w:rsidRDefault="005877CF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C029" w14:textId="77777777" w:rsidR="005877CF" w:rsidRDefault="005877CF" w:rsidP="00343BA0">
      <w:r>
        <w:separator/>
      </w:r>
    </w:p>
  </w:footnote>
  <w:footnote w:type="continuationSeparator" w:id="0">
    <w:p w14:paraId="2E29D004" w14:textId="77777777" w:rsidR="005877CF" w:rsidRDefault="005877CF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6BC6" w14:textId="2E145E77" w:rsidR="00386917" w:rsidRPr="009244C3" w:rsidRDefault="00F50EF5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ANASTACIA – I’M OUTTA LOVE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F5"/>
    <w:rsid w:val="0009264B"/>
    <w:rsid w:val="00343BA0"/>
    <w:rsid w:val="00386917"/>
    <w:rsid w:val="005877CF"/>
    <w:rsid w:val="005D6A78"/>
    <w:rsid w:val="007E769C"/>
    <w:rsid w:val="008B6D26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63C72"/>
  <w15:chartTrackingRefBased/>
  <w15:docId w15:val="{F741CB2F-5A79-B145-99D0-51682FDD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2024-01-24T08:12:00Z</dcterms:created>
  <dcterms:modified xsi:type="dcterms:W3CDTF">2024-01-24T08:19:00Z</dcterms:modified>
</cp:coreProperties>
</file>