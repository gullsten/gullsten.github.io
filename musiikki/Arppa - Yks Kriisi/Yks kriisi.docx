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4A02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00E5D1C7" w14:textId="77777777" w:rsidR="009F7C05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9F7C05">
        <w:rPr>
          <w:rFonts w:ascii="Consolas" w:hAnsi="Consolas" w:cs="Consolas"/>
          <w:b/>
          <w:bCs/>
          <w:lang w:val="en-US"/>
        </w:rPr>
        <w:t xml:space="preserve"> Em7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9F7C05">
        <w:rPr>
          <w:rFonts w:ascii="Consolas" w:hAnsi="Consolas" w:cs="Consolas"/>
          <w:b/>
          <w:bCs/>
          <w:lang w:val="en-US"/>
        </w:rPr>
        <w:t xml:space="preserve"> Bm7 Cmaj7 | </w:t>
      </w:r>
    </w:p>
    <w:p w14:paraId="4809AB2E" w14:textId="15F699D0" w:rsidR="00343BA0" w:rsidRDefault="009F7C05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Am7 | Bm7 Em7 |</w:t>
      </w:r>
    </w:p>
    <w:p w14:paraId="75AF1711" w14:textId="77777777" w:rsidR="009F7C05" w:rsidRPr="009F7C05" w:rsidRDefault="009F7C05" w:rsidP="00343BA0">
      <w:pPr>
        <w:rPr>
          <w:rFonts w:ascii="Consolas" w:hAnsi="Consolas" w:cs="Consolas"/>
          <w:b/>
          <w:bCs/>
          <w:lang w:val="en-US"/>
        </w:rPr>
      </w:pPr>
    </w:p>
    <w:p w14:paraId="35F8F215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0912BA02" w14:textId="3EEDBC49" w:rsidR="009F7C05" w:rsidRPr="009F7C05" w:rsidRDefault="009F7C05" w:rsidP="009F7C05">
      <w:pPr>
        <w:rPr>
          <w:rFonts w:ascii="Consolas" w:hAnsi="Consolas" w:cs="Consolas"/>
          <w:b/>
          <w:bCs/>
          <w:lang w:val="en-US"/>
        </w:rPr>
      </w:pPr>
      <w:r w:rsidRPr="009F7C05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9F7C05">
        <w:rPr>
          <w:rFonts w:ascii="Consolas" w:hAnsi="Consolas" w:cs="Consolas"/>
          <w:b/>
          <w:bCs/>
          <w:lang w:val="en-US"/>
        </w:rPr>
        <w:t xml:space="preserve"> Em7 | Bm7 Cmaj7 | </w:t>
      </w:r>
    </w:p>
    <w:p w14:paraId="2E769CFE" w14:textId="064DDA05" w:rsidR="009F7C05" w:rsidRPr="009F7C05" w:rsidRDefault="009F7C05" w:rsidP="009F7C05">
      <w:pPr>
        <w:rPr>
          <w:rFonts w:ascii="Consolas" w:hAnsi="Consolas" w:cs="Consolas"/>
          <w:b/>
          <w:bCs/>
          <w:lang w:val="en-US"/>
        </w:rPr>
      </w:pPr>
      <w:r w:rsidRPr="009F7C05">
        <w:rPr>
          <w:rFonts w:ascii="Consolas" w:hAnsi="Consolas" w:cs="Consolas"/>
          <w:b/>
          <w:bCs/>
          <w:lang w:val="en-US"/>
        </w:rPr>
        <w:t xml:space="preserve">| Am7 | Bm7 Em7 </w:t>
      </w:r>
      <w:r>
        <w:rPr>
          <w:rFonts w:ascii="Consolas" w:hAnsi="Consolas" w:cs="Consolas"/>
          <w:b/>
          <w:bCs/>
          <w:lang w:val="en-US"/>
        </w:rPr>
        <w:t>:|</w:t>
      </w:r>
      <w:r w:rsidRPr="009F7C05">
        <w:rPr>
          <w:rFonts w:ascii="Consolas" w:hAnsi="Consolas" w:cs="Consolas"/>
          <w:b/>
          <w:bCs/>
          <w:lang w:val="en-US"/>
        </w:rPr>
        <w:t>|</w:t>
      </w:r>
    </w:p>
    <w:p w14:paraId="5CB12B36" w14:textId="77777777" w:rsidR="009F7C05" w:rsidRDefault="009F7C05" w:rsidP="009F7C05">
      <w:pPr>
        <w:rPr>
          <w:rFonts w:ascii="Consolas" w:hAnsi="Consolas" w:cs="Consolas"/>
        </w:rPr>
      </w:pPr>
      <w:r w:rsidRPr="009F7C05">
        <w:rPr>
          <w:rFonts w:ascii="Consolas" w:hAnsi="Consolas" w:cs="Consolas"/>
        </w:rPr>
        <w:t>Mull' on kaikki mahtavasti</w:t>
      </w:r>
      <w:r w:rsidRPr="009F7C05">
        <w:rPr>
          <w:rFonts w:ascii="Consolas" w:hAnsi="Consolas" w:cs="Consolas"/>
        </w:rPr>
        <w:br/>
        <w:t>Ja vielä enemmän</w:t>
      </w:r>
      <w:r w:rsidRPr="009F7C05">
        <w:rPr>
          <w:rFonts w:ascii="Consolas" w:hAnsi="Consolas" w:cs="Consolas"/>
        </w:rPr>
        <w:br/>
        <w:t>Ikioma nahkatakki</w:t>
      </w:r>
      <w:r w:rsidRPr="009F7C05">
        <w:rPr>
          <w:rFonts w:ascii="Consolas" w:hAnsi="Consolas" w:cs="Consolas"/>
        </w:rPr>
        <w:br/>
        <w:t>Ja sen sisällä elämä</w:t>
      </w:r>
    </w:p>
    <w:p w14:paraId="4B844984" w14:textId="77777777" w:rsidR="009F7C05" w:rsidRDefault="009F7C05" w:rsidP="009F7C05">
      <w:pPr>
        <w:rPr>
          <w:rFonts w:ascii="Consolas" w:hAnsi="Consolas" w:cs="Consolas"/>
        </w:rPr>
      </w:pPr>
    </w:p>
    <w:p w14:paraId="6DAF783F" w14:textId="5F9DED8F" w:rsidR="009F7C05" w:rsidRDefault="009F7C05" w:rsidP="009F7C05">
      <w:pPr>
        <w:rPr>
          <w:rFonts w:ascii="Consolas" w:hAnsi="Consolas" w:cs="Consolas"/>
        </w:rPr>
      </w:pPr>
      <w:r w:rsidRPr="009F7C05">
        <w:rPr>
          <w:rFonts w:ascii="Consolas" w:hAnsi="Consolas" w:cs="Consolas"/>
        </w:rPr>
        <w:t>Neljä ehjää raajaa</w:t>
      </w:r>
      <w:r w:rsidRPr="009F7C05">
        <w:rPr>
          <w:rFonts w:ascii="Consolas" w:hAnsi="Consolas" w:cs="Consolas"/>
        </w:rPr>
        <w:br/>
        <w:t>Eli vapaus lähteä menemään</w:t>
      </w:r>
      <w:r w:rsidRPr="009F7C05">
        <w:rPr>
          <w:rFonts w:ascii="Consolas" w:hAnsi="Consolas" w:cs="Consolas"/>
        </w:rPr>
        <w:br/>
        <w:t>Ja toimiva polkupyörä</w:t>
      </w:r>
      <w:r w:rsidRPr="009F7C05">
        <w:rPr>
          <w:rFonts w:ascii="Consolas" w:hAnsi="Consolas" w:cs="Consolas"/>
        </w:rPr>
        <w:br/>
        <w:t>Jolla polkasta vaikka etelään</w:t>
      </w:r>
    </w:p>
    <w:p w14:paraId="6052EBAE" w14:textId="77777777" w:rsidR="009F7C05" w:rsidRDefault="009F7C05" w:rsidP="009F7C05">
      <w:pPr>
        <w:rPr>
          <w:rFonts w:ascii="Consolas" w:hAnsi="Consolas" w:cs="Consolas"/>
        </w:rPr>
      </w:pPr>
    </w:p>
    <w:p w14:paraId="3BE17212" w14:textId="606B214E" w:rsidR="009F7C05" w:rsidRPr="009F7C05" w:rsidRDefault="009F7C05" w:rsidP="009F7C05">
      <w:pPr>
        <w:rPr>
          <w:rFonts w:ascii="Consolas" w:hAnsi="Consolas" w:cs="Consolas"/>
          <w:b/>
          <w:bCs/>
          <w:lang w:val="fi-FI"/>
        </w:rPr>
      </w:pPr>
      <w:r w:rsidRPr="009F7C05">
        <w:rPr>
          <w:rFonts w:ascii="Consolas" w:hAnsi="Consolas" w:cs="Consolas"/>
          <w:b/>
          <w:bCs/>
          <w:lang w:val="fi-FI"/>
        </w:rPr>
        <w:t>INTERLUDE</w:t>
      </w:r>
    </w:p>
    <w:p w14:paraId="7E5B8F97" w14:textId="77777777" w:rsidR="009F7C05" w:rsidRPr="009F7C05" w:rsidRDefault="009F7C05" w:rsidP="009F7C05">
      <w:pPr>
        <w:rPr>
          <w:rFonts w:ascii="Consolas" w:hAnsi="Consolas" w:cs="Consolas"/>
          <w:b/>
          <w:bCs/>
          <w:lang w:val="fi-FI"/>
        </w:rPr>
      </w:pPr>
      <w:r w:rsidRPr="009F7C05">
        <w:rPr>
          <w:rFonts w:ascii="Consolas" w:hAnsi="Consolas" w:cs="Consolas"/>
          <w:b/>
          <w:bCs/>
          <w:lang w:val="fi-FI"/>
        </w:rPr>
        <w:t xml:space="preserve">| Em7 | Bm7 Cmaj7 | </w:t>
      </w:r>
    </w:p>
    <w:p w14:paraId="19A08334" w14:textId="77777777" w:rsidR="009F7C05" w:rsidRPr="009F7C05" w:rsidRDefault="009F7C05" w:rsidP="009F7C05">
      <w:pPr>
        <w:rPr>
          <w:rFonts w:ascii="Consolas" w:hAnsi="Consolas" w:cs="Consolas"/>
          <w:b/>
          <w:bCs/>
          <w:lang w:val="fi-FI"/>
        </w:rPr>
      </w:pPr>
      <w:r w:rsidRPr="009F7C05">
        <w:rPr>
          <w:rFonts w:ascii="Consolas" w:hAnsi="Consolas" w:cs="Consolas"/>
          <w:b/>
          <w:bCs/>
          <w:lang w:val="fi-FI"/>
        </w:rPr>
        <w:t>| Am7 | Bm7 Em7 |</w:t>
      </w:r>
    </w:p>
    <w:p w14:paraId="026695DA" w14:textId="77777777" w:rsidR="009F7C05" w:rsidRPr="009F7C05" w:rsidRDefault="009F7C05" w:rsidP="009F7C05">
      <w:pPr>
        <w:rPr>
          <w:rFonts w:ascii="Consolas" w:hAnsi="Consolas" w:cs="Consolas"/>
          <w:lang w:val="fi-FI"/>
        </w:rPr>
      </w:pPr>
    </w:p>
    <w:p w14:paraId="6834C912" w14:textId="5EAA60F9" w:rsidR="009F7C05" w:rsidRDefault="009F7C05" w:rsidP="00343BA0">
      <w:pPr>
        <w:rPr>
          <w:rFonts w:ascii="Consolas" w:hAnsi="Consolas" w:cs="Consolas"/>
          <w:b/>
          <w:bCs/>
          <w:lang w:val="fi-FI"/>
        </w:rPr>
      </w:pPr>
      <w:r w:rsidRPr="009F7C05">
        <w:rPr>
          <w:rFonts w:ascii="Consolas" w:hAnsi="Consolas" w:cs="Consolas"/>
          <w:b/>
          <w:bCs/>
          <w:lang w:val="fi-FI"/>
        </w:rPr>
        <w:t>VERSE</w:t>
      </w:r>
    </w:p>
    <w:p w14:paraId="3DDA44A4" w14:textId="3B1AD389" w:rsidR="009F7C05" w:rsidRPr="009F7C05" w:rsidRDefault="009F7C05" w:rsidP="009F7C05">
      <w:pPr>
        <w:rPr>
          <w:rFonts w:ascii="Consolas" w:hAnsi="Consolas" w:cs="Consolas"/>
          <w:b/>
          <w:bCs/>
          <w:lang w:val="fi-FI"/>
        </w:rPr>
      </w:pPr>
      <w:r w:rsidRPr="009F7C05">
        <w:rPr>
          <w:rFonts w:ascii="Consolas" w:hAnsi="Consolas" w:cs="Consolas"/>
          <w:b/>
          <w:bCs/>
          <w:lang w:val="fi-FI"/>
        </w:rPr>
        <w:t xml:space="preserve">| Em7 | Bm7 Cmaj7 | </w:t>
      </w:r>
    </w:p>
    <w:p w14:paraId="4D652F74" w14:textId="0E307275" w:rsidR="009F7C05" w:rsidRPr="009F7C05" w:rsidRDefault="009F7C05" w:rsidP="00343BA0">
      <w:pPr>
        <w:rPr>
          <w:rFonts w:ascii="Consolas" w:hAnsi="Consolas" w:cs="Consolas"/>
          <w:b/>
          <w:bCs/>
          <w:lang w:val="fi-FI"/>
        </w:rPr>
      </w:pPr>
      <w:r w:rsidRPr="009F7C05">
        <w:rPr>
          <w:rFonts w:ascii="Consolas" w:hAnsi="Consolas" w:cs="Consolas"/>
          <w:b/>
          <w:bCs/>
          <w:lang w:val="fi-FI"/>
        </w:rPr>
        <w:t>| Am7 | Bm7 Em7 |</w:t>
      </w:r>
    </w:p>
    <w:p w14:paraId="16FA350B" w14:textId="77777777" w:rsidR="009F7C05" w:rsidRPr="009F7C05" w:rsidRDefault="009F7C05" w:rsidP="009F7C05">
      <w:pPr>
        <w:rPr>
          <w:rFonts w:ascii="Consolas" w:hAnsi="Consolas" w:cs="Consolas"/>
        </w:rPr>
      </w:pPr>
      <w:r w:rsidRPr="009F7C05">
        <w:rPr>
          <w:rFonts w:ascii="Consolas" w:hAnsi="Consolas" w:cs="Consolas"/>
        </w:rPr>
        <w:t>Oma huone ja päällä katto</w:t>
      </w:r>
      <w:r w:rsidRPr="009F7C05">
        <w:rPr>
          <w:rFonts w:ascii="Consolas" w:hAnsi="Consolas" w:cs="Consolas"/>
        </w:rPr>
        <w:br/>
        <w:t>Ja mun jalkojen alla intiamatto</w:t>
      </w:r>
      <w:r w:rsidRPr="009F7C05">
        <w:rPr>
          <w:rFonts w:ascii="Consolas" w:hAnsi="Consolas" w:cs="Consolas"/>
        </w:rPr>
        <w:br/>
        <w:t>Aikani oon seissy tän päällä</w:t>
      </w:r>
      <w:r w:rsidRPr="009F7C05">
        <w:rPr>
          <w:rFonts w:ascii="Consolas" w:hAnsi="Consolas" w:cs="Consolas"/>
        </w:rPr>
        <w:br/>
        <w:t>Ja tajunnu et tasa-arvo ei asu täällä</w:t>
      </w:r>
    </w:p>
    <w:p w14:paraId="1468F912" w14:textId="77777777" w:rsidR="009F7C05" w:rsidRPr="009F7C05" w:rsidRDefault="009F7C05" w:rsidP="00343BA0">
      <w:pPr>
        <w:rPr>
          <w:rFonts w:ascii="Consolas" w:hAnsi="Consolas" w:cs="Consolas"/>
          <w:lang w:val="fi-FI"/>
        </w:rPr>
      </w:pPr>
    </w:p>
    <w:p w14:paraId="10048EEA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19EB6CEB" w14:textId="1CFA387E" w:rsidR="00343BA0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9F7C05">
        <w:rPr>
          <w:rFonts w:ascii="Consolas" w:hAnsi="Consolas" w:cs="Consolas"/>
          <w:b/>
          <w:bCs/>
          <w:lang w:val="fi-FI"/>
        </w:rPr>
        <w:t xml:space="preserve">|: Cmaj7 </w:t>
      </w:r>
      <w:r>
        <w:rPr>
          <w:rFonts w:ascii="Consolas" w:hAnsi="Consolas" w:cs="Consolas"/>
          <w:b/>
          <w:bCs/>
          <w:lang w:val="fi-FI"/>
        </w:rPr>
        <w:t>|</w:t>
      </w:r>
      <w:r w:rsidR="009F7C05">
        <w:rPr>
          <w:rFonts w:ascii="Consolas" w:hAnsi="Consolas" w:cs="Consolas"/>
          <w:b/>
          <w:bCs/>
          <w:lang w:val="fi-FI"/>
        </w:rPr>
        <w:t xml:space="preserve"> D | Em7 | x :||</w:t>
      </w:r>
    </w:p>
    <w:p w14:paraId="42EA0802" w14:textId="77777777" w:rsidR="009F7C05" w:rsidRPr="009F7C05" w:rsidRDefault="009F7C05" w:rsidP="009F7C05">
      <w:pPr>
        <w:rPr>
          <w:rFonts w:ascii="Consolas" w:hAnsi="Consolas" w:cs="Consolas"/>
        </w:rPr>
      </w:pPr>
      <w:r w:rsidRPr="009F7C05">
        <w:rPr>
          <w:rFonts w:ascii="Consolas" w:hAnsi="Consolas" w:cs="Consolas"/>
        </w:rPr>
        <w:t>Ku kaiken tän keskellä</w:t>
      </w:r>
      <w:r w:rsidRPr="009F7C05">
        <w:rPr>
          <w:rFonts w:ascii="Consolas" w:hAnsi="Consolas" w:cs="Consolas"/>
        </w:rPr>
        <w:br/>
        <w:t>Ainaki tällä hetkellä</w:t>
      </w:r>
      <w:r w:rsidRPr="009F7C05">
        <w:rPr>
          <w:rFonts w:ascii="Consolas" w:hAnsi="Consolas" w:cs="Consolas"/>
        </w:rPr>
        <w:br/>
        <w:t>Mull' on tasan yks kriisi</w:t>
      </w:r>
      <w:r w:rsidRPr="009F7C05">
        <w:rPr>
          <w:rFonts w:ascii="Consolas" w:hAnsi="Consolas" w:cs="Consolas"/>
        </w:rPr>
        <w:br/>
        <w:t>Yks ainoa kriisi</w:t>
      </w:r>
      <w:r w:rsidRPr="009F7C05">
        <w:rPr>
          <w:rFonts w:ascii="Consolas" w:hAnsi="Consolas" w:cs="Consolas"/>
        </w:rPr>
        <w:br/>
        <w:t>Kaiken tän keskellä</w:t>
      </w:r>
      <w:r w:rsidRPr="009F7C05">
        <w:rPr>
          <w:rFonts w:ascii="Consolas" w:hAnsi="Consolas" w:cs="Consolas"/>
        </w:rPr>
        <w:br/>
        <w:t>Nyt ainakin tällä hetkellä</w:t>
      </w:r>
      <w:r w:rsidRPr="009F7C05">
        <w:rPr>
          <w:rFonts w:ascii="Consolas" w:hAnsi="Consolas" w:cs="Consolas"/>
        </w:rPr>
        <w:br/>
        <w:t>Mull' on tasan yks kriisi</w:t>
      </w:r>
      <w:r w:rsidRPr="009F7C05">
        <w:rPr>
          <w:rFonts w:ascii="Consolas" w:hAnsi="Consolas" w:cs="Consolas"/>
        </w:rPr>
        <w:br/>
        <w:t>Nää kaikki etuoikeudet ei mahu tähän biisiin</w:t>
      </w:r>
    </w:p>
    <w:p w14:paraId="68FD079C" w14:textId="77777777" w:rsidR="009F7C05" w:rsidRPr="009F7C05" w:rsidRDefault="009F7C05">
      <w:pPr>
        <w:rPr>
          <w:rFonts w:ascii="Consolas" w:hAnsi="Consolas" w:cs="Consolas"/>
          <w:b/>
          <w:bCs/>
        </w:rPr>
      </w:pPr>
    </w:p>
    <w:p w14:paraId="7BA1C2DC" w14:textId="77777777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>INTERLUDE</w:t>
      </w:r>
    </w:p>
    <w:p w14:paraId="07BD5D13" w14:textId="77777777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 xml:space="preserve">| Em7 | Bm7 Cmaj7 | </w:t>
      </w:r>
    </w:p>
    <w:p w14:paraId="06A84BCB" w14:textId="77777777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>| Am7 | Bm7 Em7 |</w:t>
      </w:r>
    </w:p>
    <w:p w14:paraId="77BE38E7" w14:textId="77777777" w:rsidR="00343BA0" w:rsidRDefault="00343BA0">
      <w:pPr>
        <w:rPr>
          <w:rFonts w:ascii="Consolas" w:hAnsi="Consolas" w:cs="Consolas"/>
          <w:b/>
          <w:bCs/>
        </w:rPr>
      </w:pPr>
    </w:p>
    <w:p w14:paraId="6B937EEE" w14:textId="77777777" w:rsidR="009F7C05" w:rsidRDefault="009F7C05">
      <w:pPr>
        <w:rPr>
          <w:rFonts w:ascii="Consolas" w:hAnsi="Consolas" w:cs="Consolas"/>
          <w:b/>
          <w:bCs/>
        </w:rPr>
      </w:pPr>
    </w:p>
    <w:p w14:paraId="0E158746" w14:textId="77777777" w:rsidR="009F7C05" w:rsidRDefault="009F7C05">
      <w:pPr>
        <w:rPr>
          <w:rFonts w:ascii="Consolas" w:hAnsi="Consolas" w:cs="Consolas"/>
          <w:b/>
          <w:bCs/>
        </w:rPr>
      </w:pPr>
    </w:p>
    <w:p w14:paraId="12A10A30" w14:textId="77777777" w:rsidR="009F7C05" w:rsidRDefault="009F7C05">
      <w:pPr>
        <w:rPr>
          <w:rFonts w:ascii="Consolas" w:hAnsi="Consolas" w:cs="Consolas"/>
          <w:b/>
          <w:bCs/>
        </w:rPr>
      </w:pPr>
    </w:p>
    <w:p w14:paraId="0F60A80E" w14:textId="77777777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>VERSE</w:t>
      </w:r>
    </w:p>
    <w:p w14:paraId="0A1BE25A" w14:textId="77777777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 xml:space="preserve">||: Em7 | Bm7 Cmaj7 | </w:t>
      </w:r>
    </w:p>
    <w:p w14:paraId="6AC75230" w14:textId="77777777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>| Am7 | Bm7 Em7 :||</w:t>
      </w:r>
    </w:p>
    <w:p w14:paraId="0AFDD5A8" w14:textId="77777777" w:rsidR="009F7C05" w:rsidRDefault="009F7C05" w:rsidP="009F7C05">
      <w:pPr>
        <w:rPr>
          <w:rFonts w:ascii="Consolas" w:hAnsi="Consolas" w:cs="Consolas"/>
        </w:rPr>
      </w:pPr>
      <w:r w:rsidRPr="009F7C05">
        <w:rPr>
          <w:rFonts w:ascii="Consolas" w:hAnsi="Consolas" w:cs="Consolas"/>
        </w:rPr>
        <w:t>Sull' on kaikki mullinmallin</w:t>
      </w:r>
      <w:r w:rsidRPr="009F7C05">
        <w:rPr>
          <w:rFonts w:ascii="Consolas" w:hAnsi="Consolas" w:cs="Consolas"/>
        </w:rPr>
        <w:br/>
        <w:t>Tai vielä enemmän</w:t>
      </w:r>
      <w:r w:rsidRPr="009F7C05">
        <w:rPr>
          <w:rFonts w:ascii="Consolas" w:hAnsi="Consolas" w:cs="Consolas"/>
        </w:rPr>
        <w:br/>
        <w:t>Kaukana siitä on autotalli</w:t>
      </w:r>
      <w:r w:rsidRPr="009F7C05">
        <w:rPr>
          <w:rFonts w:ascii="Consolas" w:hAnsi="Consolas" w:cs="Consolas"/>
        </w:rPr>
        <w:br/>
        <w:t>Jossa mä soittelen menemään</w:t>
      </w:r>
    </w:p>
    <w:p w14:paraId="7881F6DE" w14:textId="77777777" w:rsidR="009F7C05" w:rsidRPr="009F7C05" w:rsidRDefault="009F7C05" w:rsidP="009F7C05">
      <w:pPr>
        <w:rPr>
          <w:rFonts w:ascii="Consolas" w:hAnsi="Consolas" w:cs="Consolas"/>
        </w:rPr>
      </w:pPr>
    </w:p>
    <w:p w14:paraId="46FA555D" w14:textId="38455F07" w:rsidR="009F7C05" w:rsidRPr="009F7C05" w:rsidRDefault="009F7C05" w:rsidP="009F7C05">
      <w:pPr>
        <w:rPr>
          <w:rFonts w:ascii="Consolas" w:hAnsi="Consolas" w:cs="Consolas"/>
        </w:rPr>
      </w:pPr>
      <w:r w:rsidRPr="009F7C05">
        <w:rPr>
          <w:rFonts w:ascii="Consolas" w:hAnsi="Consolas" w:cs="Consolas"/>
        </w:rPr>
        <w:t>Mul on paljon mut haluan lisää</w:t>
      </w:r>
      <w:r w:rsidRPr="009F7C05">
        <w:rPr>
          <w:rFonts w:ascii="Consolas" w:hAnsi="Consolas" w:cs="Consolas"/>
        </w:rPr>
        <w:br/>
        <w:t>Mul on mainio äiti ja vekkuli isä</w:t>
      </w:r>
      <w:r w:rsidRPr="009F7C05">
        <w:rPr>
          <w:rFonts w:ascii="Consolas" w:hAnsi="Consolas" w:cs="Consolas"/>
        </w:rPr>
        <w:br/>
        <w:t>Miks tässä kaupungissa on kuppiloita</w:t>
      </w:r>
      <w:r w:rsidRPr="009F7C05">
        <w:rPr>
          <w:rFonts w:ascii="Consolas" w:hAnsi="Consolas" w:cs="Consolas"/>
        </w:rPr>
        <w:br/>
        <w:t>Joihin kävellä voin iltasin jonon ohi sisään</w:t>
      </w:r>
    </w:p>
    <w:p w14:paraId="2BAFB933" w14:textId="77777777" w:rsidR="009F7C05" w:rsidRDefault="009F7C05">
      <w:pPr>
        <w:rPr>
          <w:rFonts w:ascii="Consolas" w:hAnsi="Consolas" w:cs="Consolas"/>
          <w:b/>
          <w:bCs/>
        </w:rPr>
      </w:pPr>
    </w:p>
    <w:p w14:paraId="699FEDFF" w14:textId="77777777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>CHORUS</w:t>
      </w:r>
    </w:p>
    <w:p w14:paraId="377A493F" w14:textId="77777777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>||: Cmaj7 | D | Em7 | x :||</w:t>
      </w:r>
    </w:p>
    <w:p w14:paraId="6958C828" w14:textId="569886A1" w:rsidR="009F7C05" w:rsidRPr="009F7C05" w:rsidRDefault="009F7C05" w:rsidP="009F7C05">
      <w:pPr>
        <w:rPr>
          <w:rFonts w:ascii="Consolas" w:hAnsi="Consolas" w:cs="Consolas"/>
        </w:rPr>
      </w:pPr>
      <w:r w:rsidRPr="009F7C05">
        <w:rPr>
          <w:rFonts w:ascii="Consolas" w:hAnsi="Consolas" w:cs="Consolas"/>
        </w:rPr>
        <w:t>Ku kaiken tän keskellä</w:t>
      </w:r>
      <w:r w:rsidRPr="009F7C05">
        <w:rPr>
          <w:rFonts w:ascii="Consolas" w:hAnsi="Consolas" w:cs="Consolas"/>
        </w:rPr>
        <w:br/>
        <w:t>Ainaki tällä hetkellä</w:t>
      </w:r>
      <w:r w:rsidRPr="009F7C05">
        <w:rPr>
          <w:rFonts w:ascii="Consolas" w:hAnsi="Consolas" w:cs="Consolas"/>
        </w:rPr>
        <w:br/>
        <w:t>Mull</w:t>
      </w:r>
      <w:r>
        <w:rPr>
          <w:rFonts w:ascii="Consolas" w:hAnsi="Consolas" w:cs="Consolas"/>
        </w:rPr>
        <w:t>’</w:t>
      </w:r>
      <w:r w:rsidRPr="009F7C05">
        <w:rPr>
          <w:rFonts w:ascii="Consolas" w:hAnsi="Consolas" w:cs="Consolas"/>
        </w:rPr>
        <w:t xml:space="preserve"> on tasan yks kriisi</w:t>
      </w:r>
      <w:r w:rsidRPr="009F7C05">
        <w:rPr>
          <w:rFonts w:ascii="Consolas" w:hAnsi="Consolas" w:cs="Consolas"/>
        </w:rPr>
        <w:br/>
        <w:t>Yks ainoa kriisi</w:t>
      </w:r>
      <w:r w:rsidRPr="009F7C05">
        <w:rPr>
          <w:rFonts w:ascii="Consolas" w:hAnsi="Consolas" w:cs="Consolas"/>
        </w:rPr>
        <w:br/>
        <w:t>Kaiken tän keskellä</w:t>
      </w:r>
      <w:r w:rsidRPr="009F7C05">
        <w:rPr>
          <w:rFonts w:ascii="Consolas" w:hAnsi="Consolas" w:cs="Consolas"/>
        </w:rPr>
        <w:br/>
        <w:t>Nyt ainakin tällä hetkellä</w:t>
      </w:r>
      <w:r w:rsidRPr="009F7C05">
        <w:rPr>
          <w:rFonts w:ascii="Consolas" w:hAnsi="Consolas" w:cs="Consolas"/>
        </w:rPr>
        <w:br/>
        <w:t>Mull</w:t>
      </w:r>
      <w:r>
        <w:rPr>
          <w:rFonts w:ascii="Consolas" w:hAnsi="Consolas" w:cs="Consolas"/>
        </w:rPr>
        <w:t>’</w:t>
      </w:r>
      <w:r w:rsidRPr="009F7C05">
        <w:rPr>
          <w:rFonts w:ascii="Consolas" w:hAnsi="Consolas" w:cs="Consolas"/>
        </w:rPr>
        <w:t xml:space="preserve"> on tasan yks kriisi</w:t>
      </w:r>
      <w:r w:rsidRPr="009F7C05">
        <w:rPr>
          <w:rFonts w:ascii="Consolas" w:hAnsi="Consolas" w:cs="Consolas"/>
        </w:rPr>
        <w:br/>
        <w:t>Nää kaikki etuoikeudet ei mahu tähän biisiin</w:t>
      </w:r>
    </w:p>
    <w:p w14:paraId="6D7982E8" w14:textId="77777777" w:rsidR="009F7C05" w:rsidRDefault="009F7C05">
      <w:pPr>
        <w:rPr>
          <w:rFonts w:ascii="Consolas" w:hAnsi="Consolas" w:cs="Consolas"/>
          <w:b/>
          <w:bCs/>
        </w:rPr>
      </w:pPr>
    </w:p>
    <w:p w14:paraId="773476A5" w14:textId="6EC31369" w:rsidR="009F7C05" w:rsidRPr="009F7C05" w:rsidRDefault="009F7C05">
      <w:pPr>
        <w:rPr>
          <w:rFonts w:ascii="Consolas" w:hAnsi="Consolas" w:cs="Consolas"/>
          <w:b/>
          <w:bCs/>
          <w:lang w:val="fi-FI"/>
        </w:rPr>
      </w:pPr>
      <w:r w:rsidRPr="009F7C05">
        <w:rPr>
          <w:rFonts w:ascii="Consolas" w:hAnsi="Consolas" w:cs="Consolas"/>
          <w:b/>
          <w:bCs/>
        </w:rPr>
        <w:t>OUT</w:t>
      </w:r>
      <w:r>
        <w:rPr>
          <w:rFonts w:ascii="Consolas" w:hAnsi="Consolas" w:cs="Consolas"/>
          <w:b/>
          <w:bCs/>
          <w:lang w:val="en-US"/>
        </w:rPr>
        <w:t>R</w:t>
      </w:r>
      <w:r w:rsidRPr="009F7C05">
        <w:rPr>
          <w:rFonts w:ascii="Consolas" w:hAnsi="Consolas" w:cs="Consolas"/>
          <w:b/>
          <w:bCs/>
        </w:rPr>
        <w:t>OSOOLO</w:t>
      </w:r>
      <w:r>
        <w:rPr>
          <w:rFonts w:ascii="Consolas" w:hAnsi="Consolas" w:cs="Consolas"/>
          <w:b/>
          <w:bCs/>
          <w:lang w:val="fi-FI"/>
        </w:rPr>
        <w:t xml:space="preserve"> (fadeout)</w:t>
      </w:r>
    </w:p>
    <w:p w14:paraId="47C19882" w14:textId="0576C268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>|</w:t>
      </w:r>
      <w:r w:rsidRPr="009F7C05">
        <w:rPr>
          <w:rFonts w:ascii="Consolas" w:hAnsi="Consolas" w:cs="Consolas"/>
          <w:b/>
          <w:bCs/>
          <w:lang w:val="en-US"/>
        </w:rPr>
        <w:t>|:</w:t>
      </w:r>
      <w:r w:rsidRPr="009F7C05">
        <w:rPr>
          <w:rFonts w:ascii="Consolas" w:hAnsi="Consolas" w:cs="Consolas"/>
          <w:b/>
          <w:bCs/>
        </w:rPr>
        <w:t xml:space="preserve"> Em7 | Bm7 Cmaj7 | </w:t>
      </w:r>
    </w:p>
    <w:p w14:paraId="69049E5F" w14:textId="6F8FA6D0" w:rsidR="009F7C05" w:rsidRPr="009F7C05" w:rsidRDefault="009F7C05" w:rsidP="009F7C05">
      <w:pPr>
        <w:rPr>
          <w:rFonts w:ascii="Consolas" w:hAnsi="Consolas" w:cs="Consolas"/>
          <w:b/>
          <w:bCs/>
        </w:rPr>
      </w:pPr>
      <w:r w:rsidRPr="009F7C05">
        <w:rPr>
          <w:rFonts w:ascii="Consolas" w:hAnsi="Consolas" w:cs="Consolas"/>
          <w:b/>
          <w:bCs/>
        </w:rPr>
        <w:t xml:space="preserve">| Am7 | Bm7 Em7 </w:t>
      </w:r>
      <w:r>
        <w:rPr>
          <w:rFonts w:ascii="Consolas" w:hAnsi="Consolas" w:cs="Consolas"/>
          <w:b/>
          <w:bCs/>
          <w:lang w:val="fi-FI"/>
        </w:rPr>
        <w:t>:|</w:t>
      </w:r>
      <w:r w:rsidRPr="009F7C05">
        <w:rPr>
          <w:rFonts w:ascii="Consolas" w:hAnsi="Consolas" w:cs="Consolas"/>
          <w:b/>
          <w:bCs/>
        </w:rPr>
        <w:t>|</w:t>
      </w:r>
    </w:p>
    <w:p w14:paraId="76DC77E5" w14:textId="77777777" w:rsidR="009F7C05" w:rsidRPr="009F7C05" w:rsidRDefault="009F7C05">
      <w:pPr>
        <w:rPr>
          <w:rFonts w:ascii="Consolas" w:hAnsi="Consolas" w:cs="Consolas"/>
          <w:b/>
          <w:bCs/>
        </w:rPr>
      </w:pPr>
    </w:p>
    <w:sectPr w:rsidR="009F7C05" w:rsidRPr="009F7C05" w:rsidSect="00246913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678E" w14:textId="77777777" w:rsidR="00246913" w:rsidRDefault="00246913" w:rsidP="00343BA0">
      <w:r>
        <w:separator/>
      </w:r>
    </w:p>
  </w:endnote>
  <w:endnote w:type="continuationSeparator" w:id="0">
    <w:p w14:paraId="4C282DBF" w14:textId="77777777" w:rsidR="00246913" w:rsidRDefault="00246913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9886" w14:textId="77777777" w:rsidR="00246913" w:rsidRDefault="00246913" w:rsidP="00343BA0">
      <w:r>
        <w:separator/>
      </w:r>
    </w:p>
  </w:footnote>
  <w:footnote w:type="continuationSeparator" w:id="0">
    <w:p w14:paraId="7827B77C" w14:textId="77777777" w:rsidR="00246913" w:rsidRDefault="00246913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C4FE" w14:textId="5DAB1170" w:rsidR="00386917" w:rsidRPr="009244C3" w:rsidRDefault="009F7C05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ARPPA – YKS KRIISI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05"/>
    <w:rsid w:val="0009264B"/>
    <w:rsid w:val="00246913"/>
    <w:rsid w:val="00343BA0"/>
    <w:rsid w:val="00386917"/>
    <w:rsid w:val="005D6A78"/>
    <w:rsid w:val="007E769C"/>
    <w:rsid w:val="008B6D26"/>
    <w:rsid w:val="009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4B54D"/>
  <w15:chartTrackingRefBased/>
  <w15:docId w15:val="{B892C522-3ADA-C643-B525-0C7B16E4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0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2024-01-24T06:30:00Z</dcterms:created>
  <dcterms:modified xsi:type="dcterms:W3CDTF">2024-01-24T06:40:00Z</dcterms:modified>
</cp:coreProperties>
</file>