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D50A" w14:textId="77777777" w:rsidR="00343BA0" w:rsidRPr="00393363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INTRO</w:t>
      </w:r>
    </w:p>
    <w:p w14:paraId="0E86A532" w14:textId="658B9733" w:rsidR="00343BA0" w:rsidRPr="00393363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</w:t>
      </w:r>
      <w:r w:rsidR="00393363" w:rsidRPr="00393363">
        <w:rPr>
          <w:rFonts w:ascii="Consolas" w:hAnsi="Consolas" w:cs="Consolas"/>
          <w:b/>
          <w:bCs/>
          <w:lang w:val="sv-SE"/>
        </w:rPr>
        <w:t xml:space="preserve"> Cm</w:t>
      </w:r>
      <w:r w:rsidRPr="00393363">
        <w:rPr>
          <w:rFonts w:ascii="Consolas" w:hAnsi="Consolas" w:cs="Consolas"/>
          <w:b/>
          <w:bCs/>
          <w:lang w:val="sv-SE"/>
        </w:rPr>
        <w:t xml:space="preserve"> |</w:t>
      </w:r>
      <w:r w:rsidR="00393363" w:rsidRPr="00393363">
        <w:rPr>
          <w:rFonts w:ascii="Consolas" w:hAnsi="Consolas" w:cs="Consolas"/>
          <w:b/>
          <w:bCs/>
          <w:lang w:val="sv-SE"/>
        </w:rPr>
        <w:t xml:space="preserve"> x | x | x |</w:t>
      </w:r>
    </w:p>
    <w:p w14:paraId="6F0D348A" w14:textId="4DE2C051" w:rsidR="00393363" w:rsidRPr="00393363" w:rsidRDefault="00393363" w:rsidP="00343BA0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 Cm | x | Ab | x Bb |</w:t>
      </w:r>
    </w:p>
    <w:p w14:paraId="5E7C2A5B" w14:textId="77777777" w:rsidR="00343BA0" w:rsidRPr="00393363" w:rsidRDefault="00343BA0" w:rsidP="00343BA0">
      <w:pPr>
        <w:rPr>
          <w:rFonts w:ascii="Consolas" w:hAnsi="Consolas" w:cs="Consolas"/>
          <w:b/>
          <w:bCs/>
          <w:lang w:val="sv-SE"/>
        </w:rPr>
      </w:pPr>
    </w:p>
    <w:p w14:paraId="5C71D1EE" w14:textId="77777777" w:rsidR="00343BA0" w:rsidRPr="00393363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VERSE</w:t>
      </w:r>
    </w:p>
    <w:p w14:paraId="5A28E977" w14:textId="2C15C8E8" w:rsidR="00393363" w:rsidRPr="00393363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</w:t>
      </w:r>
      <w:r w:rsidR="00393363" w:rsidRPr="00393363">
        <w:rPr>
          <w:rFonts w:ascii="Consolas" w:hAnsi="Consolas" w:cs="Consolas"/>
          <w:b/>
          <w:bCs/>
          <w:lang w:val="sv-SE"/>
        </w:rPr>
        <w:t>|: Cm | x | x | x |</w:t>
      </w:r>
    </w:p>
    <w:p w14:paraId="158F6E61" w14:textId="5AC93FE6" w:rsidR="00343BA0" w:rsidRPr="00393363" w:rsidRDefault="00393363" w:rsidP="00343BA0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 xml:space="preserve">| Bb | Fm | Cm </w:t>
      </w:r>
      <w:r w:rsidR="00343BA0" w:rsidRPr="00393363">
        <w:rPr>
          <w:rFonts w:ascii="Consolas" w:hAnsi="Consolas" w:cs="Consolas"/>
          <w:b/>
          <w:bCs/>
          <w:lang w:val="sv-SE"/>
        </w:rPr>
        <w:t>|</w:t>
      </w:r>
      <w:r w:rsidRPr="00393363">
        <w:rPr>
          <w:rFonts w:ascii="Consolas" w:hAnsi="Consolas" w:cs="Consolas"/>
          <w:b/>
          <w:bCs/>
          <w:lang w:val="sv-SE"/>
        </w:rPr>
        <w:t xml:space="preserve"> x :||</w:t>
      </w:r>
    </w:p>
    <w:p w14:paraId="3A8A4DB0" w14:textId="77777777" w:rsidR="00343BA0" w:rsidRPr="00393363" w:rsidRDefault="00343BA0" w:rsidP="00343BA0">
      <w:pPr>
        <w:rPr>
          <w:rFonts w:ascii="Consolas" w:hAnsi="Consolas" w:cs="Consolas"/>
          <w:b/>
          <w:bCs/>
          <w:lang w:val="sv-SE"/>
        </w:rPr>
      </w:pPr>
    </w:p>
    <w:p w14:paraId="61EE2949" w14:textId="1055DC50" w:rsidR="00393363" w:rsidRPr="00393363" w:rsidRDefault="00393363" w:rsidP="00343BA0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PRECHORUS</w:t>
      </w:r>
    </w:p>
    <w:p w14:paraId="4F1CF31F" w14:textId="66BB9306" w:rsidR="00393363" w:rsidRDefault="00393363" w:rsidP="00343BA0">
      <w:pPr>
        <w:rPr>
          <w:rFonts w:ascii="Consolas" w:hAnsi="Consolas" w:cs="Consolas"/>
          <w:b/>
          <w:bCs/>
          <w:lang w:val="sv-SE"/>
        </w:rPr>
      </w:pPr>
      <w:r>
        <w:rPr>
          <w:rFonts w:ascii="Consolas" w:hAnsi="Consolas" w:cs="Consolas"/>
          <w:b/>
          <w:bCs/>
          <w:lang w:val="sv-SE"/>
        </w:rPr>
        <w:t>| Ab | x | Cm | x | </w:t>
      </w:r>
    </w:p>
    <w:p w14:paraId="4FFFC6F2" w14:textId="7CB37B35" w:rsidR="00393363" w:rsidRDefault="00393363" w:rsidP="00343BA0">
      <w:pPr>
        <w:rPr>
          <w:rFonts w:ascii="Consolas" w:hAnsi="Consolas" w:cs="Consolas"/>
          <w:b/>
          <w:bCs/>
          <w:lang w:val="sv-SE"/>
        </w:rPr>
      </w:pPr>
      <w:r>
        <w:rPr>
          <w:rFonts w:ascii="Consolas" w:hAnsi="Consolas" w:cs="Consolas"/>
          <w:b/>
          <w:bCs/>
          <w:lang w:val="sv-SE"/>
        </w:rPr>
        <w:t>| Ab | x | Fm | Bb |</w:t>
      </w:r>
    </w:p>
    <w:p w14:paraId="3E00D141" w14:textId="77777777" w:rsidR="00393363" w:rsidRPr="00393363" w:rsidRDefault="00393363" w:rsidP="00343BA0">
      <w:pPr>
        <w:rPr>
          <w:rFonts w:ascii="Consolas" w:hAnsi="Consolas" w:cs="Consolas"/>
          <w:b/>
          <w:bCs/>
          <w:lang w:val="sv-SE"/>
        </w:rPr>
      </w:pPr>
    </w:p>
    <w:p w14:paraId="66D33998" w14:textId="77777777" w:rsidR="00343BA0" w:rsidRPr="00393363" w:rsidRDefault="00343BA0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CHORUS</w:t>
      </w:r>
    </w:p>
    <w:p w14:paraId="50556232" w14:textId="0E04FFE0" w:rsidR="00343BA0" w:rsidRDefault="0009264B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</w:t>
      </w:r>
      <w:r w:rsidR="00393363">
        <w:rPr>
          <w:rFonts w:ascii="Consolas" w:hAnsi="Consolas" w:cs="Consolas"/>
          <w:b/>
          <w:bCs/>
          <w:lang w:val="sv-SE"/>
        </w:rPr>
        <w:t>|: Cm | x | x | </w:t>
      </w:r>
      <w:proofErr w:type="spellStart"/>
      <w:r w:rsidR="00393363">
        <w:rPr>
          <w:rFonts w:ascii="Consolas" w:hAnsi="Consolas" w:cs="Consolas"/>
          <w:b/>
          <w:bCs/>
          <w:lang w:val="sv-SE"/>
        </w:rPr>
        <w:t>Eb</w:t>
      </w:r>
      <w:proofErr w:type="spellEnd"/>
      <w:r w:rsidR="00393363">
        <w:rPr>
          <w:rFonts w:ascii="Consolas" w:hAnsi="Consolas" w:cs="Consolas"/>
          <w:b/>
          <w:bCs/>
          <w:lang w:val="sv-SE"/>
        </w:rPr>
        <w:t xml:space="preserve"> </w:t>
      </w:r>
      <w:r w:rsidRPr="00393363">
        <w:rPr>
          <w:rFonts w:ascii="Consolas" w:hAnsi="Consolas" w:cs="Consolas"/>
          <w:b/>
          <w:bCs/>
          <w:lang w:val="sv-SE"/>
        </w:rPr>
        <w:t>|</w:t>
      </w:r>
    </w:p>
    <w:p w14:paraId="0F7282E3" w14:textId="4579B043" w:rsidR="00393363" w:rsidRPr="00393363" w:rsidRDefault="00393363">
      <w:pPr>
        <w:rPr>
          <w:rFonts w:ascii="Consolas" w:hAnsi="Consolas" w:cs="Consolas"/>
          <w:b/>
          <w:bCs/>
          <w:lang w:val="sv-SE"/>
        </w:rPr>
      </w:pPr>
      <w:r>
        <w:rPr>
          <w:rFonts w:ascii="Consolas" w:hAnsi="Consolas" w:cs="Consolas"/>
          <w:b/>
          <w:bCs/>
          <w:lang w:val="sv-SE"/>
        </w:rPr>
        <w:t>| Ab | x | Fm | Bb :||</w:t>
      </w:r>
    </w:p>
    <w:p w14:paraId="76A4FA2B" w14:textId="77777777" w:rsidR="00343BA0" w:rsidRDefault="00343BA0">
      <w:pPr>
        <w:rPr>
          <w:rFonts w:ascii="Consolas" w:hAnsi="Consolas" w:cs="Consolas"/>
          <w:b/>
          <w:bCs/>
        </w:rPr>
      </w:pPr>
    </w:p>
    <w:p w14:paraId="2EA33F81" w14:textId="77777777" w:rsidR="00393363" w:rsidRPr="00393363" w:rsidRDefault="00393363" w:rsidP="00393363">
      <w:pPr>
        <w:rPr>
          <w:rFonts w:ascii="Consolas" w:hAnsi="Consolas" w:cs="Consolas"/>
          <w:b/>
          <w:bCs/>
          <w:lang w:val="en-US"/>
        </w:rPr>
      </w:pPr>
      <w:r w:rsidRPr="00393363">
        <w:rPr>
          <w:rFonts w:ascii="Consolas" w:hAnsi="Consolas" w:cs="Consolas"/>
          <w:b/>
          <w:bCs/>
          <w:lang w:val="en-US"/>
        </w:rPr>
        <w:t>VERSE</w:t>
      </w:r>
    </w:p>
    <w:p w14:paraId="47C8021E" w14:textId="0BA81864" w:rsidR="00393363" w:rsidRPr="00393363" w:rsidRDefault="00393363" w:rsidP="00393363">
      <w:pPr>
        <w:rPr>
          <w:rFonts w:ascii="Consolas" w:hAnsi="Consolas" w:cs="Consolas"/>
          <w:b/>
          <w:bCs/>
          <w:lang w:val="en-US"/>
        </w:rPr>
      </w:pPr>
      <w:r w:rsidRPr="00393363">
        <w:rPr>
          <w:rFonts w:ascii="Consolas" w:hAnsi="Consolas" w:cs="Consolas"/>
          <w:b/>
          <w:bCs/>
          <w:lang w:val="en-US"/>
        </w:rPr>
        <w:t>| Cm | x | x | x |</w:t>
      </w:r>
    </w:p>
    <w:p w14:paraId="5F0612F6" w14:textId="39967F1F" w:rsidR="00393363" w:rsidRPr="00393363" w:rsidRDefault="00393363" w:rsidP="00393363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 Bb | Fm | Cm | x |</w:t>
      </w:r>
    </w:p>
    <w:p w14:paraId="73E4E146" w14:textId="77777777" w:rsidR="00393363" w:rsidRDefault="00393363">
      <w:pPr>
        <w:rPr>
          <w:rFonts w:ascii="Consolas" w:hAnsi="Consolas" w:cs="Consolas"/>
          <w:b/>
          <w:bCs/>
        </w:rPr>
      </w:pPr>
    </w:p>
    <w:p w14:paraId="584DD0C6" w14:textId="77777777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>PRECHORUS</w:t>
      </w:r>
    </w:p>
    <w:p w14:paraId="3C4F2E6C" w14:textId="77777777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>| Ab | x | Cm | x | </w:t>
      </w:r>
    </w:p>
    <w:p w14:paraId="44B4ADB1" w14:textId="77777777" w:rsidR="00393363" w:rsidRDefault="00393363" w:rsidP="00393363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 Ab | x | Fm | Bb |</w:t>
      </w:r>
    </w:p>
    <w:p w14:paraId="4B59B647" w14:textId="77777777" w:rsidR="00393363" w:rsidRDefault="00393363" w:rsidP="00393363">
      <w:pPr>
        <w:rPr>
          <w:rFonts w:ascii="Consolas" w:hAnsi="Consolas" w:cs="Consolas"/>
          <w:b/>
          <w:bCs/>
          <w:lang w:val="sv-SE"/>
        </w:rPr>
      </w:pPr>
    </w:p>
    <w:p w14:paraId="5041F87D" w14:textId="77777777" w:rsidR="00393363" w:rsidRPr="00393363" w:rsidRDefault="00393363" w:rsidP="00393363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CHORUS</w:t>
      </w:r>
    </w:p>
    <w:p w14:paraId="0DE6C322" w14:textId="77777777" w:rsidR="00393363" w:rsidRPr="00393363" w:rsidRDefault="00393363" w:rsidP="00393363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||: Cm | x | x | </w:t>
      </w:r>
      <w:proofErr w:type="spellStart"/>
      <w:r w:rsidRPr="00393363">
        <w:rPr>
          <w:rFonts w:ascii="Consolas" w:hAnsi="Consolas" w:cs="Consolas"/>
          <w:b/>
          <w:bCs/>
          <w:lang w:val="sv-SE"/>
        </w:rPr>
        <w:t>Eb</w:t>
      </w:r>
      <w:proofErr w:type="spellEnd"/>
      <w:r w:rsidRPr="00393363">
        <w:rPr>
          <w:rFonts w:ascii="Consolas" w:hAnsi="Consolas" w:cs="Consolas"/>
          <w:b/>
          <w:bCs/>
          <w:lang w:val="sv-SE"/>
        </w:rPr>
        <w:t xml:space="preserve"> |</w:t>
      </w:r>
    </w:p>
    <w:p w14:paraId="68D89C28" w14:textId="77777777" w:rsidR="00393363" w:rsidRPr="00393363" w:rsidRDefault="00393363" w:rsidP="00393363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 Ab | x | Fm | Bb :||</w:t>
      </w:r>
    </w:p>
    <w:p w14:paraId="1DE40935" w14:textId="77777777" w:rsidR="00393363" w:rsidRPr="00393363" w:rsidRDefault="00393363" w:rsidP="00393363">
      <w:pPr>
        <w:rPr>
          <w:rFonts w:ascii="Consolas" w:hAnsi="Consolas" w:cs="Consolas"/>
          <w:b/>
          <w:bCs/>
          <w:lang w:val="sv-SE"/>
        </w:rPr>
      </w:pPr>
    </w:p>
    <w:p w14:paraId="171632A1" w14:textId="7A51457E" w:rsidR="00393363" w:rsidRDefault="0039336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BRIDGE</w:t>
      </w:r>
    </w:p>
    <w:p w14:paraId="34DC1EC7" w14:textId="6CF9FF17" w:rsidR="00393363" w:rsidRDefault="0039336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Eb | Eb/D | Eb/Db | Cm |</w:t>
      </w:r>
    </w:p>
    <w:p w14:paraId="3F5DF11E" w14:textId="63229C4A" w:rsidR="00393363" w:rsidRDefault="00393363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Fm | x | Bbsus4 | Bb |</w:t>
      </w:r>
    </w:p>
    <w:p w14:paraId="66606289" w14:textId="3D9EF161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>| Eb | Eb/D | Eb/Db | C</w:t>
      </w:r>
      <w:r>
        <w:rPr>
          <w:rFonts w:ascii="Consolas" w:hAnsi="Consolas" w:cs="Consolas"/>
          <w:b/>
          <w:bCs/>
        </w:rPr>
        <w:t>7</w:t>
      </w:r>
      <w:r w:rsidRPr="00393363">
        <w:rPr>
          <w:rFonts w:ascii="Consolas" w:hAnsi="Consolas" w:cs="Consolas"/>
          <w:b/>
          <w:bCs/>
        </w:rPr>
        <w:t xml:space="preserve"> |</w:t>
      </w:r>
    </w:p>
    <w:p w14:paraId="0DA0BE9D" w14:textId="77777777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>| Fm | x | Bbsus4 | Bb |</w:t>
      </w:r>
    </w:p>
    <w:p w14:paraId="47CD7723" w14:textId="58B301FE" w:rsidR="00393363" w:rsidRDefault="00393363" w:rsidP="00393363">
      <w:pPr>
        <w:rPr>
          <w:rFonts w:ascii="Consolas" w:hAnsi="Consolas" w:cs="Consolas"/>
          <w:b/>
          <w:bCs/>
        </w:rPr>
      </w:pPr>
    </w:p>
    <w:p w14:paraId="3E591991" w14:textId="37586781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>CHORUS</w:t>
      </w:r>
      <w:r>
        <w:rPr>
          <w:rFonts w:ascii="Consolas" w:hAnsi="Consolas" w:cs="Consolas"/>
          <w:b/>
          <w:bCs/>
        </w:rPr>
        <w:t xml:space="preserve"> (ekat 3 tahtia hiljaa)</w:t>
      </w:r>
    </w:p>
    <w:p w14:paraId="7B36A65D" w14:textId="0EC2FC7D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>| Cm | x | x | Eb |</w:t>
      </w:r>
    </w:p>
    <w:p w14:paraId="7A99440E" w14:textId="4C5FF43D" w:rsidR="00393363" w:rsidRPr="00393363" w:rsidRDefault="00393363" w:rsidP="00393363">
      <w:pPr>
        <w:rPr>
          <w:rFonts w:ascii="Consolas" w:hAnsi="Consolas" w:cs="Consolas"/>
          <w:b/>
          <w:bCs/>
          <w:lang w:val="sv-SE"/>
        </w:rPr>
      </w:pPr>
      <w:r w:rsidRPr="00393363">
        <w:rPr>
          <w:rFonts w:ascii="Consolas" w:hAnsi="Consolas" w:cs="Consolas"/>
          <w:b/>
          <w:bCs/>
          <w:lang w:val="sv-SE"/>
        </w:rPr>
        <w:t>| Ab | x | Fm | Bb |</w:t>
      </w:r>
    </w:p>
    <w:p w14:paraId="1F709D8E" w14:textId="77777777" w:rsidR="00393363" w:rsidRDefault="00393363" w:rsidP="00393363">
      <w:pPr>
        <w:rPr>
          <w:rFonts w:ascii="Consolas" w:hAnsi="Consolas" w:cs="Consolas"/>
          <w:b/>
          <w:bCs/>
        </w:rPr>
      </w:pPr>
    </w:p>
    <w:p w14:paraId="1062A768" w14:textId="77777777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>CHORUS</w:t>
      </w:r>
    </w:p>
    <w:p w14:paraId="33BCF4B5" w14:textId="37ED9594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 xml:space="preserve">||: </w:t>
      </w:r>
      <w:r w:rsidR="00BC070C">
        <w:rPr>
          <w:rFonts w:ascii="Consolas" w:hAnsi="Consolas" w:cs="Consolas"/>
          <w:b/>
          <w:bCs/>
        </w:rPr>
        <w:t>D</w:t>
      </w:r>
      <w:r w:rsidRPr="00393363">
        <w:rPr>
          <w:rFonts w:ascii="Consolas" w:hAnsi="Consolas" w:cs="Consolas"/>
          <w:b/>
          <w:bCs/>
        </w:rPr>
        <w:t>m | x | x | </w:t>
      </w:r>
      <w:r w:rsidR="00BC070C">
        <w:rPr>
          <w:rFonts w:ascii="Consolas" w:hAnsi="Consolas" w:cs="Consolas"/>
          <w:b/>
          <w:bCs/>
        </w:rPr>
        <w:t>F</w:t>
      </w:r>
      <w:r w:rsidRPr="00393363">
        <w:rPr>
          <w:rFonts w:ascii="Consolas" w:hAnsi="Consolas" w:cs="Consolas"/>
          <w:b/>
          <w:bCs/>
        </w:rPr>
        <w:t xml:space="preserve"> |</w:t>
      </w:r>
    </w:p>
    <w:p w14:paraId="730498DF" w14:textId="49D9259E" w:rsidR="00393363" w:rsidRPr="00393363" w:rsidRDefault="00393363" w:rsidP="00393363">
      <w:pPr>
        <w:rPr>
          <w:rFonts w:ascii="Consolas" w:hAnsi="Consolas" w:cs="Consolas"/>
          <w:b/>
          <w:bCs/>
        </w:rPr>
      </w:pPr>
      <w:r w:rsidRPr="00393363">
        <w:rPr>
          <w:rFonts w:ascii="Consolas" w:hAnsi="Consolas" w:cs="Consolas"/>
          <w:b/>
          <w:bCs/>
        </w:rPr>
        <w:t xml:space="preserve">| </w:t>
      </w:r>
      <w:r w:rsidR="00BC070C">
        <w:rPr>
          <w:rFonts w:ascii="Consolas" w:hAnsi="Consolas" w:cs="Consolas"/>
          <w:b/>
          <w:bCs/>
        </w:rPr>
        <w:t>B</w:t>
      </w:r>
      <w:r w:rsidRPr="00393363">
        <w:rPr>
          <w:rFonts w:ascii="Consolas" w:hAnsi="Consolas" w:cs="Consolas"/>
          <w:b/>
          <w:bCs/>
        </w:rPr>
        <w:t>b | x | </w:t>
      </w:r>
      <w:r w:rsidR="00BC070C" w:rsidRPr="00BC070C">
        <w:rPr>
          <w:rFonts w:ascii="Consolas" w:hAnsi="Consolas" w:cs="Consolas"/>
          <w:b/>
          <w:bCs/>
        </w:rPr>
        <w:t>G</w:t>
      </w:r>
      <w:r w:rsidRPr="00393363">
        <w:rPr>
          <w:rFonts w:ascii="Consolas" w:hAnsi="Consolas" w:cs="Consolas"/>
          <w:b/>
          <w:bCs/>
        </w:rPr>
        <w:t xml:space="preserve">m | </w:t>
      </w:r>
      <w:r w:rsidR="00BC070C" w:rsidRPr="00BC070C">
        <w:rPr>
          <w:rFonts w:ascii="Consolas" w:hAnsi="Consolas" w:cs="Consolas"/>
          <w:b/>
          <w:bCs/>
        </w:rPr>
        <w:t>C</w:t>
      </w:r>
      <w:r w:rsidRPr="00393363">
        <w:rPr>
          <w:rFonts w:ascii="Consolas" w:hAnsi="Consolas" w:cs="Consolas"/>
          <w:b/>
          <w:bCs/>
        </w:rPr>
        <w:t xml:space="preserve"> :||</w:t>
      </w:r>
    </w:p>
    <w:p w14:paraId="04FA462C" w14:textId="77777777" w:rsidR="00393363" w:rsidRPr="00393363" w:rsidRDefault="00393363" w:rsidP="00393363">
      <w:pPr>
        <w:rPr>
          <w:rFonts w:ascii="Consolas" w:hAnsi="Consolas" w:cs="Consolas"/>
          <w:b/>
          <w:bCs/>
        </w:rPr>
      </w:pPr>
    </w:p>
    <w:sectPr w:rsidR="00393363" w:rsidRPr="00393363" w:rsidSect="00505981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75E6" w14:textId="77777777" w:rsidR="00505981" w:rsidRDefault="00505981" w:rsidP="00343BA0">
      <w:r>
        <w:separator/>
      </w:r>
    </w:p>
  </w:endnote>
  <w:endnote w:type="continuationSeparator" w:id="0">
    <w:p w14:paraId="70EF5865" w14:textId="77777777" w:rsidR="00505981" w:rsidRDefault="00505981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7604" w14:textId="77777777" w:rsidR="00505981" w:rsidRDefault="00505981" w:rsidP="00343BA0">
      <w:r>
        <w:separator/>
      </w:r>
    </w:p>
  </w:footnote>
  <w:footnote w:type="continuationSeparator" w:id="0">
    <w:p w14:paraId="2814454B" w14:textId="77777777" w:rsidR="00505981" w:rsidRDefault="00505981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65FE" w14:textId="5B5BE73E" w:rsidR="0053171E" w:rsidRPr="009244C3" w:rsidRDefault="00393363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LIKKA - NAUTINTOO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63"/>
    <w:rsid w:val="0009264B"/>
    <w:rsid w:val="00343BA0"/>
    <w:rsid w:val="00393363"/>
    <w:rsid w:val="00505981"/>
    <w:rsid w:val="0053171E"/>
    <w:rsid w:val="005D6A78"/>
    <w:rsid w:val="007E769C"/>
    <w:rsid w:val="008B6D26"/>
    <w:rsid w:val="00B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1F0C1"/>
  <w15:chartTrackingRefBased/>
  <w15:docId w15:val="{BD3136C9-F387-5645-B66D-5059D24A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2023-09-25T11:53:00Z</cp:lastPrinted>
  <dcterms:created xsi:type="dcterms:W3CDTF">2024-02-20T11:48:00Z</dcterms:created>
  <dcterms:modified xsi:type="dcterms:W3CDTF">2024-02-20T11:59:00Z</dcterms:modified>
</cp:coreProperties>
</file>