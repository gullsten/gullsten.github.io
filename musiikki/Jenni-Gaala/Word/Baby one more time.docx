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618CD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INTRO</w:t>
      </w:r>
    </w:p>
    <w:p w14:paraId="34E231D0" w14:textId="69782990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CD4EFC">
        <w:rPr>
          <w:rFonts w:ascii="Consolas" w:hAnsi="Consolas" w:cs="Consolas"/>
          <w:b/>
          <w:bCs/>
          <w:lang w:val="en-US"/>
        </w:rPr>
        <w:t xml:space="preserve"> Cm | x | x | x</w:t>
      </w:r>
      <w:r w:rsidRPr="00343BA0">
        <w:rPr>
          <w:rFonts w:ascii="Consolas" w:hAnsi="Consolas" w:cs="Consolas"/>
          <w:b/>
          <w:bCs/>
          <w:lang w:val="en-US"/>
        </w:rPr>
        <w:t xml:space="preserve"> |</w:t>
      </w:r>
    </w:p>
    <w:p w14:paraId="649DBB06" w14:textId="77777777" w:rsidR="00343BA0" w:rsidRPr="00343BA0" w:rsidRDefault="00343BA0" w:rsidP="00343BA0">
      <w:pPr>
        <w:rPr>
          <w:rFonts w:ascii="Consolas" w:hAnsi="Consolas" w:cs="Consolas"/>
          <w:lang w:val="en-US"/>
        </w:rPr>
      </w:pPr>
    </w:p>
    <w:p w14:paraId="121CB371" w14:textId="77777777" w:rsidR="00343BA0" w:rsidRPr="00343BA0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VERSE</w:t>
      </w:r>
    </w:p>
    <w:p w14:paraId="721CBCDB" w14:textId="51EB84D9" w:rsidR="00343BA0" w:rsidRPr="0009264B" w:rsidRDefault="00343BA0" w:rsidP="00343BA0">
      <w:pPr>
        <w:rPr>
          <w:rFonts w:ascii="Consolas" w:hAnsi="Consolas" w:cs="Consolas"/>
          <w:b/>
          <w:bCs/>
          <w:lang w:val="en-US"/>
        </w:rPr>
      </w:pPr>
      <w:r w:rsidRPr="00343BA0">
        <w:rPr>
          <w:rFonts w:ascii="Consolas" w:hAnsi="Consolas" w:cs="Consolas"/>
          <w:b/>
          <w:bCs/>
          <w:lang w:val="en-US"/>
        </w:rPr>
        <w:t>|</w:t>
      </w:r>
      <w:r w:rsidR="00CD4EFC">
        <w:rPr>
          <w:rFonts w:ascii="Consolas" w:hAnsi="Consolas" w:cs="Consolas"/>
          <w:b/>
          <w:bCs/>
          <w:lang w:val="en-US"/>
        </w:rPr>
        <w:t>|: Cm | G/B G | Eb | Fm G :|</w:t>
      </w:r>
      <w:r>
        <w:rPr>
          <w:rFonts w:ascii="Consolas" w:hAnsi="Consolas" w:cs="Consolas"/>
          <w:b/>
          <w:bCs/>
          <w:lang w:val="en-US"/>
        </w:rPr>
        <w:t>|</w:t>
      </w:r>
    </w:p>
    <w:p w14:paraId="53861059" w14:textId="77777777" w:rsidR="00343BA0" w:rsidRDefault="00343BA0" w:rsidP="00343BA0">
      <w:pPr>
        <w:rPr>
          <w:rFonts w:ascii="Consolas" w:hAnsi="Consolas" w:cs="Consolas"/>
          <w:lang w:val="en-US"/>
        </w:rPr>
      </w:pPr>
    </w:p>
    <w:p w14:paraId="65927B0B" w14:textId="4CD3E3DD" w:rsidR="00CD4EFC" w:rsidRPr="00CD4EFC" w:rsidRDefault="00CD4EFC" w:rsidP="00343BA0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PRECHORUS</w:t>
      </w:r>
    </w:p>
    <w:p w14:paraId="695589A4" w14:textId="7B776730" w:rsidR="00CD4EFC" w:rsidRPr="00CD4EFC" w:rsidRDefault="00CD4EFC" w:rsidP="00343BA0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 Eb | Fm G |</w:t>
      </w:r>
    </w:p>
    <w:p w14:paraId="4092741D" w14:textId="77777777" w:rsidR="00CD4EFC" w:rsidRPr="00CD4EFC" w:rsidRDefault="00CD4EFC" w:rsidP="00343BA0">
      <w:pPr>
        <w:rPr>
          <w:rFonts w:ascii="Consolas" w:hAnsi="Consolas" w:cs="Consolas"/>
          <w:lang w:val="en-US"/>
        </w:rPr>
      </w:pPr>
    </w:p>
    <w:p w14:paraId="592E0AA9" w14:textId="77777777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609A9C30" w14:textId="45B3AD36" w:rsidR="00CD4EFC" w:rsidRPr="00CD4EFC" w:rsidRDefault="00CD4EFC" w:rsidP="00CD4EFC">
      <w:pPr>
        <w:rPr>
          <w:rFonts w:ascii="Consolas" w:hAnsi="Consolas" w:cs="Consolas"/>
          <w:b/>
          <w:bCs/>
          <w:lang w:val="fi-FI"/>
        </w:rPr>
      </w:pPr>
      <w:r w:rsidRPr="00CD4EFC">
        <w:rPr>
          <w:rFonts w:ascii="Consolas" w:hAnsi="Consolas" w:cs="Consolas"/>
          <w:b/>
          <w:bCs/>
          <w:lang w:val="fi-FI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Fm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G |</w:t>
      </w:r>
    </w:p>
    <w:p w14:paraId="02822E36" w14:textId="7BC6AF06" w:rsidR="00CD4EFC" w:rsidRPr="00CD4EFC" w:rsidRDefault="00CD4EFC" w:rsidP="00CD4EFC">
      <w:pPr>
        <w:rPr>
          <w:rFonts w:ascii="Consolas" w:hAnsi="Consolas" w:cs="Consolas"/>
          <w:b/>
          <w:bCs/>
          <w:lang w:val="fi-FI"/>
        </w:rPr>
      </w:pPr>
      <w:r w:rsidRPr="00CD4EFC">
        <w:rPr>
          <w:rFonts w:ascii="Consolas" w:hAnsi="Consolas" w:cs="Consolas"/>
          <w:b/>
          <w:bCs/>
          <w:lang w:val="fi-FI"/>
        </w:rPr>
        <w:t xml:space="preserve">| Cm | G/B </w:t>
      </w:r>
      <w:r>
        <w:rPr>
          <w:rFonts w:ascii="Consolas" w:hAnsi="Consolas" w:cs="Consolas"/>
          <w:b/>
          <w:bCs/>
          <w:lang w:val="fi-FI"/>
        </w:rPr>
        <w:t xml:space="preserve">– Ab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| </w:t>
      </w:r>
      <w:proofErr w:type="spellStart"/>
      <w:r w:rsidRPr="00CD4EFC">
        <w:rPr>
          <w:rFonts w:ascii="Consolas" w:hAnsi="Consolas" w:cs="Consolas"/>
          <w:b/>
          <w:bCs/>
          <w:lang w:val="fi-FI"/>
        </w:rPr>
        <w:t>Fm</w:t>
      </w:r>
      <w:proofErr w:type="spellEnd"/>
      <w:r w:rsidRPr="00CD4EFC">
        <w:rPr>
          <w:rFonts w:ascii="Consolas" w:hAnsi="Consolas" w:cs="Consolas"/>
          <w:b/>
          <w:bCs/>
          <w:lang w:val="fi-FI"/>
        </w:rPr>
        <w:t xml:space="preserve"> G |</w:t>
      </w:r>
    </w:p>
    <w:p w14:paraId="58843896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637BA909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VERSE</w:t>
      </w:r>
    </w:p>
    <w:p w14:paraId="1A109BB5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||: Cm | G/B G | Eb | Fm G :||</w:t>
      </w:r>
    </w:p>
    <w:p w14:paraId="32290241" w14:textId="77777777" w:rsid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392DB803" w14:textId="74B3D616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PRECHORUS</w:t>
      </w:r>
    </w:p>
    <w:p w14:paraId="29F92455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 Eb | Fm G |</w:t>
      </w:r>
    </w:p>
    <w:p w14:paraId="55F3912B" w14:textId="77777777" w:rsidR="00CD4EFC" w:rsidRDefault="00CD4EFC" w:rsidP="00CD4EFC">
      <w:pPr>
        <w:rPr>
          <w:rFonts w:ascii="Consolas" w:hAnsi="Consolas" w:cs="Consolas"/>
          <w:b/>
          <w:bCs/>
          <w:lang w:val="en-US"/>
        </w:rPr>
      </w:pPr>
    </w:p>
    <w:p w14:paraId="59B9B22F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CHORUS</w:t>
      </w:r>
    </w:p>
    <w:p w14:paraId="43F59608" w14:textId="77777777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G | Eb | Fm G |</w:t>
      </w:r>
    </w:p>
    <w:p w14:paraId="64F302A7" w14:textId="3F898C65" w:rsidR="00CD4EFC" w:rsidRPr="00CD4EFC" w:rsidRDefault="00CD4EFC" w:rsidP="00CD4EFC">
      <w:pPr>
        <w:rPr>
          <w:rFonts w:ascii="Consolas" w:hAnsi="Consolas" w:cs="Consolas"/>
          <w:b/>
          <w:bCs/>
          <w:lang w:val="en-US"/>
        </w:rPr>
      </w:pPr>
      <w:r w:rsidRPr="00CD4EFC">
        <w:rPr>
          <w:rFonts w:ascii="Consolas" w:hAnsi="Consolas" w:cs="Consolas"/>
          <w:b/>
          <w:bCs/>
          <w:lang w:val="en-US"/>
        </w:rPr>
        <w:t>| Cm | G/B – Ab Bb | Eb | Fm G |</w:t>
      </w:r>
    </w:p>
    <w:p w14:paraId="008DBC7A" w14:textId="77777777" w:rsidR="00CD4EFC" w:rsidRDefault="00CD4EFC">
      <w:pPr>
        <w:rPr>
          <w:rFonts w:ascii="Consolas" w:hAnsi="Consolas" w:cs="Consolas"/>
          <w:b/>
          <w:bCs/>
          <w:lang w:val="en-US"/>
        </w:rPr>
      </w:pPr>
    </w:p>
    <w:p w14:paraId="10CD944A" w14:textId="45EE8248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INTERLUDE</w:t>
      </w:r>
    </w:p>
    <w:p w14:paraId="39BE8691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| Cm | x | x | x |</w:t>
      </w:r>
    </w:p>
    <w:p w14:paraId="73409CD5" w14:textId="77777777" w:rsidR="00CD4EFC" w:rsidRDefault="00CD4EFC">
      <w:pPr>
        <w:rPr>
          <w:rFonts w:ascii="Consolas" w:hAnsi="Consolas" w:cs="Consolas"/>
          <w:b/>
          <w:bCs/>
          <w:lang w:val="sv-SE"/>
        </w:rPr>
      </w:pPr>
    </w:p>
    <w:p w14:paraId="73139BF8" w14:textId="0E083761" w:rsidR="00CD4EFC" w:rsidRPr="00CD4EFC" w:rsidRDefault="00CD4EFC">
      <w:pPr>
        <w:rPr>
          <w:rFonts w:ascii="Consolas" w:hAnsi="Consolas" w:cs="Consolas"/>
          <w:b/>
          <w:bCs/>
          <w:lang w:val="sv-SE"/>
        </w:rPr>
      </w:pPr>
      <w:r>
        <w:rPr>
          <w:rFonts w:ascii="Consolas" w:hAnsi="Consolas" w:cs="Consolas"/>
          <w:b/>
          <w:bCs/>
          <w:lang w:val="sv-SE"/>
        </w:rPr>
        <w:t>BRIDGE</w:t>
      </w:r>
    </w:p>
    <w:p w14:paraId="6E363B05" w14:textId="3049E538" w:rsid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  <w:r>
        <w:rPr>
          <w:rFonts w:ascii="Consolas" w:hAnsi="Consolas" w:cs="Consolas"/>
          <w:b/>
          <w:bCs/>
          <w:lang w:val="sv-SE"/>
        </w:rPr>
        <w:t xml:space="preserve"> Ab | Bb | Fm | Ab Bb |</w:t>
      </w:r>
    </w:p>
    <w:p w14:paraId="6BAAD487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</w:p>
    <w:p w14:paraId="0022BBFB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CHORUS</w:t>
      </w:r>
    </w:p>
    <w:p w14:paraId="4F924E1F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</w:p>
    <w:p w14:paraId="3ACBCF1C" w14:textId="67BDEDAC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</w:t>
      </w:r>
      <w:r>
        <w:rPr>
          <w:rFonts w:ascii="Consolas" w:hAnsi="Consolas" w:cs="Consolas"/>
          <w:b/>
          <w:bCs/>
          <w:lang w:val="sv-SE"/>
        </w:rPr>
        <w:t>Ab</w:t>
      </w:r>
      <w:r w:rsidRPr="00CD4EFC">
        <w:rPr>
          <w:rFonts w:ascii="Consolas" w:hAnsi="Consolas" w:cs="Consolas"/>
          <w:b/>
          <w:bCs/>
          <w:lang w:val="sv-SE"/>
        </w:rPr>
        <w:t xml:space="preserve"> | </w:t>
      </w:r>
      <w:r>
        <w:rPr>
          <w:rFonts w:ascii="Consolas" w:hAnsi="Consolas" w:cs="Consolas"/>
          <w:b/>
          <w:bCs/>
          <w:lang w:val="sv-SE"/>
        </w:rPr>
        <w:t>Bb | Ab | Fm G |</w:t>
      </w:r>
    </w:p>
    <w:p w14:paraId="6B3FBBCC" w14:textId="77777777" w:rsidR="00CD4EFC" w:rsidRDefault="00CD4EFC">
      <w:pPr>
        <w:rPr>
          <w:rFonts w:ascii="Consolas" w:hAnsi="Consolas" w:cs="Consolas"/>
          <w:b/>
          <w:bCs/>
          <w:lang w:val="sv-SE"/>
        </w:rPr>
      </w:pPr>
    </w:p>
    <w:p w14:paraId="39A78DD6" w14:textId="77777777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CHORUS</w:t>
      </w:r>
    </w:p>
    <w:p w14:paraId="6BF92FAB" w14:textId="15875F95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>|</w:t>
      </w:r>
      <w:r>
        <w:rPr>
          <w:rFonts w:ascii="Consolas" w:hAnsi="Consolas" w:cs="Consolas"/>
          <w:b/>
          <w:bCs/>
          <w:lang w:val="sv-SE"/>
        </w:rPr>
        <w:t>|:</w:t>
      </w:r>
      <w:r w:rsidRPr="00CD4EFC">
        <w:rPr>
          <w:rFonts w:ascii="Consolas" w:hAnsi="Consolas" w:cs="Consolas"/>
          <w:b/>
          <w:bCs/>
          <w:lang w:val="sv-SE"/>
        </w:rPr>
        <w:t xml:space="preserve"> Cm | G/B G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|</w:t>
      </w:r>
    </w:p>
    <w:p w14:paraId="51A6A6A9" w14:textId="1943AC8C" w:rsidR="00CD4EFC" w:rsidRPr="00CD4EFC" w:rsidRDefault="00CD4EFC" w:rsidP="00CD4EFC">
      <w:pPr>
        <w:rPr>
          <w:rFonts w:ascii="Consolas" w:hAnsi="Consolas" w:cs="Consolas"/>
          <w:b/>
          <w:bCs/>
          <w:lang w:val="sv-SE"/>
        </w:rPr>
      </w:pPr>
      <w:r w:rsidRPr="00CD4EFC">
        <w:rPr>
          <w:rFonts w:ascii="Consolas" w:hAnsi="Consolas" w:cs="Consolas"/>
          <w:b/>
          <w:bCs/>
          <w:lang w:val="sv-SE"/>
        </w:rPr>
        <w:t xml:space="preserve">| Cm | G/B – Ab Bb | </w:t>
      </w:r>
      <w:proofErr w:type="spellStart"/>
      <w:r w:rsidRPr="00CD4EFC">
        <w:rPr>
          <w:rFonts w:ascii="Consolas" w:hAnsi="Consolas" w:cs="Consolas"/>
          <w:b/>
          <w:bCs/>
          <w:lang w:val="sv-SE"/>
        </w:rPr>
        <w:t>Eb</w:t>
      </w:r>
      <w:proofErr w:type="spellEnd"/>
      <w:r w:rsidRPr="00CD4EFC">
        <w:rPr>
          <w:rFonts w:ascii="Consolas" w:hAnsi="Consolas" w:cs="Consolas"/>
          <w:b/>
          <w:bCs/>
          <w:lang w:val="sv-SE"/>
        </w:rPr>
        <w:t xml:space="preserve"> | Fm G </w:t>
      </w:r>
      <w:r>
        <w:rPr>
          <w:rFonts w:ascii="Consolas" w:hAnsi="Consolas" w:cs="Consolas"/>
          <w:b/>
          <w:bCs/>
          <w:lang w:val="sv-SE"/>
        </w:rPr>
        <w:t>:|</w:t>
      </w:r>
      <w:r w:rsidRPr="00CD4EFC">
        <w:rPr>
          <w:rFonts w:ascii="Consolas" w:hAnsi="Consolas" w:cs="Consolas"/>
          <w:b/>
          <w:bCs/>
          <w:lang w:val="sv-SE"/>
        </w:rPr>
        <w:t>|</w:t>
      </w:r>
    </w:p>
    <w:p w14:paraId="04AB45F5" w14:textId="77777777" w:rsidR="00CD4EFC" w:rsidRPr="00CD4EFC" w:rsidRDefault="00CD4EFC">
      <w:pPr>
        <w:rPr>
          <w:rFonts w:ascii="Consolas" w:hAnsi="Consolas" w:cs="Consolas"/>
          <w:b/>
          <w:bCs/>
          <w:lang w:val="sv-SE"/>
        </w:rPr>
      </w:pPr>
    </w:p>
    <w:sectPr w:rsidR="00CD4EFC" w:rsidRPr="00CD4EFC" w:rsidSect="00C01F9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85634" w14:textId="77777777" w:rsidR="00C01F90" w:rsidRDefault="00C01F90" w:rsidP="00343BA0">
      <w:r>
        <w:separator/>
      </w:r>
    </w:p>
  </w:endnote>
  <w:endnote w:type="continuationSeparator" w:id="0">
    <w:p w14:paraId="52DA0229" w14:textId="77777777" w:rsidR="00C01F90" w:rsidRDefault="00C01F90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51F3B" w14:textId="77777777" w:rsidR="00C01F90" w:rsidRDefault="00C01F90" w:rsidP="00343BA0">
      <w:r>
        <w:separator/>
      </w:r>
    </w:p>
  </w:footnote>
  <w:footnote w:type="continuationSeparator" w:id="0">
    <w:p w14:paraId="275B842D" w14:textId="77777777" w:rsidR="00C01F90" w:rsidRDefault="00C01F90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77D3D" w14:textId="558EA4B6" w:rsidR="00E67C7D" w:rsidRPr="00CD4EFC" w:rsidRDefault="00CD4EFC">
    <w:pPr>
      <w:pStyle w:val="Header"/>
      <w:rPr>
        <w:rFonts w:ascii="Consolas" w:hAnsi="Consolas" w:cs="Consolas"/>
        <w:sz w:val="20"/>
        <w:szCs w:val="20"/>
        <w:lang w:val="en-US"/>
      </w:rPr>
    </w:pPr>
    <w:r w:rsidRPr="00CD4EFC">
      <w:rPr>
        <w:rFonts w:ascii="Consolas" w:hAnsi="Consolas" w:cs="Consolas"/>
        <w:b/>
        <w:bCs/>
        <w:sz w:val="32"/>
        <w:szCs w:val="32"/>
        <w:lang w:val="en-US"/>
      </w:rPr>
      <w:t>BRITNEY SPEARS - …BABY ONE MORE 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EFC"/>
    <w:rsid w:val="0009264B"/>
    <w:rsid w:val="00343BA0"/>
    <w:rsid w:val="005D6A78"/>
    <w:rsid w:val="0072471A"/>
    <w:rsid w:val="007E769C"/>
    <w:rsid w:val="008B6D26"/>
    <w:rsid w:val="00C01F90"/>
    <w:rsid w:val="00CD4EFC"/>
    <w:rsid w:val="00E6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D2CAC9"/>
  <w15:chartTrackingRefBased/>
  <w15:docId w15:val="{63726BB1-4CF1-3D4A-9C00-E84F83FDE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cp:lastPrinted>2024-02-25T16:15:00Z</cp:lastPrinted>
  <dcterms:created xsi:type="dcterms:W3CDTF">2024-02-25T16:02:00Z</dcterms:created>
  <dcterms:modified xsi:type="dcterms:W3CDTF">2024-02-26T07:22:00Z</dcterms:modified>
</cp:coreProperties>
</file>