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2774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0D37608A" w14:textId="7F812288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DC5E33">
        <w:rPr>
          <w:rFonts w:ascii="Consolas" w:hAnsi="Consolas" w:cs="Consolas"/>
          <w:b/>
          <w:bCs/>
          <w:lang w:val="en-US"/>
        </w:rPr>
        <w:t xml:space="preserve"> (drums 4 bars)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</w:p>
    <w:p w14:paraId="4AAF3818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||: A E | D | A E | D :||</w:t>
      </w:r>
    </w:p>
    <w:p w14:paraId="207F47FB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4DF9245A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9F46510" w14:textId="68DDBCD7" w:rsidR="00343BA0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DC5E33">
        <w:rPr>
          <w:rFonts w:ascii="Consolas" w:hAnsi="Consolas" w:cs="Consolas"/>
          <w:b/>
          <w:bCs/>
          <w:lang w:val="en-US"/>
        </w:rPr>
        <w:t xml:space="preserve">|: A E </w:t>
      </w:r>
      <w:r>
        <w:rPr>
          <w:rFonts w:ascii="Consolas" w:hAnsi="Consolas" w:cs="Consolas"/>
          <w:b/>
          <w:bCs/>
          <w:lang w:val="en-US"/>
        </w:rPr>
        <w:t>|</w:t>
      </w:r>
      <w:r w:rsidR="00DC5E33">
        <w:rPr>
          <w:rFonts w:ascii="Consolas" w:hAnsi="Consolas" w:cs="Consolas"/>
          <w:b/>
          <w:bCs/>
          <w:lang w:val="en-US"/>
        </w:rPr>
        <w:t xml:space="preserve"> D | A E | D :|| (x4)</w:t>
      </w:r>
    </w:p>
    <w:p w14:paraId="5FD604E1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3086256C" w14:textId="0DAA6AC2" w:rsidR="00343BA0" w:rsidRP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PRE</w:t>
      </w:r>
      <w:r w:rsidR="00343BA0" w:rsidRPr="00DC5E33">
        <w:rPr>
          <w:rFonts w:ascii="Consolas" w:hAnsi="Consolas" w:cs="Consolas"/>
          <w:b/>
          <w:bCs/>
          <w:lang w:val="en-US"/>
        </w:rPr>
        <w:t>CHORUS</w:t>
      </w:r>
    </w:p>
    <w:p w14:paraId="2556797A" w14:textId="00865504" w:rsidR="00343BA0" w:rsidRDefault="0009264B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</w:t>
      </w:r>
      <w:r w:rsidR="00DC5E33">
        <w:rPr>
          <w:rFonts w:ascii="Consolas" w:hAnsi="Consolas" w:cs="Consolas"/>
          <w:b/>
          <w:bCs/>
          <w:lang w:val="en-US"/>
        </w:rPr>
        <w:t xml:space="preserve"> F </w:t>
      </w:r>
      <w:r w:rsidRPr="00DC5E33">
        <w:rPr>
          <w:rFonts w:ascii="Consolas" w:hAnsi="Consolas" w:cs="Consolas"/>
          <w:b/>
          <w:bCs/>
          <w:lang w:val="en-US"/>
        </w:rPr>
        <w:t>|</w:t>
      </w:r>
      <w:r w:rsidR="00DC5E33">
        <w:rPr>
          <w:rFonts w:ascii="Consolas" w:hAnsi="Consolas" w:cs="Consolas"/>
          <w:b/>
          <w:bCs/>
          <w:lang w:val="en-US"/>
        </w:rPr>
        <w:t xml:space="preserve"> D | A | x | </w:t>
      </w:r>
    </w:p>
    <w:p w14:paraId="679E2B1E" w14:textId="70575556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F | D | E | x | </w:t>
      </w:r>
    </w:p>
    <w:p w14:paraId="64217207" w14:textId="732AE277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D | 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D |</w:t>
      </w:r>
    </w:p>
    <w:p w14:paraId="380A99F9" w14:textId="10F8922E" w:rsidR="00DC5E33" w:rsidRP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C | D | E | x |</w:t>
      </w:r>
    </w:p>
    <w:p w14:paraId="017EFD9D" w14:textId="77777777" w:rsidR="00343BA0" w:rsidRDefault="00343BA0">
      <w:pPr>
        <w:rPr>
          <w:rFonts w:ascii="Consolas" w:hAnsi="Consolas" w:cs="Consolas"/>
          <w:b/>
          <w:bCs/>
        </w:rPr>
      </w:pPr>
    </w:p>
    <w:p w14:paraId="21463FA0" w14:textId="69FC4DCF" w:rsidR="00DC5E33" w:rsidRPr="00DC5E33" w:rsidRDefault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CHORUS</w:t>
      </w:r>
    </w:p>
    <w:p w14:paraId="6F682281" w14:textId="1C668028" w:rsidR="00DC5E33" w:rsidRDefault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DC5E33">
        <w:rPr>
          <w:rFonts w:ascii="Consolas" w:hAnsi="Consolas" w:cs="Consolas"/>
          <w:b/>
          <w:bCs/>
          <w:lang w:val="en-US"/>
        </w:rPr>
        <w:t xml:space="preserve"> D | E | A | x </w:t>
      </w:r>
      <w:r>
        <w:rPr>
          <w:rFonts w:ascii="Consolas" w:hAnsi="Consolas" w:cs="Consolas"/>
          <w:b/>
          <w:bCs/>
          <w:lang w:val="en-US"/>
        </w:rPr>
        <w:t>:|</w:t>
      </w:r>
      <w:r w:rsidRPr="00DC5E33">
        <w:rPr>
          <w:rFonts w:ascii="Consolas" w:hAnsi="Consolas" w:cs="Consolas"/>
          <w:b/>
          <w:bCs/>
          <w:lang w:val="en-US"/>
        </w:rPr>
        <w:t>|</w:t>
      </w:r>
    </w:p>
    <w:p w14:paraId="3032C8EB" w14:textId="436C04AD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D | E | 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D |</w:t>
      </w:r>
    </w:p>
    <w:p w14:paraId="63059363" w14:textId="6B9B4FEF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D | E | A | (</w:t>
      </w:r>
      <w:proofErr w:type="spellStart"/>
      <w:r>
        <w:rPr>
          <w:rFonts w:ascii="Consolas" w:hAnsi="Consolas" w:cs="Consolas"/>
          <w:b/>
          <w:bCs/>
          <w:lang w:val="en-US"/>
        </w:rPr>
        <w:t>isku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1.) |</w:t>
      </w:r>
    </w:p>
    <w:p w14:paraId="186BB027" w14:textId="77777777" w:rsidR="00DC5E33" w:rsidRDefault="00DC5E33">
      <w:pPr>
        <w:rPr>
          <w:rFonts w:ascii="Consolas" w:hAnsi="Consolas" w:cs="Consolas"/>
          <w:b/>
          <w:bCs/>
          <w:lang w:val="en-US"/>
        </w:rPr>
      </w:pPr>
    </w:p>
    <w:p w14:paraId="33344A3F" w14:textId="6FE4AAC8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5C87405A" w14:textId="23F6B418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 A E | D | A E | D |</w:t>
      </w:r>
    </w:p>
    <w:p w14:paraId="5C8E5CB4" w14:textId="77777777" w:rsidR="00DC5E33" w:rsidRDefault="00DC5E33">
      <w:pPr>
        <w:rPr>
          <w:rFonts w:ascii="Consolas" w:hAnsi="Consolas" w:cs="Consolas"/>
          <w:b/>
          <w:bCs/>
          <w:lang w:val="en-US"/>
        </w:rPr>
      </w:pPr>
    </w:p>
    <w:p w14:paraId="615142CB" w14:textId="48A2AFB4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PRECHORUS</w:t>
      </w:r>
    </w:p>
    <w:p w14:paraId="310633ED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 </w:t>
      </w:r>
      <w:proofErr w:type="spellStart"/>
      <w:r w:rsidRPr="00DC5E33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DC5E33">
        <w:rPr>
          <w:rFonts w:ascii="Consolas" w:hAnsi="Consolas" w:cs="Consolas"/>
          <w:b/>
          <w:bCs/>
          <w:lang w:val="en-US"/>
        </w:rPr>
        <w:t xml:space="preserve"> | D | </w:t>
      </w:r>
      <w:proofErr w:type="spellStart"/>
      <w:r w:rsidRPr="00DC5E33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DC5E33">
        <w:rPr>
          <w:rFonts w:ascii="Consolas" w:hAnsi="Consolas" w:cs="Consolas"/>
          <w:b/>
          <w:bCs/>
          <w:lang w:val="en-US"/>
        </w:rPr>
        <w:t xml:space="preserve"> | D |</w:t>
      </w:r>
    </w:p>
    <w:p w14:paraId="5602DFC4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 C | D | E | x |</w:t>
      </w:r>
    </w:p>
    <w:p w14:paraId="184BDA66" w14:textId="77777777" w:rsidR="00DC5E33" w:rsidRDefault="00DC5E33">
      <w:pPr>
        <w:rPr>
          <w:rFonts w:ascii="Consolas" w:hAnsi="Consolas" w:cs="Consolas"/>
          <w:b/>
          <w:bCs/>
          <w:lang w:val="en-US"/>
        </w:rPr>
      </w:pPr>
    </w:p>
    <w:p w14:paraId="358B6102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CHORUS</w:t>
      </w:r>
    </w:p>
    <w:p w14:paraId="3F154D9D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||: D | E | A | x :||</w:t>
      </w:r>
    </w:p>
    <w:p w14:paraId="2F4F493E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 D | E | </w:t>
      </w:r>
      <w:proofErr w:type="spellStart"/>
      <w:r w:rsidRPr="00DC5E33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DC5E33">
        <w:rPr>
          <w:rFonts w:ascii="Consolas" w:hAnsi="Consolas" w:cs="Consolas"/>
          <w:b/>
          <w:bCs/>
          <w:lang w:val="en-US"/>
        </w:rPr>
        <w:t xml:space="preserve"> | D |</w:t>
      </w:r>
    </w:p>
    <w:p w14:paraId="0FB994C3" w14:textId="3D3B30F5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 D | E | A | (</w:t>
      </w:r>
      <w:proofErr w:type="spellStart"/>
      <w:r>
        <w:rPr>
          <w:rFonts w:ascii="Consolas" w:hAnsi="Consolas" w:cs="Consolas"/>
          <w:b/>
          <w:bCs/>
          <w:lang w:val="en-US"/>
        </w:rPr>
        <w:t>isku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1.</w:t>
      </w:r>
      <w:r w:rsidRPr="00DC5E33">
        <w:rPr>
          <w:rFonts w:ascii="Consolas" w:hAnsi="Consolas" w:cs="Consolas"/>
          <w:b/>
          <w:bCs/>
          <w:lang w:val="en-US"/>
        </w:rPr>
        <w:t>) |</w:t>
      </w:r>
    </w:p>
    <w:p w14:paraId="0D6D4F64" w14:textId="77777777" w:rsidR="00DC5E33" w:rsidRDefault="00DC5E33">
      <w:pPr>
        <w:rPr>
          <w:rFonts w:ascii="Consolas" w:hAnsi="Consolas" w:cs="Consolas"/>
          <w:b/>
          <w:bCs/>
          <w:lang w:val="en-US"/>
        </w:rPr>
      </w:pPr>
    </w:p>
    <w:p w14:paraId="5EDD21BE" w14:textId="5B0E3644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BRIDGE (chill)</w:t>
      </w:r>
    </w:p>
    <w:p w14:paraId="4AB2BAE7" w14:textId="77777777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D | E | 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x |</w:t>
      </w:r>
    </w:p>
    <w:p w14:paraId="02BD80B5" w14:textId="220CB4C9" w:rsidR="00DC5E33" w:rsidRDefault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 D | E | F# | x |</w:t>
      </w:r>
      <w:r>
        <w:rPr>
          <w:rFonts w:ascii="Consolas" w:hAnsi="Consolas" w:cs="Consolas"/>
          <w:b/>
          <w:bCs/>
          <w:lang w:val="en-US"/>
        </w:rPr>
        <w:t> </w:t>
      </w:r>
    </w:p>
    <w:p w14:paraId="3F94A257" w14:textId="02BB9849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D | E | 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G | </w:t>
      </w:r>
    </w:p>
    <w:p w14:paraId="038E7F85" w14:textId="3DC1D3CC" w:rsidR="00DC5E33" w:rsidRDefault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A | x | E | x |</w:t>
      </w:r>
    </w:p>
    <w:p w14:paraId="6AD1843A" w14:textId="77777777" w:rsidR="00DC5E33" w:rsidRDefault="00DC5E33">
      <w:pPr>
        <w:rPr>
          <w:rFonts w:ascii="Consolas" w:hAnsi="Consolas" w:cs="Consolas"/>
          <w:b/>
          <w:bCs/>
          <w:lang w:val="en-US"/>
        </w:rPr>
      </w:pPr>
    </w:p>
    <w:p w14:paraId="0F7CA6E5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CHORUS</w:t>
      </w:r>
    </w:p>
    <w:p w14:paraId="3C1B48DA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||: D | E | A | x :||</w:t>
      </w:r>
    </w:p>
    <w:p w14:paraId="7DC6ACBB" w14:textId="77777777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 D | E | </w:t>
      </w:r>
      <w:proofErr w:type="spellStart"/>
      <w:r w:rsidRPr="00DC5E33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DC5E33">
        <w:rPr>
          <w:rFonts w:ascii="Consolas" w:hAnsi="Consolas" w:cs="Consolas"/>
          <w:b/>
          <w:bCs/>
          <w:lang w:val="en-US"/>
        </w:rPr>
        <w:t xml:space="preserve"> | D |</w:t>
      </w:r>
    </w:p>
    <w:p w14:paraId="49DD8475" w14:textId="03351DD8" w:rsidR="00DC5E33" w:rsidRDefault="00DC5E33" w:rsidP="00DC5E33">
      <w:pPr>
        <w:rPr>
          <w:rFonts w:ascii="Consolas" w:hAnsi="Consolas" w:cs="Consolas"/>
          <w:b/>
          <w:bCs/>
          <w:lang w:val="en-US"/>
        </w:rPr>
      </w:pPr>
      <w:r w:rsidRPr="00DC5E3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:</w:t>
      </w:r>
      <w:r w:rsidRPr="00DC5E33">
        <w:rPr>
          <w:rFonts w:ascii="Consolas" w:hAnsi="Consolas" w:cs="Consolas"/>
          <w:b/>
          <w:bCs/>
          <w:lang w:val="en-US"/>
        </w:rPr>
        <w:t> D | E | A | (</w:t>
      </w:r>
      <w:proofErr w:type="spellStart"/>
      <w:r>
        <w:rPr>
          <w:rFonts w:ascii="Consolas" w:hAnsi="Consolas" w:cs="Consolas"/>
          <w:b/>
          <w:bCs/>
          <w:lang w:val="en-US"/>
        </w:rPr>
        <w:t>isku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1.</w:t>
      </w:r>
      <w:r w:rsidRPr="00DC5E33">
        <w:rPr>
          <w:rFonts w:ascii="Consolas" w:hAnsi="Consolas" w:cs="Consolas"/>
          <w:b/>
          <w:bCs/>
          <w:lang w:val="en-US"/>
        </w:rPr>
        <w:t xml:space="preserve">) </w:t>
      </w:r>
      <w:r>
        <w:rPr>
          <w:rFonts w:ascii="Consolas" w:hAnsi="Consolas" w:cs="Consolas"/>
          <w:b/>
          <w:bCs/>
          <w:lang w:val="en-US"/>
        </w:rPr>
        <w:t>:| (x3)</w:t>
      </w:r>
    </w:p>
    <w:p w14:paraId="6F69B22A" w14:textId="2F09C76F" w:rsidR="00DC5E33" w:rsidRPr="00DC5E33" w:rsidRDefault="00DC5E33" w:rsidP="00DC5E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D | E | A | x | x | x |</w:t>
      </w:r>
    </w:p>
    <w:p w14:paraId="3189D351" w14:textId="77777777" w:rsidR="00DC5E33" w:rsidRPr="00DC5E33" w:rsidRDefault="00DC5E33">
      <w:pPr>
        <w:rPr>
          <w:rFonts w:ascii="Consolas" w:hAnsi="Consolas" w:cs="Consolas"/>
          <w:b/>
          <w:bCs/>
          <w:lang w:val="en-US"/>
        </w:rPr>
      </w:pPr>
    </w:p>
    <w:sectPr w:rsidR="00DC5E33" w:rsidRPr="00DC5E33" w:rsidSect="00D8613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E8E5" w14:textId="77777777" w:rsidR="00D86137" w:rsidRDefault="00D86137" w:rsidP="00343BA0">
      <w:r>
        <w:separator/>
      </w:r>
    </w:p>
  </w:endnote>
  <w:endnote w:type="continuationSeparator" w:id="0">
    <w:p w14:paraId="42F2C888" w14:textId="77777777" w:rsidR="00D86137" w:rsidRDefault="00D86137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F49E1" w14:textId="77777777" w:rsidR="00D86137" w:rsidRDefault="00D86137" w:rsidP="00343BA0">
      <w:r>
        <w:separator/>
      </w:r>
    </w:p>
  </w:footnote>
  <w:footnote w:type="continuationSeparator" w:id="0">
    <w:p w14:paraId="3C9E811E" w14:textId="77777777" w:rsidR="00D86137" w:rsidRDefault="00D86137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0416" w14:textId="75BA1F69" w:rsidR="007D6B16" w:rsidRPr="009244C3" w:rsidRDefault="00DC5E33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RENT – OUT TONIGHT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33"/>
    <w:rsid w:val="0009264B"/>
    <w:rsid w:val="00343BA0"/>
    <w:rsid w:val="005D6A78"/>
    <w:rsid w:val="007D6B16"/>
    <w:rsid w:val="007E769C"/>
    <w:rsid w:val="008B6D26"/>
    <w:rsid w:val="00D86137"/>
    <w:rsid w:val="00D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F0A03"/>
  <w15:chartTrackingRefBased/>
  <w15:docId w15:val="{A4126343-99BB-DC44-A568-93744FBD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2023-09-25T11:53:00Z</cp:lastPrinted>
  <dcterms:created xsi:type="dcterms:W3CDTF">2024-02-07T17:14:00Z</dcterms:created>
  <dcterms:modified xsi:type="dcterms:W3CDTF">2024-02-07T17:22:00Z</dcterms:modified>
</cp:coreProperties>
</file>