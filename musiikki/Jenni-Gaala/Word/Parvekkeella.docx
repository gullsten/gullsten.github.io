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211A" w14:textId="211337DC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  <w:r w:rsidR="002E36CC"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 w:rsidR="002E36CC">
        <w:rPr>
          <w:rFonts w:ascii="Consolas" w:hAnsi="Consolas" w:cs="Consolas"/>
          <w:b/>
          <w:bCs/>
          <w:lang w:val="en-US"/>
        </w:rPr>
        <w:t>akkari</w:t>
      </w:r>
      <w:proofErr w:type="spellEnd"/>
      <w:r w:rsidR="002E36CC">
        <w:rPr>
          <w:rFonts w:ascii="Consolas" w:hAnsi="Consolas" w:cs="Consolas"/>
          <w:b/>
          <w:bCs/>
          <w:lang w:val="en-US"/>
        </w:rPr>
        <w:t xml:space="preserve"> + </w:t>
      </w:r>
      <w:proofErr w:type="spellStart"/>
      <w:r w:rsidR="002E36CC">
        <w:rPr>
          <w:rFonts w:ascii="Consolas" w:hAnsi="Consolas" w:cs="Consolas"/>
          <w:b/>
          <w:bCs/>
          <w:lang w:val="en-US"/>
        </w:rPr>
        <w:t>syna</w:t>
      </w:r>
      <w:proofErr w:type="spellEnd"/>
      <w:r w:rsidR="002E36CC">
        <w:rPr>
          <w:rFonts w:ascii="Consolas" w:hAnsi="Consolas" w:cs="Consolas"/>
          <w:b/>
          <w:bCs/>
          <w:lang w:val="en-US"/>
        </w:rPr>
        <w:t>)</w:t>
      </w:r>
    </w:p>
    <w:p w14:paraId="58A2B816" w14:textId="76135B36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2E36CC">
        <w:rPr>
          <w:rFonts w:ascii="Consolas" w:hAnsi="Consolas" w:cs="Consolas"/>
          <w:b/>
          <w:bCs/>
          <w:lang w:val="en-US"/>
        </w:rPr>
        <w:t xml:space="preserve">E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2E36CC">
        <w:rPr>
          <w:rFonts w:ascii="Consolas" w:hAnsi="Consolas" w:cs="Consolas"/>
          <w:b/>
          <w:bCs/>
          <w:lang w:val="en-US"/>
        </w:rPr>
        <w:t xml:space="preserve"> x | </w:t>
      </w:r>
      <w:proofErr w:type="spellStart"/>
      <w:r w:rsidR="002E36CC">
        <w:rPr>
          <w:rFonts w:ascii="Consolas" w:hAnsi="Consolas" w:cs="Consolas"/>
          <w:b/>
          <w:bCs/>
          <w:lang w:val="en-US"/>
        </w:rPr>
        <w:t>C#m</w:t>
      </w:r>
      <w:proofErr w:type="spellEnd"/>
      <w:r w:rsidR="002E36CC">
        <w:rPr>
          <w:rFonts w:ascii="Consolas" w:hAnsi="Consolas" w:cs="Consolas"/>
          <w:b/>
          <w:bCs/>
          <w:lang w:val="en-US"/>
        </w:rPr>
        <w:t xml:space="preserve"> | x |</w:t>
      </w:r>
    </w:p>
    <w:p w14:paraId="757D156E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5AAC1D50" w14:textId="6E41284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  <w:r w:rsidR="002E36CC"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 w:rsidR="002E36CC">
        <w:rPr>
          <w:rFonts w:ascii="Consolas" w:hAnsi="Consolas" w:cs="Consolas"/>
          <w:b/>
          <w:bCs/>
          <w:lang w:val="en-US"/>
        </w:rPr>
        <w:t>akkari</w:t>
      </w:r>
      <w:proofErr w:type="spellEnd"/>
      <w:r w:rsidR="002E36CC">
        <w:rPr>
          <w:rFonts w:ascii="Consolas" w:hAnsi="Consolas" w:cs="Consolas"/>
          <w:b/>
          <w:bCs/>
          <w:lang w:val="en-US"/>
        </w:rPr>
        <w:t>)</w:t>
      </w:r>
    </w:p>
    <w:p w14:paraId="17ED65C0" w14:textId="256E9E34" w:rsidR="00343BA0" w:rsidRPr="0009264B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2E36CC">
        <w:rPr>
          <w:rFonts w:ascii="Consolas" w:hAnsi="Consolas" w:cs="Consolas"/>
          <w:b/>
          <w:bCs/>
          <w:lang w:val="en-US"/>
        </w:rPr>
        <w:t>|: E | x | </w:t>
      </w:r>
      <w:proofErr w:type="spellStart"/>
      <w:r w:rsidR="002E36CC">
        <w:rPr>
          <w:rFonts w:ascii="Consolas" w:hAnsi="Consolas" w:cs="Consolas"/>
          <w:b/>
          <w:bCs/>
          <w:lang w:val="en-US"/>
        </w:rPr>
        <w:t>C#m</w:t>
      </w:r>
      <w:proofErr w:type="spellEnd"/>
      <w:r w:rsidR="002E36CC">
        <w:rPr>
          <w:rFonts w:ascii="Consolas" w:hAnsi="Consolas" w:cs="Consolas"/>
          <w:b/>
          <w:bCs/>
          <w:lang w:val="en-US"/>
        </w:rPr>
        <w:t xml:space="preserve"> | x :|</w:t>
      </w:r>
      <w:r>
        <w:rPr>
          <w:rFonts w:ascii="Consolas" w:hAnsi="Consolas" w:cs="Consolas"/>
          <w:b/>
          <w:bCs/>
          <w:lang w:val="en-US"/>
        </w:rPr>
        <w:t>|</w:t>
      </w:r>
    </w:p>
    <w:p w14:paraId="1A686C78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Tiedätsä mitä kello on just nyt</w:t>
      </w:r>
    </w:p>
    <w:p w14:paraId="3315F4F6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Se on viis yli liian myöhään</w:t>
      </w:r>
    </w:p>
    <w:p w14:paraId="6C635223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Ja mä oon jo selvinny</w:t>
      </w:r>
    </w:p>
    <w:p w14:paraId="39530193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Himaan nukkumaan</w:t>
      </w:r>
    </w:p>
    <w:p w14:paraId="40703DCB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Sanoin et mua ei kiinnosta</w:t>
      </w:r>
    </w:p>
    <w:p w14:paraId="2CFF62F9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Mut sähän et luovuta</w:t>
      </w:r>
    </w:p>
    <w:p w14:paraId="5C84B635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Soittelet vääriä summereita</w:t>
      </w:r>
    </w:p>
    <w:p w14:paraId="6A4F0198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Ja heittelet kiviä ikkunaan</w:t>
      </w:r>
    </w:p>
    <w:p w14:paraId="09652882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08CFA7B8" w14:textId="08FF9B8C" w:rsidR="00343BA0" w:rsidRPr="002E36CC" w:rsidRDefault="002E36CC">
      <w:pPr>
        <w:rPr>
          <w:rFonts w:ascii="Consolas" w:hAnsi="Consolas" w:cs="Consolas"/>
          <w:b/>
          <w:bCs/>
        </w:rPr>
      </w:pPr>
      <w:r w:rsidRPr="002E36CC">
        <w:rPr>
          <w:rFonts w:ascii="Consolas" w:hAnsi="Consolas" w:cs="Consolas"/>
          <w:b/>
          <w:bCs/>
        </w:rPr>
        <w:t>PRECHORUS (akkari + syna)</w:t>
      </w:r>
    </w:p>
    <w:p w14:paraId="216202EE" w14:textId="2A76345B" w:rsidR="00343BA0" w:rsidRDefault="0009264B">
      <w:pPr>
        <w:rPr>
          <w:rFonts w:ascii="Consolas" w:hAnsi="Consolas" w:cs="Consolas"/>
          <w:b/>
          <w:bCs/>
        </w:rPr>
      </w:pPr>
      <w:r w:rsidRPr="002E36CC">
        <w:rPr>
          <w:rFonts w:ascii="Consolas" w:hAnsi="Consolas" w:cs="Consolas"/>
          <w:b/>
          <w:bCs/>
        </w:rPr>
        <w:t>|</w:t>
      </w:r>
      <w:r w:rsidR="002E36CC" w:rsidRPr="002E36CC">
        <w:rPr>
          <w:rFonts w:ascii="Consolas" w:hAnsi="Consolas" w:cs="Consolas"/>
          <w:b/>
          <w:bCs/>
        </w:rPr>
        <w:t xml:space="preserve"> B | C#m | A | x |</w:t>
      </w:r>
    </w:p>
    <w:p w14:paraId="4EE196D9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Ja mä en ikinä tee mitään tällee</w:t>
      </w:r>
    </w:p>
    <w:p w14:paraId="3F64D5B4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Mut jotenkin sait mut vaan tänne</w:t>
      </w:r>
    </w:p>
    <w:p w14:paraId="1A673030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Ei mennä täst huutelee</w:t>
      </w:r>
    </w:p>
    <w:p w14:paraId="6049C96C" w14:textId="77777777" w:rsidR="002E36CC" w:rsidRDefault="002E36CC">
      <w:pPr>
        <w:rPr>
          <w:rFonts w:ascii="Consolas" w:hAnsi="Consolas" w:cs="Consolas"/>
          <w:b/>
          <w:bCs/>
        </w:rPr>
      </w:pPr>
    </w:p>
    <w:p w14:paraId="516D7C3C" w14:textId="2465BB74" w:rsidR="002E36CC" w:rsidRPr="002E36CC" w:rsidRDefault="002E36CC">
      <w:pPr>
        <w:rPr>
          <w:rFonts w:ascii="Consolas" w:hAnsi="Consolas" w:cs="Consolas"/>
          <w:b/>
          <w:bCs/>
          <w:lang w:val="fi-FI"/>
        </w:rPr>
      </w:pPr>
      <w:r w:rsidRPr="002E36CC">
        <w:rPr>
          <w:rFonts w:ascii="Consolas" w:hAnsi="Consolas" w:cs="Consolas"/>
          <w:b/>
          <w:bCs/>
          <w:lang w:val="fi-FI"/>
        </w:rPr>
        <w:t>CHORUS</w:t>
      </w:r>
    </w:p>
    <w:p w14:paraId="211BE7B1" w14:textId="6726C9DA" w:rsidR="002E36CC" w:rsidRPr="002E36CC" w:rsidRDefault="002E36CC">
      <w:pPr>
        <w:rPr>
          <w:rFonts w:ascii="Consolas" w:hAnsi="Consolas" w:cs="Consolas"/>
          <w:b/>
          <w:bCs/>
          <w:lang w:val="fi-FI"/>
        </w:rPr>
      </w:pPr>
      <w:r w:rsidRPr="002E36CC">
        <w:rPr>
          <w:rFonts w:ascii="Consolas" w:hAnsi="Consolas" w:cs="Consolas"/>
          <w:b/>
          <w:bCs/>
          <w:lang w:val="fi-FI"/>
        </w:rPr>
        <w:t xml:space="preserve">||: A | E | </w:t>
      </w:r>
      <w:proofErr w:type="spellStart"/>
      <w:r w:rsidRPr="002E36CC">
        <w:rPr>
          <w:rFonts w:ascii="Consolas" w:hAnsi="Consolas" w:cs="Consolas"/>
          <w:b/>
          <w:bCs/>
          <w:lang w:val="fi-FI"/>
        </w:rPr>
        <w:t>C#m</w:t>
      </w:r>
      <w:proofErr w:type="spellEnd"/>
      <w:r w:rsidRPr="002E36CC">
        <w:rPr>
          <w:rFonts w:ascii="Consolas" w:hAnsi="Consolas" w:cs="Consolas"/>
          <w:b/>
          <w:bCs/>
          <w:lang w:val="fi-FI"/>
        </w:rPr>
        <w:t xml:space="preserve"> | B :||</w:t>
      </w:r>
    </w:p>
    <w:p w14:paraId="108DC843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Mä nään et sul on kiva kämppä ja makuuhuone</w:t>
      </w:r>
    </w:p>
    <w:p w14:paraId="2A487554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Mut tuli vaan mieleen et onks sulla muuten suihku täällä</w:t>
      </w:r>
    </w:p>
    <w:p w14:paraId="38C9D9D4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Mul on valkoinen paita päällä</w:t>
      </w:r>
    </w:p>
    <w:p w14:paraId="32B66A57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Tossa ois sohva ja pedattu vuode</w:t>
      </w:r>
    </w:p>
    <w:p w14:paraId="1B1A5AA8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Mut tuliks sulle mieleen</w:t>
      </w:r>
    </w:p>
    <w:p w14:paraId="5D14AAB5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Et mitä jos nyt tän illan teema</w:t>
      </w:r>
    </w:p>
    <w:p w14:paraId="7FFF5771" w14:textId="77777777" w:rsidR="002E36CC" w:rsidRDefault="002E36CC">
      <w:pPr>
        <w:rPr>
          <w:rFonts w:ascii="Consolas" w:hAnsi="Consolas" w:cs="Consolas"/>
        </w:rPr>
      </w:pPr>
    </w:p>
    <w:p w14:paraId="769184F4" w14:textId="0098C662" w:rsidR="002E36CC" w:rsidRDefault="002E36CC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INTERLUDE</w:t>
      </w:r>
    </w:p>
    <w:p w14:paraId="43A680C0" w14:textId="40DA4F29" w:rsidR="002E36CC" w:rsidRPr="002E36CC" w:rsidRDefault="002E36CC" w:rsidP="002E36CC">
      <w:pPr>
        <w:rPr>
          <w:rFonts w:ascii="Consolas" w:hAnsi="Consolas" w:cs="Consolas"/>
          <w:b/>
          <w:bCs/>
          <w:lang w:val="en-US"/>
        </w:rPr>
      </w:pPr>
      <w:r w:rsidRPr="002E36CC">
        <w:rPr>
          <w:rFonts w:ascii="Consolas" w:hAnsi="Consolas" w:cs="Consolas"/>
          <w:b/>
          <w:bCs/>
          <w:lang w:val="en-US"/>
        </w:rPr>
        <w:t xml:space="preserve">| A | E | </w:t>
      </w:r>
      <w:proofErr w:type="spellStart"/>
      <w:r w:rsidRPr="002E36CC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2E36CC">
        <w:rPr>
          <w:rFonts w:ascii="Consolas" w:hAnsi="Consolas" w:cs="Consolas"/>
          <w:b/>
          <w:bCs/>
          <w:lang w:val="en-US"/>
        </w:rPr>
        <w:t xml:space="preserve"> | B |</w:t>
      </w:r>
      <w:r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en-US"/>
        </w:rPr>
        <w:t>tauko</w:t>
      </w:r>
      <w:proofErr w:type="spellEnd"/>
      <w:r>
        <w:rPr>
          <w:rFonts w:ascii="Consolas" w:hAnsi="Consolas" w:cs="Consolas"/>
          <w:b/>
          <w:bCs/>
          <w:lang w:val="en-US"/>
        </w:rPr>
        <w:t>) |</w:t>
      </w:r>
    </w:p>
    <w:p w14:paraId="07C1D91F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Ois että mä sua parvekkeella</w:t>
      </w:r>
    </w:p>
    <w:p w14:paraId="32B34052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Että mä sua parvekkeella</w:t>
      </w:r>
    </w:p>
    <w:p w14:paraId="48172A12" w14:textId="77777777" w:rsidR="00343BA0" w:rsidRPr="002E36CC" w:rsidRDefault="00343BA0">
      <w:pPr>
        <w:rPr>
          <w:rFonts w:ascii="Consolas" w:hAnsi="Consolas" w:cs="Consolas"/>
          <w:b/>
          <w:bCs/>
          <w:lang w:val="fi-FI"/>
        </w:rPr>
      </w:pPr>
    </w:p>
    <w:p w14:paraId="1EF6F83D" w14:textId="2E224C5F" w:rsidR="002E36CC" w:rsidRPr="002E36CC" w:rsidRDefault="002E36CC" w:rsidP="002E36CC">
      <w:pPr>
        <w:rPr>
          <w:rFonts w:ascii="Consolas" w:hAnsi="Consolas" w:cs="Consolas"/>
          <w:b/>
          <w:bCs/>
          <w:lang w:val="en-US"/>
        </w:rPr>
      </w:pPr>
      <w:r w:rsidRPr="002E36CC">
        <w:rPr>
          <w:rFonts w:ascii="Consolas" w:hAnsi="Consolas" w:cs="Consolas"/>
          <w:b/>
          <w:bCs/>
          <w:lang w:val="en-US"/>
        </w:rPr>
        <w:t>VERSE (</w:t>
      </w:r>
      <w:proofErr w:type="spellStart"/>
      <w:r w:rsidRPr="002E36CC">
        <w:rPr>
          <w:rFonts w:ascii="Consolas" w:hAnsi="Consolas" w:cs="Consolas"/>
          <w:b/>
          <w:bCs/>
          <w:lang w:val="en-US"/>
        </w:rPr>
        <w:t>akkari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+ basso</w:t>
      </w:r>
      <w:r w:rsidRPr="002E36CC">
        <w:rPr>
          <w:rFonts w:ascii="Consolas" w:hAnsi="Consolas" w:cs="Consolas"/>
          <w:b/>
          <w:bCs/>
          <w:lang w:val="en-US"/>
        </w:rPr>
        <w:t>)</w:t>
      </w:r>
    </w:p>
    <w:p w14:paraId="039E019F" w14:textId="77777777" w:rsidR="002E36CC" w:rsidRPr="002E36CC" w:rsidRDefault="002E36CC" w:rsidP="002E36CC">
      <w:pPr>
        <w:rPr>
          <w:rFonts w:ascii="Consolas" w:hAnsi="Consolas" w:cs="Consolas"/>
          <w:b/>
          <w:bCs/>
          <w:lang w:val="en-US"/>
        </w:rPr>
      </w:pPr>
      <w:r w:rsidRPr="002E36CC">
        <w:rPr>
          <w:rFonts w:ascii="Consolas" w:hAnsi="Consolas" w:cs="Consolas"/>
          <w:b/>
          <w:bCs/>
          <w:lang w:val="en-US"/>
        </w:rPr>
        <w:t>||: E | x | </w:t>
      </w:r>
      <w:proofErr w:type="spellStart"/>
      <w:r w:rsidRPr="002E36CC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2E36CC">
        <w:rPr>
          <w:rFonts w:ascii="Consolas" w:hAnsi="Consolas" w:cs="Consolas"/>
          <w:b/>
          <w:bCs/>
          <w:lang w:val="en-US"/>
        </w:rPr>
        <w:t xml:space="preserve"> | x :||</w:t>
      </w:r>
    </w:p>
    <w:p w14:paraId="564526E5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Tiedätsä mitä kello on just nyt</w:t>
      </w:r>
    </w:p>
    <w:p w14:paraId="35F212BB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Se on kuus yli kuus</w:t>
      </w:r>
    </w:p>
    <w:p w14:paraId="22C56D39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Ja mäkin oon kohta selvinny</w:t>
      </w:r>
    </w:p>
    <w:p w14:paraId="0AFBDCA8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Pitäiskö siitä puhua</w:t>
      </w:r>
    </w:p>
    <w:p w14:paraId="7B4CCE4D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Että sanoin sua yöllä miljoona kertaa ihanaks</w:t>
      </w:r>
    </w:p>
    <w:p w14:paraId="4C9365CB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Ihanaks</w:t>
      </w:r>
    </w:p>
    <w:p w14:paraId="6539103D" w14:textId="77777777" w:rsidR="002E36CC" w:rsidRDefault="002E36CC">
      <w:pPr>
        <w:rPr>
          <w:rFonts w:ascii="Consolas" w:hAnsi="Consolas" w:cs="Consolas"/>
          <w:b/>
          <w:bCs/>
          <w:lang w:val="en-US"/>
        </w:rPr>
      </w:pPr>
    </w:p>
    <w:p w14:paraId="4D0648F6" w14:textId="2F311C89" w:rsidR="002E36CC" w:rsidRPr="002E36CC" w:rsidRDefault="002E36CC" w:rsidP="002E36CC">
      <w:pPr>
        <w:rPr>
          <w:rFonts w:ascii="Consolas" w:hAnsi="Consolas" w:cs="Consolas"/>
          <w:b/>
          <w:bCs/>
        </w:rPr>
      </w:pPr>
      <w:r w:rsidRPr="002E36CC">
        <w:rPr>
          <w:rFonts w:ascii="Consolas" w:hAnsi="Consolas" w:cs="Consolas"/>
          <w:b/>
          <w:bCs/>
        </w:rPr>
        <w:t>PRECHORUS</w:t>
      </w:r>
    </w:p>
    <w:p w14:paraId="0529D698" w14:textId="77777777" w:rsidR="002E36CC" w:rsidRDefault="002E36CC" w:rsidP="002E36CC">
      <w:pPr>
        <w:rPr>
          <w:rFonts w:ascii="Consolas" w:hAnsi="Consolas" w:cs="Consolas"/>
          <w:b/>
          <w:bCs/>
        </w:rPr>
      </w:pPr>
      <w:r w:rsidRPr="002E36CC">
        <w:rPr>
          <w:rFonts w:ascii="Consolas" w:hAnsi="Consolas" w:cs="Consolas"/>
          <w:b/>
          <w:bCs/>
        </w:rPr>
        <w:t>| B | C#m | A | x |</w:t>
      </w:r>
    </w:p>
    <w:p w14:paraId="32B5A5B6" w14:textId="4602D026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  <w:lang w:val="fi-FI"/>
        </w:rPr>
        <w:t>Ku</w:t>
      </w:r>
      <w:r w:rsidRPr="002E36CC">
        <w:rPr>
          <w:rFonts w:ascii="Consolas" w:hAnsi="Consolas" w:cs="Consolas"/>
        </w:rPr>
        <w:t xml:space="preserve"> mä en ikinä tee mitään tällee</w:t>
      </w:r>
    </w:p>
    <w:p w14:paraId="7DA2F382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Mut jotenkin sait mut vaan tänne</w:t>
      </w:r>
    </w:p>
    <w:p w14:paraId="6F64AB80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Ei mennä täst huutelee</w:t>
      </w:r>
    </w:p>
    <w:p w14:paraId="1466A202" w14:textId="77777777" w:rsidR="002E36CC" w:rsidRDefault="002E36CC" w:rsidP="002E36CC">
      <w:pPr>
        <w:rPr>
          <w:rFonts w:ascii="Consolas" w:hAnsi="Consolas" w:cs="Consolas"/>
          <w:b/>
          <w:bCs/>
        </w:rPr>
      </w:pPr>
    </w:p>
    <w:p w14:paraId="55776D86" w14:textId="77777777" w:rsidR="002E36CC" w:rsidRPr="002E36CC" w:rsidRDefault="002E36CC" w:rsidP="002E36CC">
      <w:pPr>
        <w:rPr>
          <w:rFonts w:ascii="Consolas" w:hAnsi="Consolas" w:cs="Consolas"/>
          <w:b/>
          <w:bCs/>
          <w:lang w:val="en-US"/>
        </w:rPr>
      </w:pPr>
      <w:r w:rsidRPr="002E36CC">
        <w:rPr>
          <w:rFonts w:ascii="Consolas" w:hAnsi="Consolas" w:cs="Consolas"/>
          <w:b/>
          <w:bCs/>
          <w:lang w:val="en-US"/>
        </w:rPr>
        <w:t>CHORUS</w:t>
      </w:r>
    </w:p>
    <w:p w14:paraId="61B19694" w14:textId="77777777" w:rsidR="002E36CC" w:rsidRPr="002E36CC" w:rsidRDefault="002E36CC" w:rsidP="002E36CC">
      <w:pPr>
        <w:rPr>
          <w:rFonts w:ascii="Consolas" w:hAnsi="Consolas" w:cs="Consolas"/>
          <w:b/>
          <w:bCs/>
          <w:lang w:val="en-US"/>
        </w:rPr>
      </w:pPr>
      <w:r w:rsidRPr="002E36CC">
        <w:rPr>
          <w:rFonts w:ascii="Consolas" w:hAnsi="Consolas" w:cs="Consolas"/>
          <w:b/>
          <w:bCs/>
          <w:lang w:val="en-US"/>
        </w:rPr>
        <w:t xml:space="preserve">||: A | E | </w:t>
      </w:r>
      <w:proofErr w:type="spellStart"/>
      <w:r w:rsidRPr="002E36CC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2E36CC">
        <w:rPr>
          <w:rFonts w:ascii="Consolas" w:hAnsi="Consolas" w:cs="Consolas"/>
          <w:b/>
          <w:bCs/>
          <w:lang w:val="en-US"/>
        </w:rPr>
        <w:t xml:space="preserve"> | B :||</w:t>
      </w:r>
    </w:p>
    <w:p w14:paraId="199BCAA8" w14:textId="77777777" w:rsidR="002E36CC" w:rsidRPr="002E36CC" w:rsidRDefault="002E36CC" w:rsidP="002E36CC">
      <w:pPr>
        <w:rPr>
          <w:rFonts w:ascii="Consolas" w:hAnsi="Consolas" w:cs="Consolas"/>
          <w:b/>
          <w:bCs/>
          <w:lang w:val="fi-FI"/>
        </w:rPr>
      </w:pPr>
    </w:p>
    <w:p w14:paraId="08BA4A3A" w14:textId="77777777" w:rsidR="002E36CC" w:rsidRPr="002E36CC" w:rsidRDefault="002E36CC" w:rsidP="002E36CC">
      <w:pPr>
        <w:rPr>
          <w:rFonts w:ascii="Consolas" w:hAnsi="Consolas" w:cs="Consolas"/>
          <w:b/>
          <w:bCs/>
          <w:lang w:val="en-US"/>
        </w:rPr>
      </w:pPr>
      <w:r w:rsidRPr="002E36CC">
        <w:rPr>
          <w:rFonts w:ascii="Consolas" w:hAnsi="Consolas" w:cs="Consolas"/>
          <w:b/>
          <w:bCs/>
          <w:lang w:val="en-US"/>
        </w:rPr>
        <w:t>INTERLUDE</w:t>
      </w:r>
    </w:p>
    <w:p w14:paraId="6DBE5993" w14:textId="6F02C7C9" w:rsidR="002E36CC" w:rsidRDefault="002E36CC" w:rsidP="002E36CC">
      <w:pPr>
        <w:rPr>
          <w:rFonts w:ascii="Consolas" w:hAnsi="Consolas" w:cs="Consolas"/>
          <w:b/>
          <w:bCs/>
          <w:lang w:val="en-US"/>
        </w:rPr>
      </w:pPr>
      <w:r w:rsidRPr="002E36CC">
        <w:rPr>
          <w:rFonts w:ascii="Consolas" w:hAnsi="Consolas" w:cs="Consolas"/>
          <w:b/>
          <w:bCs/>
          <w:lang w:val="en-US"/>
        </w:rPr>
        <w:t xml:space="preserve">| A | E | </w:t>
      </w:r>
      <w:proofErr w:type="spellStart"/>
      <w:r w:rsidRPr="002E36CC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2E36CC">
        <w:rPr>
          <w:rFonts w:ascii="Consolas" w:hAnsi="Consolas" w:cs="Consolas"/>
          <w:b/>
          <w:bCs/>
          <w:lang w:val="en-US"/>
        </w:rPr>
        <w:t xml:space="preserve"> | B |</w:t>
      </w:r>
    </w:p>
    <w:p w14:paraId="0FFCD840" w14:textId="77777777" w:rsidR="002E36CC" w:rsidRDefault="002E36CC" w:rsidP="002E36CC">
      <w:pPr>
        <w:rPr>
          <w:rFonts w:ascii="Consolas" w:hAnsi="Consolas" w:cs="Consolas"/>
          <w:b/>
          <w:bCs/>
          <w:lang w:val="en-US"/>
        </w:rPr>
      </w:pPr>
    </w:p>
    <w:p w14:paraId="224F4A57" w14:textId="6C4CF51D" w:rsidR="002E36CC" w:rsidRDefault="002E36CC" w:rsidP="002E36CC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BRIDGE</w:t>
      </w:r>
    </w:p>
    <w:p w14:paraId="2632AC3C" w14:textId="27CA92E9" w:rsidR="002E36CC" w:rsidRPr="002E36CC" w:rsidRDefault="002E36CC" w:rsidP="002E36CC">
      <w:pPr>
        <w:rPr>
          <w:rFonts w:ascii="Consolas" w:hAnsi="Consolas" w:cs="Consolas"/>
          <w:b/>
          <w:bCs/>
          <w:lang w:val="fi-FI"/>
        </w:rPr>
      </w:pPr>
      <w:r w:rsidRPr="002E36CC">
        <w:rPr>
          <w:rFonts w:ascii="Consolas" w:hAnsi="Consolas" w:cs="Consolas"/>
          <w:b/>
          <w:bCs/>
          <w:lang w:val="fi-FI"/>
        </w:rPr>
        <w:t>||: A | </w:t>
      </w:r>
      <w:proofErr w:type="spellStart"/>
      <w:r w:rsidRPr="002E36CC">
        <w:rPr>
          <w:rFonts w:ascii="Consolas" w:hAnsi="Consolas" w:cs="Consolas"/>
          <w:b/>
          <w:bCs/>
          <w:lang w:val="fi-FI"/>
        </w:rPr>
        <w:t>C#m</w:t>
      </w:r>
      <w:proofErr w:type="spellEnd"/>
      <w:r w:rsidRPr="002E36CC">
        <w:rPr>
          <w:rFonts w:ascii="Consolas" w:hAnsi="Consolas" w:cs="Consolas"/>
          <w:b/>
          <w:bCs/>
          <w:lang w:val="fi-FI"/>
        </w:rPr>
        <w:t xml:space="preserve"> | B | x :||</w:t>
      </w:r>
    </w:p>
    <w:p w14:paraId="737D0BBF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Mitä mä sanon, mitä mä teen</w:t>
      </w:r>
    </w:p>
    <w:p w14:paraId="1F38A02A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Keitänkö kahvit vai jäänkö viereen</w:t>
      </w:r>
    </w:p>
    <w:p w14:paraId="5A6535CF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Sun viereen</w:t>
      </w:r>
    </w:p>
    <w:p w14:paraId="77CE3C22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 </w:t>
      </w:r>
    </w:p>
    <w:p w14:paraId="3DE5E0CF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Jos et löydä sanoja nyt niin</w:t>
      </w:r>
    </w:p>
    <w:p w14:paraId="36EE33CD" w14:textId="77777777" w:rsidR="002E36CC" w:rsidRPr="002E36CC" w:rsidRDefault="002E36CC" w:rsidP="002E36CC">
      <w:pPr>
        <w:rPr>
          <w:rFonts w:ascii="Consolas" w:hAnsi="Consolas" w:cs="Consolas"/>
        </w:rPr>
      </w:pPr>
      <w:r w:rsidRPr="002E36CC">
        <w:rPr>
          <w:rFonts w:ascii="Consolas" w:hAnsi="Consolas" w:cs="Consolas"/>
        </w:rPr>
        <w:t>Koita syödä mun poskilta pisaroita</w:t>
      </w:r>
    </w:p>
    <w:p w14:paraId="0EEF9E62" w14:textId="77777777" w:rsidR="002E36CC" w:rsidRDefault="002E36CC" w:rsidP="002E36CC">
      <w:pPr>
        <w:rPr>
          <w:rFonts w:ascii="Consolas" w:hAnsi="Consolas" w:cs="Consolas"/>
          <w:b/>
          <w:bCs/>
          <w:lang w:val="en-US"/>
        </w:rPr>
      </w:pPr>
    </w:p>
    <w:p w14:paraId="307AA40C" w14:textId="0F893604" w:rsidR="002E36CC" w:rsidRPr="002E36CC" w:rsidRDefault="002E36CC" w:rsidP="002E36CC">
      <w:pPr>
        <w:rPr>
          <w:rFonts w:ascii="Consolas" w:hAnsi="Consolas" w:cs="Consolas"/>
          <w:b/>
          <w:bCs/>
          <w:lang w:val="en-US"/>
        </w:rPr>
      </w:pPr>
      <w:r w:rsidRPr="002E36CC">
        <w:rPr>
          <w:rFonts w:ascii="Consolas" w:hAnsi="Consolas" w:cs="Consolas"/>
          <w:b/>
          <w:bCs/>
          <w:lang w:val="en-US"/>
        </w:rPr>
        <w:t>CHORUS</w:t>
      </w:r>
      <w:r>
        <w:rPr>
          <w:rFonts w:ascii="Consolas" w:hAnsi="Consolas" w:cs="Consolas"/>
          <w:b/>
          <w:bCs/>
          <w:lang w:val="en-US"/>
        </w:rPr>
        <w:t xml:space="preserve"> (2 </w:t>
      </w:r>
      <w:proofErr w:type="spellStart"/>
      <w:r>
        <w:rPr>
          <w:rFonts w:ascii="Consolas" w:hAnsi="Consolas" w:cs="Consolas"/>
          <w:b/>
          <w:bCs/>
          <w:lang w:val="en-US"/>
        </w:rPr>
        <w:t>ekaa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n-US"/>
        </w:rPr>
        <w:t>tahtia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chill)</w:t>
      </w:r>
    </w:p>
    <w:p w14:paraId="6BF42EBB" w14:textId="77777777" w:rsidR="002E36CC" w:rsidRDefault="002E36CC" w:rsidP="002E36CC">
      <w:pPr>
        <w:rPr>
          <w:rFonts w:ascii="Consolas" w:hAnsi="Consolas" w:cs="Consolas"/>
          <w:b/>
          <w:bCs/>
          <w:lang w:val="en-US"/>
        </w:rPr>
      </w:pPr>
      <w:r w:rsidRPr="002E36CC">
        <w:rPr>
          <w:rFonts w:ascii="Consolas" w:hAnsi="Consolas" w:cs="Consolas"/>
          <w:b/>
          <w:bCs/>
          <w:lang w:val="en-US"/>
        </w:rPr>
        <w:t xml:space="preserve">||: A | E | </w:t>
      </w:r>
      <w:proofErr w:type="spellStart"/>
      <w:r w:rsidRPr="002E36CC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2E36CC">
        <w:rPr>
          <w:rFonts w:ascii="Consolas" w:hAnsi="Consolas" w:cs="Consolas"/>
          <w:b/>
          <w:bCs/>
          <w:lang w:val="en-US"/>
        </w:rPr>
        <w:t xml:space="preserve"> | B :||</w:t>
      </w:r>
    </w:p>
    <w:p w14:paraId="475CA764" w14:textId="77777777" w:rsidR="002E36CC" w:rsidRDefault="002E36CC" w:rsidP="002E36CC">
      <w:pPr>
        <w:rPr>
          <w:rFonts w:ascii="Consolas" w:hAnsi="Consolas" w:cs="Consolas"/>
          <w:b/>
          <w:bCs/>
          <w:lang w:val="en-US"/>
        </w:rPr>
      </w:pPr>
    </w:p>
    <w:p w14:paraId="764F6089" w14:textId="77777777" w:rsidR="002E36CC" w:rsidRPr="002E36CC" w:rsidRDefault="002E36CC" w:rsidP="002E36CC">
      <w:pPr>
        <w:rPr>
          <w:rFonts w:ascii="Consolas" w:hAnsi="Consolas" w:cs="Consolas"/>
          <w:b/>
          <w:bCs/>
          <w:lang w:val="en-US"/>
        </w:rPr>
      </w:pPr>
      <w:r w:rsidRPr="002E36CC">
        <w:rPr>
          <w:rFonts w:ascii="Consolas" w:hAnsi="Consolas" w:cs="Consolas"/>
          <w:b/>
          <w:bCs/>
          <w:lang w:val="en-US"/>
        </w:rPr>
        <w:t>INTERLUDE</w:t>
      </w:r>
    </w:p>
    <w:p w14:paraId="5E376E7D" w14:textId="38ED52E3" w:rsidR="002E36CC" w:rsidRPr="002E36CC" w:rsidRDefault="002E36CC" w:rsidP="002E36CC">
      <w:pPr>
        <w:rPr>
          <w:rFonts w:ascii="Consolas" w:hAnsi="Consolas" w:cs="Consolas"/>
          <w:b/>
          <w:bCs/>
          <w:lang w:val="en-US"/>
        </w:rPr>
      </w:pPr>
      <w:r w:rsidRPr="002E36CC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2E36CC">
        <w:rPr>
          <w:rFonts w:ascii="Consolas" w:hAnsi="Consolas" w:cs="Consolas"/>
          <w:b/>
          <w:bCs/>
          <w:lang w:val="en-US"/>
        </w:rPr>
        <w:t xml:space="preserve"> A | E | </w:t>
      </w:r>
      <w:proofErr w:type="spellStart"/>
      <w:r w:rsidRPr="002E36CC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2E36CC">
        <w:rPr>
          <w:rFonts w:ascii="Consolas" w:hAnsi="Consolas" w:cs="Consolas"/>
          <w:b/>
          <w:bCs/>
          <w:lang w:val="en-US"/>
        </w:rPr>
        <w:t xml:space="preserve"> | B </w:t>
      </w:r>
      <w:r>
        <w:rPr>
          <w:rFonts w:ascii="Consolas" w:hAnsi="Consolas" w:cs="Consolas"/>
          <w:b/>
          <w:bCs/>
          <w:lang w:val="en-US"/>
        </w:rPr>
        <w:t>:|</w:t>
      </w:r>
      <w:r w:rsidRPr="002E36CC">
        <w:rPr>
          <w:rFonts w:ascii="Consolas" w:hAnsi="Consolas" w:cs="Consolas"/>
          <w:b/>
          <w:bCs/>
          <w:lang w:val="en-US"/>
        </w:rPr>
        <w:t>|</w:t>
      </w:r>
    </w:p>
    <w:p w14:paraId="1D62E747" w14:textId="77777777" w:rsidR="002E36CC" w:rsidRPr="002E36CC" w:rsidRDefault="002E36CC" w:rsidP="002E36CC">
      <w:pPr>
        <w:rPr>
          <w:rFonts w:ascii="Consolas" w:hAnsi="Consolas" w:cs="Consolas"/>
          <w:b/>
          <w:bCs/>
          <w:lang w:val="en-US"/>
        </w:rPr>
      </w:pPr>
    </w:p>
    <w:p w14:paraId="2601DCA6" w14:textId="77777777" w:rsidR="002E36CC" w:rsidRPr="002E36CC" w:rsidRDefault="002E36CC" w:rsidP="002E36CC">
      <w:pPr>
        <w:rPr>
          <w:rFonts w:ascii="Consolas" w:hAnsi="Consolas" w:cs="Consolas"/>
          <w:b/>
          <w:bCs/>
          <w:lang w:val="en-US"/>
        </w:rPr>
      </w:pPr>
    </w:p>
    <w:p w14:paraId="0CE87612" w14:textId="77777777" w:rsidR="002E36CC" w:rsidRPr="002E36CC" w:rsidRDefault="002E36CC">
      <w:pPr>
        <w:rPr>
          <w:rFonts w:ascii="Consolas" w:hAnsi="Consolas" w:cs="Consolas"/>
          <w:b/>
          <w:bCs/>
          <w:lang w:val="en-US"/>
        </w:rPr>
      </w:pPr>
    </w:p>
    <w:sectPr w:rsidR="002E36CC" w:rsidRPr="002E36CC" w:rsidSect="00891587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AD292" w14:textId="77777777" w:rsidR="00891587" w:rsidRDefault="00891587" w:rsidP="00343BA0">
      <w:r>
        <w:separator/>
      </w:r>
    </w:p>
  </w:endnote>
  <w:endnote w:type="continuationSeparator" w:id="0">
    <w:p w14:paraId="6C8D45E3" w14:textId="77777777" w:rsidR="00891587" w:rsidRDefault="00891587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F863" w14:textId="77777777" w:rsidR="00891587" w:rsidRDefault="00891587" w:rsidP="00343BA0">
      <w:r>
        <w:separator/>
      </w:r>
    </w:p>
  </w:footnote>
  <w:footnote w:type="continuationSeparator" w:id="0">
    <w:p w14:paraId="44A9BA28" w14:textId="77777777" w:rsidR="00891587" w:rsidRDefault="00891587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880F" w14:textId="26DD3AE7" w:rsidR="00A264C8" w:rsidRPr="009244C3" w:rsidRDefault="002E36CC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IDA PAUL &amp; KALLE LINDROTH - PARVEKKEELLA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CC"/>
    <w:rsid w:val="0009264B"/>
    <w:rsid w:val="002E36CC"/>
    <w:rsid w:val="00343BA0"/>
    <w:rsid w:val="005D6A78"/>
    <w:rsid w:val="007E769C"/>
    <w:rsid w:val="00891587"/>
    <w:rsid w:val="008B6D26"/>
    <w:rsid w:val="00A2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A20EC4"/>
  <w15:chartTrackingRefBased/>
  <w15:docId w15:val="{09AAEA69-D35A-8A45-B078-108995F3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6C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E3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6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2024-01-25T08:01:00Z</dcterms:created>
  <dcterms:modified xsi:type="dcterms:W3CDTF">2024-01-25T08:09:00Z</dcterms:modified>
</cp:coreProperties>
</file>