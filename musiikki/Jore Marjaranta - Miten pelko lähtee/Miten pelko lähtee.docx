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88FF" w14:textId="77777777" w:rsidR="00343BA0" w:rsidRPr="0068032A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68032A">
        <w:rPr>
          <w:rFonts w:ascii="Consolas" w:hAnsi="Consolas" w:cs="Consolas"/>
          <w:b/>
          <w:bCs/>
          <w:lang w:val="en-US"/>
        </w:rPr>
        <w:t>VERSE</w:t>
      </w:r>
    </w:p>
    <w:p w14:paraId="3F53A73B" w14:textId="616C8A9D" w:rsidR="00343BA0" w:rsidRPr="0068032A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68032A">
        <w:rPr>
          <w:rFonts w:ascii="Consolas" w:hAnsi="Consolas" w:cs="Consolas"/>
          <w:b/>
          <w:bCs/>
          <w:lang w:val="en-US"/>
        </w:rPr>
        <w:t>|</w:t>
      </w:r>
      <w:r w:rsidR="0068032A">
        <w:rPr>
          <w:rFonts w:ascii="Consolas" w:hAnsi="Consolas" w:cs="Consolas"/>
          <w:b/>
          <w:bCs/>
          <w:lang w:val="en-US"/>
        </w:rPr>
        <w:t>|:</w:t>
      </w:r>
      <w:r w:rsidR="0068032A" w:rsidRPr="0068032A">
        <w:rPr>
          <w:rFonts w:ascii="Consolas" w:hAnsi="Consolas" w:cs="Consolas"/>
          <w:b/>
          <w:bCs/>
          <w:lang w:val="en-US"/>
        </w:rPr>
        <w:t xml:space="preserve"> C D </w:t>
      </w:r>
      <w:r w:rsidRPr="0068032A">
        <w:rPr>
          <w:rFonts w:ascii="Consolas" w:hAnsi="Consolas" w:cs="Consolas"/>
          <w:b/>
          <w:bCs/>
          <w:lang w:val="en-US"/>
        </w:rPr>
        <w:t>|</w:t>
      </w:r>
      <w:r w:rsidR="0068032A" w:rsidRPr="0068032A">
        <w:rPr>
          <w:rFonts w:ascii="Consolas" w:hAnsi="Consolas" w:cs="Consolas"/>
          <w:b/>
          <w:bCs/>
          <w:lang w:val="en-US"/>
        </w:rPr>
        <w:t xml:space="preserve"> G | C D | G |</w:t>
      </w:r>
    </w:p>
    <w:p w14:paraId="26BCD4C2" w14:textId="7806CBC5" w:rsidR="0068032A" w:rsidRDefault="0068032A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C D | G | 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Am7 | G :||</w:t>
      </w:r>
    </w:p>
    <w:p w14:paraId="7FE82760" w14:textId="5ECB3D4C" w:rsidR="0068032A" w:rsidRPr="0068032A" w:rsidRDefault="0068032A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Am7 | G | </w:t>
      </w:r>
    </w:p>
    <w:p w14:paraId="610139B0" w14:textId="77777777" w:rsidR="0068032A" w:rsidRP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Kuvittelen yön, vierelläsi</w:t>
      </w:r>
      <w:r w:rsidRPr="0068032A">
        <w:rPr>
          <w:rFonts w:ascii="Consolas" w:hAnsi="Consolas" w:cs="Consolas"/>
        </w:rPr>
        <w:br/>
        <w:t>Kuvitellen syön sua silmilläni</w:t>
      </w:r>
      <w:r w:rsidRPr="0068032A">
        <w:rPr>
          <w:rFonts w:ascii="Consolas" w:hAnsi="Consolas" w:cs="Consolas"/>
        </w:rPr>
        <w:br/>
        <w:t>Kuvittelen myös sen sanovani,</w:t>
      </w:r>
      <w:r w:rsidRPr="0068032A">
        <w:rPr>
          <w:rFonts w:ascii="Consolas" w:hAnsi="Consolas" w:cs="Consolas"/>
        </w:rPr>
        <w:br/>
        <w:t>Mut miten voi näin hauraan tunteen paljastaa</w:t>
      </w:r>
      <w:r w:rsidRPr="0068032A">
        <w:rPr>
          <w:rFonts w:ascii="Consolas" w:hAnsi="Consolas" w:cs="Consolas"/>
        </w:rPr>
        <w:br/>
        <w:t>Opettelen yön sanojani</w:t>
      </w:r>
      <w:r w:rsidRPr="0068032A">
        <w:rPr>
          <w:rFonts w:ascii="Consolas" w:hAnsi="Consolas" w:cs="Consolas"/>
        </w:rPr>
        <w:br/>
        <w:t>Opetellen syön heikkouttani</w:t>
      </w:r>
      <w:r w:rsidRPr="0068032A">
        <w:rPr>
          <w:rFonts w:ascii="Consolas" w:hAnsi="Consolas" w:cs="Consolas"/>
        </w:rPr>
        <w:br/>
        <w:t>Opettelen myös, sun tapojasi</w:t>
      </w:r>
      <w:r w:rsidRPr="0068032A">
        <w:rPr>
          <w:rFonts w:ascii="Consolas" w:hAnsi="Consolas" w:cs="Consolas"/>
        </w:rPr>
        <w:br/>
        <w:t>Ja miten voin näin hauraan tunteen paljastaa</w:t>
      </w:r>
      <w:r w:rsidRPr="0068032A">
        <w:rPr>
          <w:rFonts w:ascii="Consolas" w:hAnsi="Consolas" w:cs="Consolas"/>
        </w:rPr>
        <w:br/>
        <w:t>Miten voin näin hauraan tunteen paljastaa</w:t>
      </w:r>
    </w:p>
    <w:p w14:paraId="0743615F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3EFB324F" w14:textId="77777777" w:rsidR="00343BA0" w:rsidRPr="0068032A" w:rsidRDefault="00343BA0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CHORUS</w:t>
      </w:r>
    </w:p>
    <w:p w14:paraId="45C5CE66" w14:textId="0C754DC6" w:rsidR="00343BA0" w:rsidRPr="0068032A" w:rsidRDefault="0009264B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|</w:t>
      </w:r>
      <w:r w:rsidR="0068032A" w:rsidRPr="0068032A">
        <w:rPr>
          <w:rFonts w:ascii="Consolas" w:hAnsi="Consolas" w:cs="Consolas"/>
          <w:b/>
          <w:bCs/>
        </w:rPr>
        <w:t xml:space="preserve"> Bb </w:t>
      </w:r>
      <w:r w:rsidRPr="0068032A">
        <w:rPr>
          <w:rFonts w:ascii="Consolas" w:hAnsi="Consolas" w:cs="Consolas"/>
          <w:b/>
          <w:bCs/>
        </w:rPr>
        <w:t>|</w:t>
      </w:r>
      <w:r w:rsidR="0068032A" w:rsidRPr="0068032A">
        <w:rPr>
          <w:rFonts w:ascii="Consolas" w:hAnsi="Consolas" w:cs="Consolas"/>
          <w:b/>
          <w:bCs/>
        </w:rPr>
        <w:t xml:space="preserve"> x | G | x |</w:t>
      </w:r>
    </w:p>
    <w:p w14:paraId="1B114DFD" w14:textId="72E3530A" w:rsidR="0068032A" w:rsidRDefault="0068032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F | G | x |</w:t>
      </w:r>
    </w:p>
    <w:p w14:paraId="4ADC7100" w14:textId="77777777" w:rsidR="0068032A" w:rsidRP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Mitä mä teen, teen, miten pelko lähtee</w:t>
      </w:r>
      <w:r w:rsidRPr="0068032A">
        <w:rPr>
          <w:rFonts w:ascii="Consolas" w:hAnsi="Consolas" w:cs="Consolas"/>
        </w:rPr>
        <w:br/>
        <w:t>Mitä mä teen, teen, kunnes pelko lähtee</w:t>
      </w:r>
    </w:p>
    <w:p w14:paraId="07D28253" w14:textId="77777777" w:rsidR="0068032A" w:rsidRPr="0068032A" w:rsidRDefault="0068032A">
      <w:pPr>
        <w:rPr>
          <w:rFonts w:ascii="Consolas" w:hAnsi="Consolas" w:cs="Consolas"/>
          <w:b/>
          <w:bCs/>
        </w:rPr>
      </w:pPr>
    </w:p>
    <w:p w14:paraId="39DD651E" w14:textId="104A9B1E" w:rsidR="0068032A" w:rsidRDefault="0068032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3AB7A4C0" w14:textId="5E8EF4E5" w:rsidR="0068032A" w:rsidRPr="0068032A" w:rsidRDefault="0068032A" w:rsidP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  <w:lang w:val="fi-FI"/>
        </w:rPr>
        <w:t>| C D | G | C D | G |</w:t>
      </w:r>
    </w:p>
    <w:p w14:paraId="5F3CCDFF" w14:textId="4FB4FA6C" w:rsidR="0068032A" w:rsidRPr="0068032A" w:rsidRDefault="0068032A" w:rsidP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  <w:lang w:val="fi-FI"/>
        </w:rPr>
        <w:t xml:space="preserve">| C D | G | </w:t>
      </w:r>
      <w:proofErr w:type="spellStart"/>
      <w:r w:rsidRPr="0068032A">
        <w:rPr>
          <w:rFonts w:ascii="Consolas" w:hAnsi="Consolas" w:cs="Consolas"/>
          <w:b/>
          <w:bCs/>
          <w:lang w:val="fi-FI"/>
        </w:rPr>
        <w:t>Em</w:t>
      </w:r>
      <w:proofErr w:type="spellEnd"/>
      <w:r w:rsidRPr="0068032A">
        <w:rPr>
          <w:rFonts w:ascii="Consolas" w:hAnsi="Consolas" w:cs="Consolas"/>
          <w:b/>
          <w:bCs/>
          <w:lang w:val="fi-FI"/>
        </w:rPr>
        <w:t xml:space="preserve"> Am7 | G</w:t>
      </w:r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1E4D0FBD" w14:textId="77777777" w:rsidR="0068032A" w:rsidRP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Odottelen yön, rohkeuttani</w:t>
      </w:r>
      <w:r w:rsidRPr="0068032A">
        <w:rPr>
          <w:rFonts w:ascii="Consolas" w:hAnsi="Consolas" w:cs="Consolas"/>
        </w:rPr>
        <w:br/>
        <w:t>Odotellen syön, elämääni</w:t>
      </w:r>
      <w:r w:rsidRPr="0068032A">
        <w:rPr>
          <w:rFonts w:ascii="Consolas" w:hAnsi="Consolas" w:cs="Consolas"/>
        </w:rPr>
        <w:br/>
        <w:t>Odottelen myös, sun vihjettäsi</w:t>
      </w:r>
      <w:r w:rsidRPr="0068032A">
        <w:rPr>
          <w:rFonts w:ascii="Consolas" w:hAnsi="Consolas" w:cs="Consolas"/>
        </w:rPr>
        <w:br/>
        <w:t>Et voisin näinkin hauraan tunteen paljastaa</w:t>
      </w:r>
    </w:p>
    <w:p w14:paraId="05190B66" w14:textId="77777777" w:rsidR="0068032A" w:rsidRDefault="0068032A">
      <w:pPr>
        <w:rPr>
          <w:rFonts w:ascii="Consolas" w:hAnsi="Consolas" w:cs="Consolas"/>
          <w:b/>
          <w:bCs/>
        </w:rPr>
      </w:pPr>
    </w:p>
    <w:p w14:paraId="39D2F64E" w14:textId="77777777" w:rsidR="0068032A" w:rsidRPr="0068032A" w:rsidRDefault="0068032A" w:rsidP="0068032A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CHORUS</w:t>
      </w:r>
    </w:p>
    <w:p w14:paraId="6D3FEA32" w14:textId="77777777" w:rsidR="0068032A" w:rsidRPr="0068032A" w:rsidRDefault="0068032A" w:rsidP="0068032A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| Bb | x | G | x |</w:t>
      </w:r>
    </w:p>
    <w:p w14:paraId="48087487" w14:textId="77777777" w:rsidR="0068032A" w:rsidRPr="0068032A" w:rsidRDefault="0068032A" w:rsidP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68032A">
        <w:rPr>
          <w:rFonts w:ascii="Consolas" w:hAnsi="Consolas" w:cs="Consolas"/>
          <w:b/>
          <w:bCs/>
          <w:lang w:val="fi-FI"/>
        </w:rPr>
        <w:t>Bb</w:t>
      </w:r>
      <w:proofErr w:type="spellEnd"/>
      <w:r w:rsidRPr="0068032A">
        <w:rPr>
          <w:rFonts w:ascii="Consolas" w:hAnsi="Consolas" w:cs="Consolas"/>
          <w:b/>
          <w:bCs/>
          <w:lang w:val="fi-FI"/>
        </w:rPr>
        <w:t xml:space="preserve"> | F | G | x |</w:t>
      </w:r>
    </w:p>
    <w:p w14:paraId="076B3C55" w14:textId="77777777" w:rsid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Mitä mä teen, teen, miten pelko lähtee</w:t>
      </w:r>
      <w:r w:rsidRPr="0068032A">
        <w:rPr>
          <w:rFonts w:ascii="Consolas" w:hAnsi="Consolas" w:cs="Consolas"/>
        </w:rPr>
        <w:br/>
        <w:t>Mitä mä teen, teen, kunnes pelko lähtee</w:t>
      </w:r>
    </w:p>
    <w:p w14:paraId="32B348D0" w14:textId="77777777" w:rsidR="0068032A" w:rsidRDefault="0068032A" w:rsidP="0068032A">
      <w:pPr>
        <w:rPr>
          <w:rFonts w:ascii="Consolas" w:hAnsi="Consolas" w:cs="Consolas"/>
        </w:rPr>
      </w:pPr>
    </w:p>
    <w:p w14:paraId="66C08EB5" w14:textId="1CECAF43" w:rsidR="0068032A" w:rsidRPr="0068032A" w:rsidRDefault="0068032A" w:rsidP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  <w:lang w:val="fi-FI"/>
        </w:rPr>
        <w:t>VERSE</w:t>
      </w:r>
    </w:p>
    <w:p w14:paraId="420AF7D8" w14:textId="62155E1E" w:rsidR="0068032A" w:rsidRPr="0068032A" w:rsidRDefault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  <w:lang w:val="fi-FI"/>
        </w:rPr>
        <w:t xml:space="preserve">| C D | G | </w:t>
      </w:r>
      <w:proofErr w:type="spellStart"/>
      <w:r w:rsidRPr="0068032A">
        <w:rPr>
          <w:rFonts w:ascii="Consolas" w:hAnsi="Consolas" w:cs="Consolas"/>
          <w:b/>
          <w:bCs/>
          <w:lang w:val="fi-FI"/>
        </w:rPr>
        <w:t>Em</w:t>
      </w:r>
      <w:proofErr w:type="spellEnd"/>
      <w:r w:rsidRPr="0068032A">
        <w:rPr>
          <w:rFonts w:ascii="Consolas" w:hAnsi="Consolas" w:cs="Consolas"/>
          <w:b/>
          <w:bCs/>
          <w:lang w:val="fi-FI"/>
        </w:rPr>
        <w:t xml:space="preserve"> Am7 | G |</w:t>
      </w:r>
    </w:p>
    <w:p w14:paraId="3E7BD56E" w14:textId="77777777" w:rsidR="0068032A" w:rsidRP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Ajattelen myös sun tunteitasi</w:t>
      </w:r>
      <w:r w:rsidRPr="0068032A">
        <w:rPr>
          <w:rFonts w:ascii="Consolas" w:hAnsi="Consolas" w:cs="Consolas"/>
        </w:rPr>
        <w:br/>
        <w:t>Ja miten voi noin kauniin sielun valjastaa</w:t>
      </w:r>
    </w:p>
    <w:p w14:paraId="508C06C1" w14:textId="77777777" w:rsidR="00343BA0" w:rsidRDefault="00343BA0">
      <w:pPr>
        <w:rPr>
          <w:rFonts w:ascii="Consolas" w:hAnsi="Consolas" w:cs="Consolas"/>
          <w:b/>
          <w:bCs/>
        </w:rPr>
      </w:pPr>
    </w:p>
    <w:p w14:paraId="2AF39562" w14:textId="44762D3C" w:rsidR="0068032A" w:rsidRDefault="0068032A" w:rsidP="0068032A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BRIDGE</w:t>
      </w:r>
      <w:r w:rsidRPr="0068032A">
        <w:rPr>
          <w:rFonts w:ascii="Consolas" w:hAnsi="Consolas" w:cs="Consolas"/>
          <w:b/>
          <w:bCs/>
        </w:rPr>
        <w:br/>
        <w:t>| Eb | F | G | 5/4 G |</w:t>
      </w:r>
    </w:p>
    <w:p w14:paraId="42CCF137" w14:textId="5DD86BB9" w:rsidR="0068032A" w:rsidRPr="0068032A" w:rsidRDefault="0068032A" w:rsidP="0068032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F | G | x |</w:t>
      </w:r>
    </w:p>
    <w:p w14:paraId="78607533" w14:textId="77777777" w:rsid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Unia nään, sun kuvia täynnä pää</w:t>
      </w:r>
      <w:r w:rsidRPr="0068032A">
        <w:rPr>
          <w:rFonts w:ascii="Consolas" w:hAnsi="Consolas" w:cs="Consolas"/>
        </w:rPr>
        <w:br/>
        <w:t>Ehkä tänään, saan unelman täyttymään</w:t>
      </w:r>
    </w:p>
    <w:p w14:paraId="48216B1A" w14:textId="77777777" w:rsidR="0068032A" w:rsidRDefault="0068032A" w:rsidP="0068032A">
      <w:pPr>
        <w:rPr>
          <w:rFonts w:ascii="Consolas" w:hAnsi="Consolas" w:cs="Consolas"/>
        </w:rPr>
      </w:pPr>
    </w:p>
    <w:p w14:paraId="7BA7B50D" w14:textId="77777777" w:rsidR="0068032A" w:rsidRPr="0068032A" w:rsidRDefault="0068032A" w:rsidP="0068032A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CHORUS</w:t>
      </w:r>
    </w:p>
    <w:p w14:paraId="6BD9A5FC" w14:textId="77777777" w:rsidR="0068032A" w:rsidRPr="0068032A" w:rsidRDefault="0068032A" w:rsidP="0068032A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| Bb | x | G | x |</w:t>
      </w:r>
    </w:p>
    <w:p w14:paraId="17C1B4E7" w14:textId="77777777" w:rsidR="0068032A" w:rsidRPr="0068032A" w:rsidRDefault="0068032A" w:rsidP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68032A">
        <w:rPr>
          <w:rFonts w:ascii="Consolas" w:hAnsi="Consolas" w:cs="Consolas"/>
          <w:b/>
          <w:bCs/>
          <w:lang w:val="fi-FI"/>
        </w:rPr>
        <w:t>Bb</w:t>
      </w:r>
      <w:proofErr w:type="spellEnd"/>
      <w:r w:rsidRPr="0068032A">
        <w:rPr>
          <w:rFonts w:ascii="Consolas" w:hAnsi="Consolas" w:cs="Consolas"/>
          <w:b/>
          <w:bCs/>
          <w:lang w:val="fi-FI"/>
        </w:rPr>
        <w:t xml:space="preserve"> | F | G | x |</w:t>
      </w:r>
    </w:p>
    <w:p w14:paraId="798BEE00" w14:textId="77777777" w:rsidR="0068032A" w:rsidRPr="0068032A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Mut miten sen teen, teen, miten pelko lähtee</w:t>
      </w:r>
      <w:r w:rsidRPr="0068032A">
        <w:rPr>
          <w:rFonts w:ascii="Consolas" w:hAnsi="Consolas" w:cs="Consolas"/>
        </w:rPr>
        <w:br/>
        <w:t>Mitä mä teen, teen, kunnes pelko lähtee</w:t>
      </w:r>
    </w:p>
    <w:p w14:paraId="6D01DDD2" w14:textId="77777777" w:rsidR="0068032A" w:rsidRDefault="0068032A" w:rsidP="0068032A">
      <w:pPr>
        <w:rPr>
          <w:rFonts w:ascii="Consolas" w:hAnsi="Consolas" w:cs="Consolas"/>
        </w:rPr>
      </w:pPr>
    </w:p>
    <w:p w14:paraId="0E9C3948" w14:textId="0F46636B" w:rsidR="0068032A" w:rsidRPr="0068032A" w:rsidRDefault="0068032A" w:rsidP="0068032A">
      <w:pPr>
        <w:rPr>
          <w:rFonts w:ascii="Consolas" w:hAnsi="Consolas" w:cs="Consolas"/>
          <w:b/>
          <w:bCs/>
        </w:rPr>
      </w:pPr>
      <w:r w:rsidRPr="0068032A">
        <w:rPr>
          <w:rFonts w:ascii="Consolas" w:hAnsi="Consolas" w:cs="Consolas"/>
          <w:b/>
          <w:bCs/>
        </w:rPr>
        <w:t>CHORUS</w:t>
      </w:r>
    </w:p>
    <w:p w14:paraId="5ECC0BCA" w14:textId="31A85AC3" w:rsidR="0068032A" w:rsidRDefault="0068032A">
      <w:pPr>
        <w:rPr>
          <w:rFonts w:ascii="Consolas" w:hAnsi="Consolas" w:cs="Consolas"/>
          <w:b/>
          <w:bCs/>
          <w:lang w:val="fi-FI"/>
        </w:rPr>
      </w:pPr>
      <w:r w:rsidRPr="0068032A">
        <w:rPr>
          <w:rFonts w:ascii="Consolas" w:hAnsi="Consolas" w:cs="Consolas"/>
          <w:b/>
          <w:bCs/>
        </w:rPr>
        <w:t>| Eb | F | G | x</w:t>
      </w:r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25A519EB" w14:textId="295B1AF3" w:rsidR="0068032A" w:rsidRDefault="0068032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F | G | 5/4 G |</w:t>
      </w:r>
    </w:p>
    <w:p w14:paraId="6B1C21D6" w14:textId="380F2604" w:rsidR="0068032A" w:rsidRDefault="0068032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F | G | x |</w:t>
      </w:r>
    </w:p>
    <w:p w14:paraId="7B44A8D0" w14:textId="3F57396F" w:rsidR="0068032A" w:rsidRDefault="0068032A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F | G | x | </w:t>
      </w:r>
    </w:p>
    <w:p w14:paraId="07AD7655" w14:textId="77777777" w:rsidR="00AC5DE7" w:rsidRDefault="0068032A" w:rsidP="0068032A">
      <w:pPr>
        <w:rPr>
          <w:rFonts w:ascii="Consolas" w:hAnsi="Consolas" w:cs="Consolas"/>
        </w:rPr>
      </w:pPr>
      <w:r w:rsidRPr="0068032A">
        <w:rPr>
          <w:rFonts w:ascii="Consolas" w:hAnsi="Consolas" w:cs="Consolas"/>
        </w:rPr>
        <w:t>Mut miten sen teen, teen, miten pelko lähtee</w:t>
      </w:r>
      <w:r w:rsidRPr="0068032A">
        <w:rPr>
          <w:rFonts w:ascii="Consolas" w:hAnsi="Consolas" w:cs="Consolas"/>
        </w:rPr>
        <w:br/>
        <w:t>Mitä mä teen, teen, kunnes pelko lähtee</w:t>
      </w:r>
      <w:r w:rsidRPr="0068032A">
        <w:rPr>
          <w:rFonts w:ascii="Consolas" w:hAnsi="Consolas" w:cs="Consolas"/>
        </w:rPr>
        <w:br/>
        <w:t>Mut miten sen teen, teen, miten pelko lähtee</w:t>
      </w:r>
      <w:r w:rsidRPr="0068032A">
        <w:rPr>
          <w:rFonts w:ascii="Consolas" w:hAnsi="Consolas" w:cs="Consolas"/>
        </w:rPr>
        <w:br/>
        <w:t>Mitä mä teen, teen, kunnes pelko lähtee</w:t>
      </w:r>
    </w:p>
    <w:p w14:paraId="5BC6450A" w14:textId="77777777" w:rsidR="00AC5DE7" w:rsidRDefault="00AC5DE7" w:rsidP="0068032A">
      <w:pPr>
        <w:rPr>
          <w:rFonts w:ascii="Consolas" w:hAnsi="Consolas" w:cs="Consolas"/>
        </w:rPr>
      </w:pPr>
    </w:p>
    <w:p w14:paraId="186E5E57" w14:textId="77777777" w:rsidR="00AC5DE7" w:rsidRDefault="00AC5DE7" w:rsidP="0068032A">
      <w:pPr>
        <w:rPr>
          <w:rFonts w:ascii="Consolas" w:hAnsi="Consolas" w:cs="Consolas"/>
        </w:rPr>
      </w:pPr>
      <w:r w:rsidRPr="00AC5DE7">
        <w:rPr>
          <w:rFonts w:ascii="Consolas" w:hAnsi="Consolas" w:cs="Consolas"/>
          <w:b/>
          <w:bCs/>
          <w:lang w:val="fi-FI"/>
        </w:rPr>
        <w:t>OUTRO</w:t>
      </w:r>
    </w:p>
    <w:p w14:paraId="079B63D3" w14:textId="1AF61528" w:rsidR="0068032A" w:rsidRPr="0068032A" w:rsidRDefault="00AC5DE7" w:rsidP="0068032A">
      <w:pPr>
        <w:rPr>
          <w:rFonts w:ascii="Consolas" w:hAnsi="Consolas" w:cs="Consolas"/>
        </w:rPr>
      </w:pPr>
      <w:r w:rsidRPr="00AC5DE7">
        <w:rPr>
          <w:rFonts w:ascii="Consolas" w:hAnsi="Consolas" w:cs="Consolas"/>
          <w:b/>
          <w:bCs/>
          <w:lang w:val="fi-FI"/>
        </w:rPr>
        <w:t>| C D | G |</w:t>
      </w:r>
      <w:r w:rsidR="0068032A" w:rsidRPr="0068032A">
        <w:rPr>
          <w:rFonts w:ascii="Consolas" w:hAnsi="Consolas" w:cs="Consolas"/>
        </w:rPr>
        <w:br/>
        <w:t>Kuvittelen sen nyt sanovani</w:t>
      </w:r>
    </w:p>
    <w:p w14:paraId="7F0F2F6A" w14:textId="77777777" w:rsidR="0068032A" w:rsidRPr="0068032A" w:rsidRDefault="0068032A">
      <w:pPr>
        <w:rPr>
          <w:rFonts w:ascii="Consolas" w:hAnsi="Consolas" w:cs="Consolas"/>
          <w:b/>
          <w:bCs/>
        </w:rPr>
      </w:pPr>
    </w:p>
    <w:p w14:paraId="4AE1F883" w14:textId="77777777" w:rsidR="0068032A" w:rsidRPr="0068032A" w:rsidRDefault="0068032A">
      <w:pPr>
        <w:rPr>
          <w:rFonts w:ascii="Consolas" w:hAnsi="Consolas" w:cs="Consolas"/>
          <w:b/>
          <w:bCs/>
        </w:rPr>
      </w:pPr>
    </w:p>
    <w:sectPr w:rsidR="0068032A" w:rsidRPr="0068032A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DA51" w14:textId="77777777" w:rsidR="005A30A8" w:rsidRDefault="005A30A8" w:rsidP="00343BA0">
      <w:r>
        <w:separator/>
      </w:r>
    </w:p>
  </w:endnote>
  <w:endnote w:type="continuationSeparator" w:id="0">
    <w:p w14:paraId="05643AAE" w14:textId="77777777" w:rsidR="005A30A8" w:rsidRDefault="005A30A8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A613" w14:textId="77777777" w:rsidR="005A30A8" w:rsidRDefault="005A30A8" w:rsidP="00343BA0">
      <w:r>
        <w:separator/>
      </w:r>
    </w:p>
  </w:footnote>
  <w:footnote w:type="continuationSeparator" w:id="0">
    <w:p w14:paraId="3967C510" w14:textId="77777777" w:rsidR="005A30A8" w:rsidRDefault="005A30A8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3F0" w14:textId="687B1044" w:rsidR="00C1530B" w:rsidRPr="009244C3" w:rsidRDefault="0068032A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JORE MARJARANTA – MITEN PELKO LÄHTEE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2A"/>
    <w:rsid w:val="0009264B"/>
    <w:rsid w:val="00343BA0"/>
    <w:rsid w:val="005A30A8"/>
    <w:rsid w:val="005D6A78"/>
    <w:rsid w:val="0068032A"/>
    <w:rsid w:val="007E769C"/>
    <w:rsid w:val="008B6D26"/>
    <w:rsid w:val="00AC5DE7"/>
    <w:rsid w:val="00C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8F340"/>
  <w15:chartTrackingRefBased/>
  <w15:docId w15:val="{E2E8E3A2-E4D4-6D48-8C1E-C0B401B0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2023-09-26T11:32:00Z</dcterms:created>
  <dcterms:modified xsi:type="dcterms:W3CDTF">2023-09-26T11:42:00Z</dcterms:modified>
</cp:coreProperties>
</file>