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744B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347F54DD" w14:textId="750BADCC" w:rsidR="00343BA0" w:rsidRDefault="00352A8F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</w:t>
      </w:r>
      <w:r w:rsidR="00343BA0" w:rsidRPr="00343BA0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: G</w:t>
      </w:r>
      <w:r w:rsidR="00343BA0" w:rsidRPr="00343BA0">
        <w:rPr>
          <w:rFonts w:ascii="Consolas" w:hAnsi="Consolas" w:cs="Consolas"/>
          <w:b/>
          <w:bCs/>
          <w:lang w:val="en-US"/>
        </w:rPr>
        <w:t xml:space="preserve"> |</w:t>
      </w:r>
      <w:r>
        <w:rPr>
          <w:rFonts w:ascii="Consolas" w:hAnsi="Consolas" w:cs="Consolas"/>
          <w:b/>
          <w:bCs/>
          <w:lang w:val="en-US"/>
        </w:rPr>
        <w:t xml:space="preserve"> x | </w:t>
      </w:r>
      <w:proofErr w:type="spellStart"/>
      <w:r>
        <w:rPr>
          <w:rFonts w:ascii="Consolas" w:hAnsi="Consolas" w:cs="Consolas"/>
          <w:b/>
          <w:bCs/>
          <w:lang w:val="en-US"/>
        </w:rPr>
        <w:t>Em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C :||</w:t>
      </w:r>
    </w:p>
    <w:p w14:paraId="13E76041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2E645968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6348B417" w14:textId="7731C8B1" w:rsidR="00352A8F" w:rsidRPr="0009264B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352A8F">
        <w:rPr>
          <w:rFonts w:ascii="Consolas" w:hAnsi="Consolas" w:cs="Consolas"/>
          <w:b/>
          <w:bCs/>
          <w:lang w:val="en-US"/>
        </w:rPr>
        <w:t xml:space="preserve">|: G </w:t>
      </w:r>
      <w:r>
        <w:rPr>
          <w:rFonts w:ascii="Consolas" w:hAnsi="Consolas" w:cs="Consolas"/>
          <w:b/>
          <w:bCs/>
          <w:lang w:val="en-US"/>
        </w:rPr>
        <w:t>|</w:t>
      </w:r>
      <w:r w:rsidR="00352A8F">
        <w:rPr>
          <w:rFonts w:ascii="Consolas" w:hAnsi="Consolas" w:cs="Consolas"/>
          <w:b/>
          <w:bCs/>
          <w:lang w:val="en-US"/>
        </w:rPr>
        <w:t xml:space="preserve"> x | </w:t>
      </w:r>
      <w:proofErr w:type="spellStart"/>
      <w:r w:rsidR="00352A8F">
        <w:rPr>
          <w:rFonts w:ascii="Consolas" w:hAnsi="Consolas" w:cs="Consolas"/>
          <w:b/>
          <w:bCs/>
          <w:lang w:val="en-US"/>
        </w:rPr>
        <w:t>Em</w:t>
      </w:r>
      <w:proofErr w:type="spellEnd"/>
      <w:r w:rsidR="00352A8F">
        <w:rPr>
          <w:rFonts w:ascii="Consolas" w:hAnsi="Consolas" w:cs="Consolas"/>
          <w:b/>
          <w:bCs/>
          <w:lang w:val="en-US"/>
        </w:rPr>
        <w:t xml:space="preserve"> | C :|| </w:t>
      </w:r>
    </w:p>
    <w:p w14:paraId="3B03D633" w14:textId="77777777" w:rsidR="00352A8F" w:rsidRPr="00352A8F" w:rsidRDefault="00352A8F" w:rsidP="00352A8F">
      <w:pPr>
        <w:rPr>
          <w:rFonts w:ascii="Consolas" w:hAnsi="Consolas" w:cs="Consolas"/>
        </w:rPr>
      </w:pPr>
      <w:r w:rsidRPr="00352A8F">
        <w:rPr>
          <w:rFonts w:ascii="Consolas" w:hAnsi="Consolas" w:cs="Consolas"/>
        </w:rPr>
        <w:t>I've got a special power</w:t>
      </w:r>
      <w:r w:rsidRPr="00352A8F">
        <w:rPr>
          <w:rFonts w:ascii="Consolas" w:hAnsi="Consolas" w:cs="Consolas"/>
        </w:rPr>
        <w:br/>
        <w:t>That I'm not afraid to use</w:t>
      </w:r>
      <w:r w:rsidRPr="00352A8F">
        <w:rPr>
          <w:rFonts w:ascii="Consolas" w:hAnsi="Consolas" w:cs="Consolas"/>
        </w:rPr>
        <w:br/>
        <w:t>Every waking hour</w:t>
      </w:r>
      <w:r w:rsidRPr="00352A8F">
        <w:rPr>
          <w:rFonts w:ascii="Consolas" w:hAnsi="Consolas" w:cs="Consolas"/>
        </w:rPr>
        <w:br/>
        <w:t>I discover something new</w:t>
      </w:r>
    </w:p>
    <w:p w14:paraId="16271CCD" w14:textId="77777777" w:rsidR="00343BA0" w:rsidRDefault="00343BA0" w:rsidP="00343BA0">
      <w:pPr>
        <w:rPr>
          <w:rFonts w:ascii="Consolas" w:hAnsi="Consolas" w:cs="Consolas"/>
        </w:rPr>
      </w:pPr>
    </w:p>
    <w:p w14:paraId="662C1074" w14:textId="005E4BCE" w:rsidR="00352A8F" w:rsidRPr="00352A8F" w:rsidRDefault="00352A8F" w:rsidP="00343BA0">
      <w:pPr>
        <w:rPr>
          <w:rFonts w:ascii="Consolas" w:hAnsi="Consolas" w:cs="Consolas"/>
          <w:b/>
          <w:bCs/>
        </w:rPr>
      </w:pPr>
      <w:r w:rsidRPr="00352A8F">
        <w:rPr>
          <w:rFonts w:ascii="Consolas" w:hAnsi="Consolas" w:cs="Consolas"/>
          <w:b/>
          <w:bCs/>
        </w:rPr>
        <w:t>PRECHORUS</w:t>
      </w:r>
    </w:p>
    <w:p w14:paraId="4BFB5304" w14:textId="73793BC0" w:rsidR="00352A8F" w:rsidRPr="00352A8F" w:rsidRDefault="00352A8F">
      <w:pPr>
        <w:rPr>
          <w:rFonts w:ascii="Consolas" w:hAnsi="Consolas" w:cs="Consolas"/>
          <w:b/>
          <w:bCs/>
          <w:lang w:val="en-US"/>
        </w:rPr>
      </w:pPr>
      <w:r w:rsidRPr="00352A8F">
        <w:rPr>
          <w:rFonts w:ascii="Consolas" w:hAnsi="Consolas" w:cs="Consolas"/>
          <w:b/>
          <w:bCs/>
        </w:rPr>
        <w:t>|</w:t>
      </w:r>
      <w:r w:rsidRPr="00352A8F">
        <w:rPr>
          <w:rFonts w:ascii="Consolas" w:hAnsi="Consolas" w:cs="Consolas"/>
          <w:b/>
          <w:bCs/>
          <w:lang w:val="en-US"/>
        </w:rPr>
        <w:t>|:</w:t>
      </w:r>
      <w:r w:rsidRPr="00352A8F">
        <w:rPr>
          <w:rFonts w:ascii="Consolas" w:hAnsi="Consolas" w:cs="Consolas"/>
          <w:b/>
          <w:bCs/>
        </w:rPr>
        <w:t xml:space="preserve"> D | x | C </w:t>
      </w:r>
      <w:r w:rsidRPr="00352A8F">
        <w:rPr>
          <w:rFonts w:ascii="Consolas" w:hAnsi="Consolas" w:cs="Consolas"/>
          <w:b/>
          <w:bCs/>
          <w:lang w:val="en-US"/>
        </w:rPr>
        <w:t>| x :||</w:t>
      </w:r>
    </w:p>
    <w:p w14:paraId="6A8890BF" w14:textId="77777777" w:rsidR="00352A8F" w:rsidRPr="00352A8F" w:rsidRDefault="00352A8F" w:rsidP="00352A8F">
      <w:pPr>
        <w:rPr>
          <w:rFonts w:ascii="Consolas" w:hAnsi="Consolas" w:cs="Consolas"/>
        </w:rPr>
      </w:pPr>
      <w:r w:rsidRPr="00352A8F">
        <w:rPr>
          <w:rFonts w:ascii="Consolas" w:hAnsi="Consolas" w:cs="Consolas"/>
        </w:rPr>
        <w:t>So come on this is my adventure</w:t>
      </w:r>
      <w:r w:rsidRPr="00352A8F">
        <w:rPr>
          <w:rFonts w:ascii="Consolas" w:hAnsi="Consolas" w:cs="Consolas"/>
        </w:rPr>
        <w:br/>
        <w:t>This is my fantasy</w:t>
      </w:r>
      <w:r w:rsidRPr="00352A8F">
        <w:rPr>
          <w:rFonts w:ascii="Consolas" w:hAnsi="Consolas" w:cs="Consolas"/>
        </w:rPr>
        <w:br/>
        <w:t>It's all about living in the ocean</w:t>
      </w:r>
      <w:r w:rsidRPr="00352A8F">
        <w:rPr>
          <w:rFonts w:ascii="Consolas" w:hAnsi="Consolas" w:cs="Consolas"/>
        </w:rPr>
        <w:br/>
        <w:t>Bein' wild and free</w:t>
      </w:r>
    </w:p>
    <w:p w14:paraId="0DED54D6" w14:textId="77777777" w:rsidR="00352A8F" w:rsidRPr="00352A8F" w:rsidRDefault="00352A8F">
      <w:pPr>
        <w:rPr>
          <w:rFonts w:ascii="Consolas" w:hAnsi="Consolas" w:cs="Consolas"/>
          <w:b/>
          <w:bCs/>
        </w:rPr>
      </w:pPr>
    </w:p>
    <w:p w14:paraId="75888F8E" w14:textId="03AC8EC2" w:rsidR="00343BA0" w:rsidRPr="00352A8F" w:rsidRDefault="00343BA0">
      <w:pPr>
        <w:rPr>
          <w:rFonts w:ascii="Consolas" w:hAnsi="Consolas" w:cs="Consolas"/>
          <w:b/>
          <w:bCs/>
        </w:rPr>
      </w:pPr>
      <w:r w:rsidRPr="00352A8F">
        <w:rPr>
          <w:rFonts w:ascii="Consolas" w:hAnsi="Consolas" w:cs="Consolas"/>
          <w:b/>
          <w:bCs/>
        </w:rPr>
        <w:t>CHORUS</w:t>
      </w:r>
    </w:p>
    <w:p w14:paraId="12F82570" w14:textId="23980194" w:rsidR="00343BA0" w:rsidRDefault="0009264B">
      <w:pPr>
        <w:rPr>
          <w:rFonts w:ascii="Consolas" w:hAnsi="Consolas" w:cs="Consolas"/>
          <w:b/>
          <w:bCs/>
          <w:lang w:val="fi-FI"/>
        </w:rPr>
      </w:pPr>
      <w:r w:rsidRPr="00352A8F">
        <w:rPr>
          <w:rFonts w:ascii="Consolas" w:hAnsi="Consolas" w:cs="Consolas"/>
          <w:b/>
          <w:bCs/>
        </w:rPr>
        <w:t>|</w:t>
      </w:r>
      <w:r w:rsidR="00352A8F">
        <w:rPr>
          <w:rFonts w:ascii="Consolas" w:hAnsi="Consolas" w:cs="Consolas"/>
          <w:b/>
          <w:bCs/>
          <w:lang w:val="fi-FI"/>
        </w:rPr>
        <w:t xml:space="preserve"> G </w:t>
      </w:r>
      <w:r w:rsidRPr="00352A8F">
        <w:rPr>
          <w:rFonts w:ascii="Consolas" w:hAnsi="Consolas" w:cs="Consolas"/>
          <w:b/>
          <w:bCs/>
        </w:rPr>
        <w:t>|</w:t>
      </w:r>
      <w:r w:rsidR="00352A8F">
        <w:rPr>
          <w:rFonts w:ascii="Consolas" w:hAnsi="Consolas" w:cs="Consolas"/>
          <w:b/>
          <w:bCs/>
          <w:lang w:val="fi-FI"/>
        </w:rPr>
        <w:t xml:space="preserve"> x | C | x |</w:t>
      </w:r>
    </w:p>
    <w:p w14:paraId="113A3FCC" w14:textId="27920C45" w:rsidR="00352A8F" w:rsidRDefault="00352A8F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 Am | G/B | F | D |</w:t>
      </w:r>
    </w:p>
    <w:p w14:paraId="3C1E13A3" w14:textId="66904DE0" w:rsidR="00352A8F" w:rsidRPr="00352A8F" w:rsidRDefault="00352A8F">
      <w:pPr>
        <w:rPr>
          <w:rFonts w:ascii="Consolas" w:hAnsi="Consolas" w:cs="Consolas"/>
          <w:b/>
          <w:bCs/>
          <w:lang w:val="fi-FI"/>
        </w:rPr>
      </w:pPr>
      <w:r w:rsidRPr="00352A8F">
        <w:rPr>
          <w:rFonts w:ascii="Consolas" w:hAnsi="Consolas" w:cs="Consolas"/>
          <w:b/>
          <w:bCs/>
          <w:lang w:val="fi-FI"/>
        </w:rPr>
        <w:t>| G | x | C | x |</w:t>
      </w:r>
    </w:p>
    <w:p w14:paraId="650FE016" w14:textId="5AEA4916" w:rsidR="00352A8F" w:rsidRPr="00352A8F" w:rsidRDefault="00352A8F">
      <w:pPr>
        <w:rPr>
          <w:rFonts w:ascii="Consolas" w:hAnsi="Consolas" w:cs="Consolas"/>
          <w:b/>
          <w:bCs/>
          <w:lang w:val="fi-FI"/>
        </w:rPr>
      </w:pPr>
      <w:r w:rsidRPr="00352A8F">
        <w:rPr>
          <w:rFonts w:ascii="Consolas" w:hAnsi="Consolas" w:cs="Consolas"/>
          <w:b/>
          <w:bCs/>
          <w:lang w:val="fi-FI"/>
        </w:rPr>
        <w:t>| Am | G | D | D7 | G</w:t>
      </w:r>
      <w:r>
        <w:rPr>
          <w:rFonts w:ascii="Consolas" w:hAnsi="Consolas" w:cs="Consolas"/>
          <w:b/>
          <w:bCs/>
          <w:lang w:val="fi-FI"/>
        </w:rPr>
        <w:t xml:space="preserve"> | x |</w:t>
      </w:r>
    </w:p>
    <w:p w14:paraId="677F11D9" w14:textId="77777777" w:rsidR="00352A8F" w:rsidRDefault="00352A8F" w:rsidP="00352A8F">
      <w:pPr>
        <w:rPr>
          <w:rFonts w:ascii="Consolas" w:hAnsi="Consolas" w:cs="Consolas"/>
        </w:rPr>
      </w:pPr>
      <w:r w:rsidRPr="00352A8F">
        <w:rPr>
          <w:rFonts w:ascii="Consolas" w:hAnsi="Consolas" w:cs="Consolas"/>
        </w:rPr>
        <w:t>'Cause I'm no ordinary girl</w:t>
      </w:r>
      <w:r w:rsidRPr="00352A8F">
        <w:rPr>
          <w:rFonts w:ascii="Consolas" w:hAnsi="Consolas" w:cs="Consolas"/>
        </w:rPr>
        <w:br/>
        <w:t>I'm from the deep blue underworld</w:t>
      </w:r>
      <w:r w:rsidRPr="00352A8F">
        <w:rPr>
          <w:rFonts w:ascii="Consolas" w:hAnsi="Consolas" w:cs="Consolas"/>
        </w:rPr>
        <w:br/>
        <w:t>Land or sea, I've got the power</w:t>
      </w:r>
      <w:r w:rsidRPr="00352A8F">
        <w:rPr>
          <w:rFonts w:ascii="Consolas" w:hAnsi="Consolas" w:cs="Consolas"/>
        </w:rPr>
        <w:br/>
        <w:t>If I just believe</w:t>
      </w:r>
    </w:p>
    <w:p w14:paraId="6BD2DCC6" w14:textId="77777777" w:rsidR="00352A8F" w:rsidRPr="00352A8F" w:rsidRDefault="00352A8F" w:rsidP="00352A8F">
      <w:pPr>
        <w:rPr>
          <w:rFonts w:ascii="Consolas" w:hAnsi="Consolas" w:cs="Consolas"/>
        </w:rPr>
      </w:pPr>
      <w:r w:rsidRPr="00352A8F">
        <w:rPr>
          <w:rFonts w:ascii="Consolas" w:hAnsi="Consolas" w:cs="Consolas"/>
        </w:rPr>
        <w:t>'Cause I'm no ordinary girl</w:t>
      </w:r>
      <w:r w:rsidRPr="00352A8F">
        <w:rPr>
          <w:rFonts w:ascii="Consolas" w:hAnsi="Consolas" w:cs="Consolas"/>
        </w:rPr>
        <w:br/>
        <w:t>I'm from the deep blue underworld</w:t>
      </w:r>
      <w:r w:rsidRPr="00352A8F">
        <w:rPr>
          <w:rFonts w:ascii="Consolas" w:hAnsi="Consolas" w:cs="Consolas"/>
        </w:rPr>
        <w:br/>
        <w:t>Land or sea, the world's my oyster</w:t>
      </w:r>
      <w:r w:rsidRPr="00352A8F">
        <w:rPr>
          <w:rFonts w:ascii="Consolas" w:hAnsi="Consolas" w:cs="Consolas"/>
        </w:rPr>
        <w:br/>
        <w:t>I'm the pearl, no ordinary girl</w:t>
      </w:r>
    </w:p>
    <w:p w14:paraId="646618F5" w14:textId="77777777" w:rsidR="00352A8F" w:rsidRDefault="00352A8F" w:rsidP="00352A8F">
      <w:pPr>
        <w:rPr>
          <w:rFonts w:ascii="Consolas" w:hAnsi="Consolas" w:cs="Consolas"/>
        </w:rPr>
      </w:pPr>
    </w:p>
    <w:p w14:paraId="191C9343" w14:textId="77777777" w:rsidR="00352A8F" w:rsidRDefault="00352A8F" w:rsidP="00352A8F">
      <w:pPr>
        <w:rPr>
          <w:rFonts w:ascii="Consolas" w:hAnsi="Consolas" w:cs="Consolas"/>
          <w:b/>
          <w:bCs/>
          <w:lang w:val="en-US"/>
        </w:rPr>
      </w:pPr>
      <w:r w:rsidRPr="00352A8F">
        <w:rPr>
          <w:rFonts w:ascii="Consolas" w:hAnsi="Consolas" w:cs="Consolas"/>
          <w:b/>
          <w:bCs/>
          <w:lang w:val="en-US"/>
        </w:rPr>
        <w:t>VERSE</w:t>
      </w:r>
    </w:p>
    <w:p w14:paraId="63615052" w14:textId="41B780CC" w:rsidR="00352A8F" w:rsidRPr="00352A8F" w:rsidRDefault="00352A8F" w:rsidP="00352A8F">
      <w:pPr>
        <w:rPr>
          <w:rFonts w:ascii="Consolas" w:hAnsi="Consolas" w:cs="Consolas"/>
        </w:rPr>
      </w:pPr>
      <w:r w:rsidRPr="00352A8F">
        <w:rPr>
          <w:rFonts w:ascii="Consolas" w:hAnsi="Consolas" w:cs="Consolas"/>
        </w:rPr>
        <w:t>We</w:t>
      </w:r>
      <w:r>
        <w:rPr>
          <w:rFonts w:ascii="Consolas" w:hAnsi="Consolas" w:cs="Consolas"/>
        </w:rPr>
        <w:t>’</w:t>
      </w:r>
      <w:r w:rsidRPr="00352A8F">
        <w:rPr>
          <w:rFonts w:ascii="Consolas" w:hAnsi="Consolas" w:cs="Consolas"/>
        </w:rPr>
        <w:t>ve gotta stick together</w:t>
      </w:r>
      <w:r w:rsidRPr="00352A8F">
        <w:rPr>
          <w:rFonts w:ascii="Consolas" w:hAnsi="Consolas" w:cs="Consolas"/>
        </w:rPr>
        <w:br/>
      </w:r>
      <w:r>
        <w:rPr>
          <w:rFonts w:ascii="Consolas" w:hAnsi="Consolas" w:cs="Consolas"/>
        </w:rPr>
        <w:t>‘</w:t>
      </w:r>
      <w:r w:rsidRPr="00352A8F">
        <w:rPr>
          <w:rFonts w:ascii="Consolas" w:hAnsi="Consolas" w:cs="Consolas"/>
        </w:rPr>
        <w:t>Cause the best things come in three</w:t>
      </w:r>
      <w:r w:rsidRPr="00352A8F">
        <w:rPr>
          <w:rFonts w:ascii="Consolas" w:hAnsi="Consolas" w:cs="Consolas"/>
        </w:rPr>
        <w:br/>
        <w:t>I want it to last forever</w:t>
      </w:r>
      <w:r w:rsidRPr="00352A8F">
        <w:rPr>
          <w:rFonts w:ascii="Consolas" w:hAnsi="Consolas" w:cs="Consolas"/>
        </w:rPr>
        <w:br/>
        <w:t>All the magic and fun at sea</w:t>
      </w:r>
    </w:p>
    <w:p w14:paraId="54C0EE10" w14:textId="275351E7" w:rsidR="00343BA0" w:rsidRDefault="00343BA0">
      <w:pPr>
        <w:rPr>
          <w:rFonts w:ascii="Consolas" w:hAnsi="Consolas" w:cs="Consolas"/>
          <w:b/>
          <w:bCs/>
        </w:rPr>
      </w:pPr>
    </w:p>
    <w:p w14:paraId="4EEEFD8C" w14:textId="634CB9B3" w:rsidR="00352A8F" w:rsidRPr="00352A8F" w:rsidRDefault="00352A8F">
      <w:pPr>
        <w:rPr>
          <w:rFonts w:ascii="Consolas" w:hAnsi="Consolas" w:cs="Consolas"/>
          <w:b/>
          <w:bCs/>
          <w:lang w:val="en-US"/>
        </w:rPr>
      </w:pPr>
      <w:r w:rsidRPr="00352A8F">
        <w:rPr>
          <w:rFonts w:ascii="Consolas" w:hAnsi="Consolas" w:cs="Consolas"/>
          <w:b/>
          <w:bCs/>
          <w:lang w:val="en-US"/>
        </w:rPr>
        <w:t>PRECHORUS</w:t>
      </w:r>
    </w:p>
    <w:p w14:paraId="0766C560" w14:textId="77777777" w:rsidR="00352A8F" w:rsidRDefault="00352A8F" w:rsidP="00352A8F">
      <w:pPr>
        <w:rPr>
          <w:rFonts w:ascii="Consolas" w:hAnsi="Consolas" w:cs="Consolas"/>
        </w:rPr>
      </w:pPr>
      <w:r w:rsidRPr="00352A8F">
        <w:rPr>
          <w:rFonts w:ascii="Consolas" w:hAnsi="Consolas" w:cs="Consolas"/>
        </w:rPr>
        <w:t>So come on this is our adventure</w:t>
      </w:r>
      <w:r w:rsidRPr="00352A8F">
        <w:rPr>
          <w:rFonts w:ascii="Consolas" w:hAnsi="Consolas" w:cs="Consolas"/>
        </w:rPr>
        <w:br/>
        <w:t>There's no telling where we'll go</w:t>
      </w:r>
      <w:r w:rsidRPr="00352A8F">
        <w:rPr>
          <w:rFonts w:ascii="Consolas" w:hAnsi="Consolas" w:cs="Consolas"/>
        </w:rPr>
        <w:br/>
        <w:t>But all I want is just to live amongst the H2O</w:t>
      </w:r>
    </w:p>
    <w:p w14:paraId="63744E0D" w14:textId="536BEDC7" w:rsidR="00352A8F" w:rsidRPr="00352A8F" w:rsidRDefault="00352A8F" w:rsidP="00352A8F">
      <w:pPr>
        <w:rPr>
          <w:rFonts w:ascii="Consolas" w:hAnsi="Consolas" w:cs="Consolas"/>
          <w:b/>
          <w:bCs/>
          <w:lang w:val="en-US"/>
        </w:rPr>
      </w:pPr>
      <w:r w:rsidRPr="00352A8F">
        <w:rPr>
          <w:rFonts w:ascii="Consolas" w:hAnsi="Consolas" w:cs="Consolas"/>
          <w:b/>
          <w:bCs/>
          <w:lang w:val="en-US"/>
        </w:rPr>
        <w:t>CHORUS</w:t>
      </w:r>
    </w:p>
    <w:p w14:paraId="12D80B1E" w14:textId="77777777" w:rsidR="00352A8F" w:rsidRPr="00352A8F" w:rsidRDefault="00352A8F" w:rsidP="00352A8F">
      <w:pPr>
        <w:rPr>
          <w:rFonts w:ascii="Consolas" w:hAnsi="Consolas" w:cs="Consolas"/>
        </w:rPr>
      </w:pPr>
      <w:r w:rsidRPr="00352A8F">
        <w:rPr>
          <w:rFonts w:ascii="Consolas" w:hAnsi="Consolas" w:cs="Consolas"/>
        </w:rPr>
        <w:t>'Cause I'm no ordinary girl</w:t>
      </w:r>
      <w:r w:rsidRPr="00352A8F">
        <w:rPr>
          <w:rFonts w:ascii="Consolas" w:hAnsi="Consolas" w:cs="Consolas"/>
        </w:rPr>
        <w:br/>
        <w:t>I'm from the deep blue underworld</w:t>
      </w:r>
      <w:r w:rsidRPr="00352A8F">
        <w:rPr>
          <w:rFonts w:ascii="Consolas" w:hAnsi="Consolas" w:cs="Consolas"/>
        </w:rPr>
        <w:br/>
        <w:t>Land or sea, I've got the power</w:t>
      </w:r>
      <w:r w:rsidRPr="00352A8F">
        <w:rPr>
          <w:rFonts w:ascii="Consolas" w:hAnsi="Consolas" w:cs="Consolas"/>
        </w:rPr>
        <w:br/>
        <w:t>If I just believe</w:t>
      </w:r>
    </w:p>
    <w:p w14:paraId="052F3AAB" w14:textId="77777777" w:rsidR="00352A8F" w:rsidRDefault="00352A8F" w:rsidP="00352A8F">
      <w:pPr>
        <w:rPr>
          <w:rFonts w:ascii="Consolas" w:hAnsi="Consolas" w:cs="Consolas"/>
        </w:rPr>
      </w:pPr>
      <w:r w:rsidRPr="00352A8F">
        <w:rPr>
          <w:rFonts w:ascii="Consolas" w:hAnsi="Consolas" w:cs="Consolas"/>
        </w:rPr>
        <w:t>'Cause I'm no ordinary girl</w:t>
      </w:r>
      <w:r w:rsidRPr="00352A8F">
        <w:rPr>
          <w:rFonts w:ascii="Consolas" w:hAnsi="Consolas" w:cs="Consolas"/>
        </w:rPr>
        <w:br/>
        <w:t>I'm from the deep blue underworld</w:t>
      </w:r>
      <w:r w:rsidRPr="00352A8F">
        <w:rPr>
          <w:rFonts w:ascii="Consolas" w:hAnsi="Consolas" w:cs="Consolas"/>
        </w:rPr>
        <w:br/>
        <w:t>Land or sea, the world's my oyster</w:t>
      </w:r>
      <w:r w:rsidRPr="00352A8F">
        <w:rPr>
          <w:rFonts w:ascii="Consolas" w:hAnsi="Consolas" w:cs="Consolas"/>
        </w:rPr>
        <w:br/>
        <w:t>I'm the pearl, no ordinary girl</w:t>
      </w:r>
    </w:p>
    <w:p w14:paraId="4DC63DFA" w14:textId="77777777" w:rsidR="00352A8F" w:rsidRDefault="00352A8F" w:rsidP="00352A8F">
      <w:pPr>
        <w:rPr>
          <w:rFonts w:ascii="Consolas" w:hAnsi="Consolas" w:cs="Consolas"/>
        </w:rPr>
      </w:pPr>
    </w:p>
    <w:p w14:paraId="622763A2" w14:textId="41B3192C" w:rsidR="00352A8F" w:rsidRDefault="00352A8F" w:rsidP="00352A8F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BRIDGE (iskut)</w:t>
      </w:r>
    </w:p>
    <w:p w14:paraId="4B6C2EEF" w14:textId="6965D1DF" w:rsidR="00352A8F" w:rsidRDefault="00352A8F" w:rsidP="00352A8F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C | </w:t>
      </w:r>
      <w:proofErr w:type="spellStart"/>
      <w:r>
        <w:rPr>
          <w:rFonts w:ascii="Consolas" w:hAnsi="Consolas" w:cs="Consolas"/>
          <w:b/>
          <w:bCs/>
          <w:lang w:val="fi-FI"/>
        </w:rPr>
        <w:t>Em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C | </w:t>
      </w:r>
      <w:proofErr w:type="spellStart"/>
      <w:r>
        <w:rPr>
          <w:rFonts w:ascii="Consolas" w:hAnsi="Consolas" w:cs="Consolas"/>
          <w:b/>
          <w:bCs/>
          <w:lang w:val="fi-FI"/>
        </w:rPr>
        <w:t>Em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D |</w:t>
      </w:r>
    </w:p>
    <w:p w14:paraId="3643937F" w14:textId="14E162AB" w:rsidR="00352A8F" w:rsidRDefault="00352A8F" w:rsidP="00352A8F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 C | </w:t>
      </w:r>
      <w:proofErr w:type="spellStart"/>
      <w:r>
        <w:rPr>
          <w:rFonts w:ascii="Consolas" w:hAnsi="Consolas" w:cs="Consolas"/>
          <w:b/>
          <w:bCs/>
          <w:lang w:val="fi-FI"/>
        </w:rPr>
        <w:t>Em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F | D |</w:t>
      </w:r>
    </w:p>
    <w:p w14:paraId="14D0C8CB" w14:textId="0E8F566F" w:rsidR="00352A8F" w:rsidRPr="00352A8F" w:rsidRDefault="00352A8F" w:rsidP="00352A8F">
      <w:pPr>
        <w:rPr>
          <w:rFonts w:ascii="Consolas" w:hAnsi="Consolas" w:cs="Consolas"/>
          <w:b/>
          <w:bCs/>
          <w:lang w:val="en-US"/>
        </w:rPr>
      </w:pPr>
      <w:r w:rsidRPr="00352A8F">
        <w:rPr>
          <w:rFonts w:ascii="Consolas" w:hAnsi="Consolas" w:cs="Consolas"/>
          <w:b/>
          <w:bCs/>
          <w:lang w:val="en-US"/>
        </w:rPr>
        <w:br/>
        <w:t>CHORUS (x2)</w:t>
      </w:r>
    </w:p>
    <w:p w14:paraId="38246635" w14:textId="77777777" w:rsidR="00352A8F" w:rsidRPr="00352A8F" w:rsidRDefault="00352A8F" w:rsidP="00352A8F">
      <w:pPr>
        <w:rPr>
          <w:rFonts w:ascii="Consolas" w:hAnsi="Consolas" w:cs="Consolas"/>
        </w:rPr>
      </w:pPr>
      <w:r w:rsidRPr="00352A8F">
        <w:rPr>
          <w:rFonts w:ascii="Consolas" w:hAnsi="Consolas" w:cs="Consolas"/>
        </w:rPr>
        <w:t>'Cause I'm no ordinary girl</w:t>
      </w:r>
      <w:r w:rsidRPr="00352A8F">
        <w:rPr>
          <w:rFonts w:ascii="Consolas" w:hAnsi="Consolas" w:cs="Consolas"/>
        </w:rPr>
        <w:br/>
        <w:t>I'm from the deep blue underworld</w:t>
      </w:r>
      <w:r w:rsidRPr="00352A8F">
        <w:rPr>
          <w:rFonts w:ascii="Consolas" w:hAnsi="Consolas" w:cs="Consolas"/>
        </w:rPr>
        <w:br/>
        <w:t>Land or sea, I've got the power</w:t>
      </w:r>
      <w:r w:rsidRPr="00352A8F">
        <w:rPr>
          <w:rFonts w:ascii="Consolas" w:hAnsi="Consolas" w:cs="Consolas"/>
        </w:rPr>
        <w:br/>
        <w:t>If I just believe</w:t>
      </w:r>
    </w:p>
    <w:p w14:paraId="6771BE7E" w14:textId="77777777" w:rsidR="00352A8F" w:rsidRPr="00352A8F" w:rsidRDefault="00352A8F" w:rsidP="00352A8F">
      <w:pPr>
        <w:rPr>
          <w:rFonts w:ascii="Consolas" w:hAnsi="Consolas" w:cs="Consolas"/>
        </w:rPr>
      </w:pPr>
      <w:r w:rsidRPr="00352A8F">
        <w:rPr>
          <w:rFonts w:ascii="Consolas" w:hAnsi="Consolas" w:cs="Consolas"/>
        </w:rPr>
        <w:t>'Cause I'm no ordinary girl</w:t>
      </w:r>
      <w:r w:rsidRPr="00352A8F">
        <w:rPr>
          <w:rFonts w:ascii="Consolas" w:hAnsi="Consolas" w:cs="Consolas"/>
        </w:rPr>
        <w:br/>
        <w:t>I'm from the deep blue underworld</w:t>
      </w:r>
      <w:r w:rsidRPr="00352A8F">
        <w:rPr>
          <w:rFonts w:ascii="Consolas" w:hAnsi="Consolas" w:cs="Consolas"/>
        </w:rPr>
        <w:br/>
        <w:t>Land or sea, the world's my oyster</w:t>
      </w:r>
      <w:r w:rsidRPr="00352A8F">
        <w:rPr>
          <w:rFonts w:ascii="Consolas" w:hAnsi="Consolas" w:cs="Consolas"/>
        </w:rPr>
        <w:br/>
        <w:t>I'm the pearl, no ordinary girl</w:t>
      </w:r>
    </w:p>
    <w:p w14:paraId="7F22B11E" w14:textId="77777777" w:rsidR="00352A8F" w:rsidRPr="00352A8F" w:rsidRDefault="00352A8F">
      <w:pPr>
        <w:rPr>
          <w:rFonts w:ascii="Consolas" w:hAnsi="Consolas" w:cs="Consolas"/>
          <w:b/>
          <w:bCs/>
        </w:rPr>
      </w:pPr>
    </w:p>
    <w:sectPr w:rsidR="00352A8F" w:rsidRPr="00352A8F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86FDA" w14:textId="77777777" w:rsidR="00916C2C" w:rsidRDefault="00916C2C" w:rsidP="00343BA0">
      <w:r>
        <w:separator/>
      </w:r>
    </w:p>
  </w:endnote>
  <w:endnote w:type="continuationSeparator" w:id="0">
    <w:p w14:paraId="5BE60872" w14:textId="77777777" w:rsidR="00916C2C" w:rsidRDefault="00916C2C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78151" w14:textId="77777777" w:rsidR="00916C2C" w:rsidRDefault="00916C2C" w:rsidP="00343BA0">
      <w:r>
        <w:separator/>
      </w:r>
    </w:p>
  </w:footnote>
  <w:footnote w:type="continuationSeparator" w:id="0">
    <w:p w14:paraId="5BE926D0" w14:textId="77777777" w:rsidR="00916C2C" w:rsidRDefault="00916C2C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484B" w14:textId="2CD32E9E" w:rsidR="001810D6" w:rsidRPr="00352A8F" w:rsidRDefault="00352A8F">
    <w:pPr>
      <w:pStyle w:val="Header"/>
      <w:rPr>
        <w:rFonts w:ascii="Consolas" w:hAnsi="Consolas" w:cs="Consolas"/>
        <w:sz w:val="20"/>
        <w:szCs w:val="20"/>
        <w:lang w:val="en-US"/>
      </w:rPr>
    </w:pPr>
    <w:r w:rsidRPr="00352A8F">
      <w:rPr>
        <w:rFonts w:ascii="Consolas" w:hAnsi="Consolas" w:cs="Consolas"/>
        <w:b/>
        <w:bCs/>
        <w:sz w:val="32"/>
        <w:szCs w:val="32"/>
        <w:lang w:val="en-US"/>
      </w:rPr>
      <w:t>KATE ALEXA – ORDINARY GIRL (H20-</w:t>
    </w:r>
    <w:r>
      <w:rPr>
        <w:rFonts w:ascii="Consolas" w:hAnsi="Consolas" w:cs="Consolas"/>
        <w:b/>
        <w:bCs/>
        <w:sz w:val="32"/>
        <w:szCs w:val="32"/>
        <w:lang w:val="en-US"/>
      </w:rPr>
      <w:t>tunnari)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8F"/>
    <w:rsid w:val="0009264B"/>
    <w:rsid w:val="001810D6"/>
    <w:rsid w:val="002F104A"/>
    <w:rsid w:val="00343BA0"/>
    <w:rsid w:val="00352A8F"/>
    <w:rsid w:val="005D6A78"/>
    <w:rsid w:val="007E769C"/>
    <w:rsid w:val="008B6D26"/>
    <w:rsid w:val="0091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FD83F7"/>
  <w15:chartTrackingRefBased/>
  <w15:docId w15:val="{5562EAA1-4CB5-0540-A5A1-FE6DE1A8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2023-09-26T09:43:00Z</dcterms:created>
  <dcterms:modified xsi:type="dcterms:W3CDTF">2023-09-26T09:54:00Z</dcterms:modified>
</cp:coreProperties>
</file>