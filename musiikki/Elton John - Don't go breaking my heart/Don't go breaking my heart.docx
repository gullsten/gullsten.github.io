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BBB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461FC7A" w14:textId="77777777" w:rsidR="003C37D9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3C37D9">
        <w:rPr>
          <w:rFonts w:ascii="Consolas" w:hAnsi="Consolas" w:cs="Consolas"/>
          <w:b/>
          <w:bCs/>
          <w:lang w:val="en-US"/>
        </w:rPr>
        <w:t xml:space="preserve"> F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3C37D9">
        <w:rPr>
          <w:rFonts w:ascii="Consolas" w:hAnsi="Consolas" w:cs="Consolas"/>
          <w:b/>
          <w:bCs/>
          <w:lang w:val="en-US"/>
        </w:rPr>
        <w:t xml:space="preserve"> Dm | Bb C | F |</w:t>
      </w:r>
    </w:p>
    <w:p w14:paraId="619F2444" w14:textId="2E1222F9" w:rsidR="00343BA0" w:rsidRPr="00343BA0" w:rsidRDefault="003C37D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 x | x | </w:t>
      </w:r>
    </w:p>
    <w:p w14:paraId="313F200B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DBD0994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38256CD3" w14:textId="33059FA3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3C37D9">
        <w:rPr>
          <w:rFonts w:ascii="Consolas" w:hAnsi="Consolas" w:cs="Consolas"/>
          <w:b/>
          <w:bCs/>
          <w:lang w:val="en-US"/>
        </w:rPr>
        <w:t xml:space="preserve">|: F </w:t>
      </w:r>
      <w:r>
        <w:rPr>
          <w:rFonts w:ascii="Consolas" w:hAnsi="Consolas" w:cs="Consolas"/>
          <w:b/>
          <w:bCs/>
          <w:lang w:val="en-US"/>
        </w:rPr>
        <w:t>|</w:t>
      </w:r>
      <w:r w:rsidR="003C37D9">
        <w:rPr>
          <w:rFonts w:ascii="Consolas" w:hAnsi="Consolas" w:cs="Consolas"/>
          <w:b/>
          <w:bCs/>
          <w:lang w:val="en-US"/>
        </w:rPr>
        <w:t xml:space="preserve"> Bb/F | F | Bb | </w:t>
      </w:r>
    </w:p>
    <w:p w14:paraId="0A215CB6" w14:textId="509AFDB8" w:rsidR="003C37D9" w:rsidRDefault="003C37D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A7 | Bb G7/B | C | </w:t>
      </w:r>
    </w:p>
    <w:p w14:paraId="751B0C6E" w14:textId="1DC9D431" w:rsidR="003C37D9" w:rsidRDefault="003C37D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Bb F/A | Bb F/A Bb C :|| </w:t>
      </w:r>
    </w:p>
    <w:p w14:paraId="574C889E" w14:textId="77777777" w:rsidR="003C37D9" w:rsidRPr="0009264B" w:rsidRDefault="003C37D9" w:rsidP="00343BA0">
      <w:pPr>
        <w:rPr>
          <w:rFonts w:ascii="Consolas" w:hAnsi="Consolas" w:cs="Consolas"/>
          <w:b/>
          <w:bCs/>
          <w:lang w:val="en-US"/>
        </w:rPr>
      </w:pPr>
    </w:p>
    <w:p w14:paraId="5D96FE8F" w14:textId="77777777" w:rsidR="00343BA0" w:rsidRPr="003C37D9" w:rsidRDefault="00343BA0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CHORUS</w:t>
      </w:r>
    </w:p>
    <w:p w14:paraId="04B089D2" w14:textId="3B369858" w:rsidR="00343BA0" w:rsidRPr="003C37D9" w:rsidRDefault="0009264B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</w:t>
      </w:r>
      <w:r w:rsidR="003C37D9">
        <w:rPr>
          <w:rFonts w:ascii="Consolas" w:hAnsi="Consolas" w:cs="Consolas"/>
          <w:b/>
          <w:bCs/>
          <w:lang w:val="en-US"/>
        </w:rPr>
        <w:t>|:</w:t>
      </w:r>
      <w:r w:rsidR="003C37D9" w:rsidRPr="003C37D9">
        <w:rPr>
          <w:rFonts w:ascii="Consolas" w:hAnsi="Consolas" w:cs="Consolas"/>
          <w:b/>
          <w:bCs/>
          <w:lang w:val="en-US"/>
        </w:rPr>
        <w:t xml:space="preserve"> Am </w:t>
      </w:r>
      <w:r w:rsidRPr="003C37D9">
        <w:rPr>
          <w:rFonts w:ascii="Consolas" w:hAnsi="Consolas" w:cs="Consolas"/>
          <w:b/>
          <w:bCs/>
          <w:lang w:val="en-US"/>
        </w:rPr>
        <w:t>|</w:t>
      </w:r>
      <w:r w:rsidR="003C37D9" w:rsidRPr="003C37D9">
        <w:rPr>
          <w:rFonts w:ascii="Consolas" w:hAnsi="Consolas" w:cs="Consolas"/>
          <w:b/>
          <w:bCs/>
          <w:lang w:val="en-US"/>
        </w:rPr>
        <w:t xml:space="preserve"> x | Cm7 | x | </w:t>
      </w:r>
    </w:p>
    <w:p w14:paraId="36A26466" w14:textId="06E3DEAA" w:rsidR="003C37D9" w:rsidRPr="003C37D9" w:rsidRDefault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Bb F | C G :||</w:t>
      </w:r>
    </w:p>
    <w:p w14:paraId="32938F84" w14:textId="6C095110" w:rsidR="003C37D9" w:rsidRDefault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Ab | C | </w:t>
      </w:r>
    </w:p>
    <w:p w14:paraId="4152A6EE" w14:textId="5524277C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 Bb F/A | Bb F/A Bb C </w:t>
      </w:r>
      <w:r>
        <w:rPr>
          <w:rFonts w:ascii="Consolas" w:hAnsi="Consolas" w:cs="Consolas"/>
          <w:b/>
          <w:bCs/>
          <w:lang w:val="en-US"/>
        </w:rPr>
        <w:t>|</w:t>
      </w:r>
    </w:p>
    <w:p w14:paraId="6592FEB0" w14:textId="77777777" w:rsid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 F | </w:t>
      </w:r>
      <w:r>
        <w:rPr>
          <w:rFonts w:ascii="Consolas" w:hAnsi="Consolas" w:cs="Consolas"/>
          <w:b/>
          <w:bCs/>
          <w:lang w:val="en-US"/>
        </w:rPr>
        <w:t>Dm</w:t>
      </w:r>
      <w:r w:rsidRPr="003C37D9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Bb</w:t>
      </w:r>
      <w:r w:rsidRPr="003C37D9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 xml:space="preserve">C </w:t>
      </w:r>
      <w:r w:rsidRPr="003C37D9">
        <w:rPr>
          <w:rFonts w:ascii="Consolas" w:hAnsi="Consolas" w:cs="Consolas"/>
          <w:b/>
          <w:bCs/>
          <w:lang w:val="en-US"/>
        </w:rPr>
        <w:t>|</w:t>
      </w:r>
    </w:p>
    <w:p w14:paraId="7EEDD716" w14:textId="1DACC52D" w:rsidR="003C37D9" w:rsidRDefault="003C37D9" w:rsidP="003C37D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</w:t>
      </w:r>
      <w:r w:rsidRPr="003C37D9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F</w:t>
      </w:r>
      <w:r w:rsidRPr="003C37D9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 xml:space="preserve">Dm | Bb C | </w:t>
      </w:r>
    </w:p>
    <w:p w14:paraId="29E64125" w14:textId="26D846D9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 x | x | x |</w:t>
      </w:r>
    </w:p>
    <w:p w14:paraId="03A3F6EA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2F35D23A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VERSE</w:t>
      </w:r>
    </w:p>
    <w:p w14:paraId="3ECECFD1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||: F | Bb/F | F | Bb | </w:t>
      </w:r>
    </w:p>
    <w:p w14:paraId="1F07491D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F A7 | Bb G7/B | C | </w:t>
      </w:r>
    </w:p>
    <w:p w14:paraId="758C9C3F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 Bb F/A | Bb F/A Bb C :|| </w:t>
      </w:r>
    </w:p>
    <w:p w14:paraId="335DC405" w14:textId="77777777" w:rsidR="003C37D9" w:rsidRDefault="003C37D9">
      <w:pPr>
        <w:rPr>
          <w:rFonts w:ascii="Consolas" w:hAnsi="Consolas" w:cs="Consolas"/>
          <w:b/>
          <w:bCs/>
          <w:lang w:val="en-US"/>
        </w:rPr>
      </w:pPr>
    </w:p>
    <w:p w14:paraId="25A1E3E3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CHORUS</w:t>
      </w:r>
    </w:p>
    <w:p w14:paraId="4EB03F80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||: Am | x | Cm7 | x | </w:t>
      </w:r>
    </w:p>
    <w:p w14:paraId="5A80FFA5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Bb F | C G :||</w:t>
      </w:r>
    </w:p>
    <w:p w14:paraId="21DC373B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 Ab | C | </w:t>
      </w:r>
    </w:p>
    <w:p w14:paraId="183FA78E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Bb F/A | Bb F/A Bb C |</w:t>
      </w:r>
    </w:p>
    <w:p w14:paraId="5D0BB33F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F | Dm | Bb C |</w:t>
      </w:r>
    </w:p>
    <w:p w14:paraId="24E86EBA" w14:textId="77777777" w:rsidR="003C37D9" w:rsidRPr="003C37D9" w:rsidRDefault="003C37D9" w:rsidP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 xml:space="preserve">| F | Dm | Bb C | </w:t>
      </w:r>
    </w:p>
    <w:p w14:paraId="0309AF97" w14:textId="0CA30B3A" w:rsidR="003C37D9" w:rsidRDefault="003C37D9">
      <w:pPr>
        <w:rPr>
          <w:rFonts w:ascii="Consolas" w:hAnsi="Consolas" w:cs="Consolas"/>
          <w:b/>
          <w:bCs/>
          <w:lang w:val="en-US"/>
        </w:rPr>
      </w:pPr>
      <w:r w:rsidRPr="003C37D9">
        <w:rPr>
          <w:rFonts w:ascii="Consolas" w:hAnsi="Consolas" w:cs="Consolas"/>
          <w:b/>
          <w:bCs/>
          <w:lang w:val="en-US"/>
        </w:rPr>
        <w:t>| F | x | x | x |</w:t>
      </w:r>
    </w:p>
    <w:p w14:paraId="739C8041" w14:textId="77777777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</w:p>
    <w:p w14:paraId="55F12CE1" w14:textId="7828D81D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STRING SOLO</w:t>
      </w:r>
    </w:p>
    <w:p w14:paraId="2053A9E7" w14:textId="245C150E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 xml:space="preserve">| F | Bb/F | F | Bb | </w:t>
      </w:r>
    </w:p>
    <w:p w14:paraId="44A9C78D" w14:textId="77777777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| F A7 | Bb G7/B | C | </w:t>
      </w:r>
    </w:p>
    <w:p w14:paraId="405954BF" w14:textId="2C2967BC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 xml:space="preserve">| Bb F/A | Bb F/A Bb C | </w:t>
      </w:r>
    </w:p>
    <w:p w14:paraId="1EB0E5BB" w14:textId="160139E4" w:rsidR="009F7545" w:rsidRDefault="009F7545">
      <w:pPr>
        <w:rPr>
          <w:rFonts w:ascii="Consolas" w:hAnsi="Consolas" w:cs="Consolas"/>
          <w:b/>
          <w:bCs/>
          <w:lang w:val="en-US"/>
        </w:rPr>
      </w:pPr>
    </w:p>
    <w:p w14:paraId="2CBBBE4B" w14:textId="77777777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CHORUS</w:t>
      </w:r>
    </w:p>
    <w:p w14:paraId="39801033" w14:textId="222022AA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</w:t>
      </w:r>
      <w:r w:rsidRPr="009F7545">
        <w:rPr>
          <w:rFonts w:ascii="Consolas" w:hAnsi="Consolas" w:cs="Consolas"/>
          <w:b/>
          <w:bCs/>
          <w:lang w:val="en-US"/>
        </w:rPr>
        <w:t xml:space="preserve">Am | x | Cm7 | x | </w:t>
      </w:r>
    </w:p>
    <w:p w14:paraId="00FA3CEA" w14:textId="08D0CE1D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9F7545">
        <w:rPr>
          <w:rFonts w:ascii="Consolas" w:hAnsi="Consolas" w:cs="Consolas"/>
          <w:b/>
          <w:bCs/>
          <w:lang w:val="en-US"/>
        </w:rPr>
        <w:t xml:space="preserve"> Bb F | C G :||</w:t>
      </w:r>
    </w:p>
    <w:p w14:paraId="1AFF7BF5" w14:textId="77777777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 xml:space="preserve">| Ab | C | </w:t>
      </w:r>
    </w:p>
    <w:p w14:paraId="56431A27" w14:textId="77777777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| Bb F/A | Bb F/A Bb C |</w:t>
      </w:r>
    </w:p>
    <w:p w14:paraId="674F3FB1" w14:textId="64E73550" w:rsidR="009F7545" w:rsidRPr="009F7545" w:rsidRDefault="009F7545" w:rsidP="009F7545">
      <w:pPr>
        <w:rPr>
          <w:rFonts w:ascii="Consolas" w:hAnsi="Consolas" w:cs="Consolas"/>
          <w:b/>
          <w:bCs/>
          <w:lang w:val="en-US"/>
        </w:rPr>
      </w:pPr>
      <w:r w:rsidRPr="009F7545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9F7545">
        <w:rPr>
          <w:rFonts w:ascii="Consolas" w:hAnsi="Consolas" w:cs="Consolas"/>
          <w:b/>
          <w:bCs/>
          <w:lang w:val="en-US"/>
        </w:rPr>
        <w:t xml:space="preserve"> F | Dm | Bb C </w:t>
      </w:r>
      <w:r>
        <w:rPr>
          <w:rFonts w:ascii="Consolas" w:hAnsi="Consolas" w:cs="Consolas"/>
          <w:b/>
          <w:bCs/>
          <w:lang w:val="en-US"/>
        </w:rPr>
        <w:t>:|</w:t>
      </w:r>
      <w:r w:rsidRPr="009F7545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(x inf)</w:t>
      </w:r>
    </w:p>
    <w:p w14:paraId="263A7C35" w14:textId="77777777" w:rsidR="009F7545" w:rsidRPr="003C37D9" w:rsidRDefault="009F7545">
      <w:pPr>
        <w:rPr>
          <w:rFonts w:ascii="Consolas" w:hAnsi="Consolas" w:cs="Consolas"/>
          <w:b/>
          <w:bCs/>
          <w:lang w:val="en-US"/>
        </w:rPr>
      </w:pPr>
    </w:p>
    <w:sectPr w:rsidR="009F7545" w:rsidRPr="003C37D9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BFE5" w14:textId="77777777" w:rsidR="00D44BCB" w:rsidRDefault="00D44BCB" w:rsidP="00343BA0">
      <w:r>
        <w:separator/>
      </w:r>
    </w:p>
  </w:endnote>
  <w:endnote w:type="continuationSeparator" w:id="0">
    <w:p w14:paraId="2C210C71" w14:textId="77777777" w:rsidR="00D44BCB" w:rsidRDefault="00D44BCB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9586" w14:textId="77777777" w:rsidR="00D44BCB" w:rsidRDefault="00D44BCB" w:rsidP="00343BA0">
      <w:r>
        <w:separator/>
      </w:r>
    </w:p>
  </w:footnote>
  <w:footnote w:type="continuationSeparator" w:id="0">
    <w:p w14:paraId="72CD9697" w14:textId="77777777" w:rsidR="00D44BCB" w:rsidRDefault="00D44BCB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984" w14:textId="4F721A01" w:rsidR="00F065ED" w:rsidRPr="003C37D9" w:rsidRDefault="003C37D9">
    <w:pPr>
      <w:pStyle w:val="Header"/>
      <w:rPr>
        <w:rFonts w:ascii="Consolas" w:hAnsi="Consolas" w:cs="Consolas"/>
        <w:sz w:val="20"/>
        <w:szCs w:val="20"/>
        <w:lang w:val="en-US"/>
      </w:rPr>
    </w:pPr>
    <w:r w:rsidRPr="003C37D9">
      <w:rPr>
        <w:rFonts w:ascii="Consolas" w:hAnsi="Consolas" w:cs="Consolas"/>
        <w:b/>
        <w:bCs/>
        <w:sz w:val="32"/>
        <w:szCs w:val="32"/>
        <w:lang w:val="en-US"/>
      </w:rPr>
      <w:t>ELTON JOHN – DON’T GO BREAKING MY HEART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D9"/>
    <w:rsid w:val="0009264B"/>
    <w:rsid w:val="00343BA0"/>
    <w:rsid w:val="003C37D9"/>
    <w:rsid w:val="005D6A78"/>
    <w:rsid w:val="007E769C"/>
    <w:rsid w:val="008B6D26"/>
    <w:rsid w:val="009F7545"/>
    <w:rsid w:val="00D44BCB"/>
    <w:rsid w:val="00F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1F62EA"/>
  <w15:chartTrackingRefBased/>
  <w15:docId w15:val="{4F425A99-C8B3-664D-B022-00C9214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2023-09-26T11:43:00Z</dcterms:created>
  <dcterms:modified xsi:type="dcterms:W3CDTF">2023-09-26T11:56:00Z</dcterms:modified>
</cp:coreProperties>
</file>