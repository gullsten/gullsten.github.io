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18C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4E231D0" w14:textId="69782990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CD4EFC">
        <w:rPr>
          <w:rFonts w:ascii="Consolas" w:hAnsi="Consolas" w:cs="Consolas"/>
          <w:b/>
          <w:bCs/>
          <w:lang w:val="en-US"/>
        </w:rPr>
        <w:t xml:space="preserve"> Cm | x | x | x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</w:p>
    <w:p w14:paraId="649DBB06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21CB371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21CBCDB" w14:textId="51EB84D9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CD4EFC">
        <w:rPr>
          <w:rFonts w:ascii="Consolas" w:hAnsi="Consolas" w:cs="Consolas"/>
          <w:b/>
          <w:bCs/>
          <w:lang w:val="en-US"/>
        </w:rPr>
        <w:t>|: Cm | G/B G | Eb | Fm G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53861059" w14:textId="77777777" w:rsidR="00343BA0" w:rsidRDefault="00343BA0" w:rsidP="00343BA0">
      <w:pPr>
        <w:rPr>
          <w:rFonts w:ascii="Consolas" w:hAnsi="Consolas" w:cs="Consolas"/>
          <w:lang w:val="en-US"/>
        </w:rPr>
      </w:pPr>
    </w:p>
    <w:p w14:paraId="65927B0B" w14:textId="4CD3E3DD" w:rsidR="00CD4EFC" w:rsidRPr="00CD4EFC" w:rsidRDefault="00CD4EFC" w:rsidP="00343BA0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PRECHORUS</w:t>
      </w:r>
    </w:p>
    <w:p w14:paraId="695589A4" w14:textId="7B776730" w:rsidR="00CD4EFC" w:rsidRPr="00CD4EFC" w:rsidRDefault="00CD4EFC" w:rsidP="00343BA0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 Eb | Fm G |</w:t>
      </w:r>
    </w:p>
    <w:p w14:paraId="4092741D" w14:textId="77777777" w:rsidR="00CD4EFC" w:rsidRPr="00CD4EFC" w:rsidRDefault="00CD4EFC" w:rsidP="00343BA0">
      <w:pPr>
        <w:rPr>
          <w:rFonts w:ascii="Consolas" w:hAnsi="Consolas" w:cs="Consolas"/>
          <w:lang w:val="en-US"/>
        </w:rPr>
      </w:pPr>
    </w:p>
    <w:p w14:paraId="592E0AA9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609A9C30" w14:textId="45B3AD36" w:rsidR="00CD4EFC" w:rsidRPr="00CD4EFC" w:rsidRDefault="00CD4EFC" w:rsidP="00CD4EFC">
      <w:pPr>
        <w:rPr>
          <w:rFonts w:ascii="Consolas" w:hAnsi="Consolas" w:cs="Consolas"/>
          <w:b/>
          <w:bCs/>
          <w:lang w:val="fi-FI"/>
        </w:rPr>
      </w:pPr>
      <w:r w:rsidRPr="00CD4EFC">
        <w:rPr>
          <w:rFonts w:ascii="Consolas" w:hAnsi="Consolas" w:cs="Consolas"/>
          <w:b/>
          <w:bCs/>
          <w:lang w:val="fi-FI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Fm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G |</w:t>
      </w:r>
    </w:p>
    <w:p w14:paraId="02822E36" w14:textId="7BC6AF06" w:rsidR="00CD4EFC" w:rsidRPr="00CD4EFC" w:rsidRDefault="00CD4EFC" w:rsidP="00CD4EFC">
      <w:pPr>
        <w:rPr>
          <w:rFonts w:ascii="Consolas" w:hAnsi="Consolas" w:cs="Consolas"/>
          <w:b/>
          <w:bCs/>
          <w:lang w:val="fi-FI"/>
        </w:rPr>
      </w:pPr>
      <w:r w:rsidRPr="00CD4EFC">
        <w:rPr>
          <w:rFonts w:ascii="Consolas" w:hAnsi="Consolas" w:cs="Consolas"/>
          <w:b/>
          <w:bCs/>
          <w:lang w:val="fi-FI"/>
        </w:rPr>
        <w:t xml:space="preserve">| Cm | G/B </w:t>
      </w:r>
      <w:r>
        <w:rPr>
          <w:rFonts w:ascii="Consolas" w:hAnsi="Consolas" w:cs="Consolas"/>
          <w:b/>
          <w:bCs/>
          <w:lang w:val="fi-FI"/>
        </w:rPr>
        <w:t xml:space="preserve">– Ab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Fm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G |</w:t>
      </w:r>
    </w:p>
    <w:p w14:paraId="58843896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637BA909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VERSE</w:t>
      </w:r>
    </w:p>
    <w:p w14:paraId="1A109BB5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||: Cm | G/B G | Eb | Fm G :||</w:t>
      </w:r>
    </w:p>
    <w:p w14:paraId="32290241" w14:textId="77777777" w:rsid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392DB803" w14:textId="74B3D616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PRECHORUS</w:t>
      </w:r>
    </w:p>
    <w:p w14:paraId="29F92455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 Eb | Fm G |</w:t>
      </w:r>
    </w:p>
    <w:p w14:paraId="55F3912B" w14:textId="77777777" w:rsid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59B9B22F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CHORUS</w:t>
      </w:r>
    </w:p>
    <w:p w14:paraId="43F59608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 Eb | Fm G |</w:t>
      </w:r>
    </w:p>
    <w:p w14:paraId="64F302A7" w14:textId="3F898C65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– Ab Bb | Eb | Fm G |</w:t>
      </w:r>
    </w:p>
    <w:p w14:paraId="008DBC7A" w14:textId="77777777" w:rsidR="00CD4EFC" w:rsidRDefault="00CD4EFC">
      <w:pPr>
        <w:rPr>
          <w:rFonts w:ascii="Consolas" w:hAnsi="Consolas" w:cs="Consolas"/>
          <w:b/>
          <w:bCs/>
          <w:lang w:val="en-US"/>
        </w:rPr>
      </w:pPr>
    </w:p>
    <w:p w14:paraId="10CD944A" w14:textId="45EE8248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INTERLUDE</w:t>
      </w:r>
    </w:p>
    <w:p w14:paraId="39BE8691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| Cm | x | x | x |</w:t>
      </w:r>
    </w:p>
    <w:p w14:paraId="73409CD5" w14:textId="77777777" w:rsidR="00CD4EFC" w:rsidRDefault="00CD4EFC">
      <w:pPr>
        <w:rPr>
          <w:rFonts w:ascii="Consolas" w:hAnsi="Consolas" w:cs="Consolas"/>
          <w:b/>
          <w:bCs/>
          <w:lang w:val="sv-SE"/>
        </w:rPr>
      </w:pPr>
    </w:p>
    <w:p w14:paraId="73139BF8" w14:textId="0E083761" w:rsidR="00CD4EFC" w:rsidRPr="00CD4EFC" w:rsidRDefault="00CD4EFC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BRIDGE</w:t>
      </w:r>
    </w:p>
    <w:p w14:paraId="6E363B05" w14:textId="3049E538" w:rsid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  <w:r>
        <w:rPr>
          <w:rFonts w:ascii="Consolas" w:hAnsi="Consolas" w:cs="Consolas"/>
          <w:b/>
          <w:bCs/>
          <w:lang w:val="sv-SE"/>
        </w:rPr>
        <w:t xml:space="preserve"> Ab | Bb | Fm | Ab Bb |</w:t>
      </w:r>
    </w:p>
    <w:p w14:paraId="6BAAD487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</w:p>
    <w:p w14:paraId="0022BBFB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CHORUS</w:t>
      </w:r>
    </w:p>
    <w:p w14:paraId="4F924E1F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</w:p>
    <w:p w14:paraId="3ACBCF1C" w14:textId="67BDEDAC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</w:t>
      </w:r>
      <w:r>
        <w:rPr>
          <w:rFonts w:ascii="Consolas" w:hAnsi="Consolas" w:cs="Consolas"/>
          <w:b/>
          <w:bCs/>
          <w:lang w:val="sv-SE"/>
        </w:rPr>
        <w:t>Ab</w:t>
      </w:r>
      <w:r w:rsidRPr="00CD4EFC">
        <w:rPr>
          <w:rFonts w:ascii="Consolas" w:hAnsi="Consolas" w:cs="Consolas"/>
          <w:b/>
          <w:bCs/>
          <w:lang w:val="sv-SE"/>
        </w:rPr>
        <w:t xml:space="preserve"> | </w:t>
      </w:r>
      <w:r>
        <w:rPr>
          <w:rFonts w:ascii="Consolas" w:hAnsi="Consolas" w:cs="Consolas"/>
          <w:b/>
          <w:bCs/>
          <w:lang w:val="sv-SE"/>
        </w:rPr>
        <w:t>Bb | Ab | Fm G |</w:t>
      </w:r>
    </w:p>
    <w:p w14:paraId="6B3FBBCC" w14:textId="77777777" w:rsidR="00CD4EFC" w:rsidRDefault="00CD4EFC">
      <w:pPr>
        <w:rPr>
          <w:rFonts w:ascii="Consolas" w:hAnsi="Consolas" w:cs="Consolas"/>
          <w:b/>
          <w:bCs/>
          <w:lang w:val="sv-SE"/>
        </w:rPr>
      </w:pPr>
    </w:p>
    <w:p w14:paraId="39A78DD6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CHORUS</w:t>
      </w:r>
    </w:p>
    <w:p w14:paraId="6BF92FAB" w14:textId="15875F95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|</w:t>
      </w:r>
      <w:r>
        <w:rPr>
          <w:rFonts w:ascii="Consolas" w:hAnsi="Consolas" w:cs="Consolas"/>
          <w:b/>
          <w:bCs/>
          <w:lang w:val="sv-SE"/>
        </w:rPr>
        <w:t>|:</w:t>
      </w:r>
      <w:r w:rsidRPr="00CD4EFC">
        <w:rPr>
          <w:rFonts w:ascii="Consolas" w:hAnsi="Consolas" w:cs="Consolas"/>
          <w:b/>
          <w:bCs/>
          <w:lang w:val="sv-SE"/>
        </w:rPr>
        <w:t xml:space="preserve">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</w:p>
    <w:p w14:paraId="51A6A6A9" w14:textId="1943AC8C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– Ab Bb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</w:t>
      </w:r>
      <w:r>
        <w:rPr>
          <w:rFonts w:ascii="Consolas" w:hAnsi="Consolas" w:cs="Consolas"/>
          <w:b/>
          <w:bCs/>
          <w:lang w:val="sv-SE"/>
        </w:rPr>
        <w:t>:|</w:t>
      </w:r>
      <w:r w:rsidRPr="00CD4EFC">
        <w:rPr>
          <w:rFonts w:ascii="Consolas" w:hAnsi="Consolas" w:cs="Consolas"/>
          <w:b/>
          <w:bCs/>
          <w:lang w:val="sv-SE"/>
        </w:rPr>
        <w:t>|</w:t>
      </w:r>
    </w:p>
    <w:p w14:paraId="04AB45F5" w14:textId="77777777" w:rsidR="00CD4EFC" w:rsidRPr="00CD4EFC" w:rsidRDefault="00CD4EFC">
      <w:pPr>
        <w:rPr>
          <w:rFonts w:ascii="Consolas" w:hAnsi="Consolas" w:cs="Consolas"/>
          <w:b/>
          <w:bCs/>
          <w:lang w:val="sv-SE"/>
        </w:rPr>
      </w:pPr>
    </w:p>
    <w:sectPr w:rsidR="00CD4EFC" w:rsidRPr="00CD4EFC" w:rsidSect="006E1B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04D0" w14:textId="77777777" w:rsidR="006E1BA7" w:rsidRDefault="006E1BA7" w:rsidP="00343BA0">
      <w:r>
        <w:separator/>
      </w:r>
    </w:p>
  </w:endnote>
  <w:endnote w:type="continuationSeparator" w:id="0">
    <w:p w14:paraId="318BF1A3" w14:textId="77777777" w:rsidR="006E1BA7" w:rsidRDefault="006E1BA7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9858" w14:textId="77777777" w:rsidR="006E1BA7" w:rsidRDefault="006E1BA7" w:rsidP="00343BA0">
      <w:r>
        <w:separator/>
      </w:r>
    </w:p>
  </w:footnote>
  <w:footnote w:type="continuationSeparator" w:id="0">
    <w:p w14:paraId="7BEC01C7" w14:textId="77777777" w:rsidR="006E1BA7" w:rsidRDefault="006E1BA7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7D3D" w14:textId="558EA4B6" w:rsidR="00E67C7D" w:rsidRPr="00CD4EFC" w:rsidRDefault="00CD4EFC">
    <w:pPr>
      <w:pStyle w:val="Header"/>
      <w:rPr>
        <w:rFonts w:ascii="Consolas" w:hAnsi="Consolas" w:cs="Consolas"/>
        <w:sz w:val="20"/>
        <w:szCs w:val="20"/>
        <w:lang w:val="en-US"/>
      </w:rPr>
    </w:pPr>
    <w:r w:rsidRPr="00CD4EFC">
      <w:rPr>
        <w:rFonts w:ascii="Consolas" w:hAnsi="Consolas" w:cs="Consolas"/>
        <w:b/>
        <w:bCs/>
        <w:sz w:val="32"/>
        <w:szCs w:val="32"/>
        <w:lang w:val="en-US"/>
      </w:rPr>
      <w:t>BRITNEY SPEARS - …BABY ONE MORE 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C"/>
    <w:rsid w:val="0009264B"/>
    <w:rsid w:val="002C6ADC"/>
    <w:rsid w:val="00343BA0"/>
    <w:rsid w:val="005D6A78"/>
    <w:rsid w:val="006E1BA7"/>
    <w:rsid w:val="0072471A"/>
    <w:rsid w:val="007E769C"/>
    <w:rsid w:val="008B6D26"/>
    <w:rsid w:val="00C01F90"/>
    <w:rsid w:val="00CD4EFC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D2CAC9"/>
  <w15:chartTrackingRefBased/>
  <w15:docId w15:val="{63726BB1-4CF1-3D4A-9C00-E84F83F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2024-02-25T16:15:00Z</cp:lastPrinted>
  <dcterms:created xsi:type="dcterms:W3CDTF">2024-02-26T10:23:00Z</dcterms:created>
  <dcterms:modified xsi:type="dcterms:W3CDTF">2024-02-26T10:23:00Z</dcterms:modified>
</cp:coreProperties>
</file>