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890E" w14:textId="13B6409E" w:rsidR="00343BA0" w:rsidRPr="00343BA0" w:rsidRDefault="00F3744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VOC</w:t>
      </w:r>
      <w:r w:rsidR="00343BA0" w:rsidRPr="00343BA0">
        <w:rPr>
          <w:rFonts w:ascii="Consolas" w:hAnsi="Consolas" w:cs="Consolas"/>
          <w:b/>
          <w:bCs/>
          <w:lang w:val="en-US"/>
        </w:rPr>
        <w:t>INTRO</w:t>
      </w:r>
    </w:p>
    <w:p w14:paraId="745CA364" w14:textId="7628D8E3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F3744D">
        <w:rPr>
          <w:rFonts w:ascii="Consolas" w:hAnsi="Consolas" w:cs="Consolas"/>
          <w:b/>
          <w:bCs/>
          <w:lang w:val="en-US"/>
        </w:rPr>
        <w:t xml:space="preserve">Ab Eb/G Fm Db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F3744D">
        <w:rPr>
          <w:rFonts w:ascii="Consolas" w:hAnsi="Consolas" w:cs="Consolas"/>
          <w:b/>
          <w:bCs/>
          <w:lang w:val="en-US"/>
        </w:rPr>
        <w:t xml:space="preserve"> Eb | Db Eb |</w:t>
      </w:r>
    </w:p>
    <w:p w14:paraId="08898E5C" w14:textId="77777777" w:rsidR="00F3744D" w:rsidRDefault="00F3744D" w:rsidP="00343BA0">
      <w:pPr>
        <w:rPr>
          <w:rFonts w:ascii="Consolas" w:hAnsi="Consolas" w:cs="Consolas"/>
          <w:b/>
          <w:bCs/>
          <w:lang w:val="en-US"/>
        </w:rPr>
      </w:pPr>
    </w:p>
    <w:p w14:paraId="32892840" w14:textId="29462DEC" w:rsidR="00F3744D" w:rsidRDefault="00F3744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PIANOINTRO</w:t>
      </w:r>
    </w:p>
    <w:p w14:paraId="30F90936" w14:textId="77777777" w:rsidR="00F3744D" w:rsidRPr="00F3744D" w:rsidRDefault="00F3744D" w:rsidP="00F3744D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 xml:space="preserve">| Ab Eb/G | Fm | Db | Eb | </w:t>
      </w:r>
    </w:p>
    <w:p w14:paraId="20F53435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9E098E9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4AD411A8" w14:textId="2471C2E2" w:rsidR="00F3744D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3744D">
        <w:rPr>
          <w:rFonts w:ascii="Consolas" w:hAnsi="Consolas" w:cs="Consolas"/>
          <w:b/>
          <w:bCs/>
          <w:lang w:val="en-US"/>
        </w:rPr>
        <w:t xml:space="preserve"> Ab Eb/G | Fm </w:t>
      </w:r>
      <w:r>
        <w:rPr>
          <w:rFonts w:ascii="Consolas" w:hAnsi="Consolas" w:cs="Consolas"/>
          <w:b/>
          <w:bCs/>
          <w:lang w:val="en-US"/>
        </w:rPr>
        <w:t>|</w:t>
      </w:r>
      <w:r w:rsidR="00F3744D">
        <w:rPr>
          <w:rFonts w:ascii="Consolas" w:hAnsi="Consolas" w:cs="Consolas"/>
          <w:b/>
          <w:bCs/>
          <w:lang w:val="en-US"/>
        </w:rPr>
        <w:t xml:space="preserve"> Ab Bb | Eb | Ab Eb/G | Fm | Bb | Eb |</w:t>
      </w:r>
    </w:p>
    <w:p w14:paraId="02004F3C" w14:textId="40634D4B" w:rsidR="00343BA0" w:rsidRPr="00F666AD" w:rsidRDefault="00F3744D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Ab Bb | Eb | Eb Bb/D | Eb Db </w:t>
      </w:r>
      <w:r w:rsidRPr="00F666AD">
        <w:rPr>
          <w:rFonts w:ascii="Consolas" w:hAnsi="Consolas" w:cs="Consolas"/>
          <w:b/>
          <w:bCs/>
          <w:lang w:val="en-US"/>
        </w:rPr>
        <w:t xml:space="preserve">| Ab | x | </w:t>
      </w:r>
    </w:p>
    <w:p w14:paraId="286924BC" w14:textId="31837ED4" w:rsidR="00F3744D" w:rsidRPr="00F3744D" w:rsidRDefault="00F3744D" w:rsidP="00F3744D">
      <w:pPr>
        <w:rPr>
          <w:rFonts w:ascii="Consolas" w:hAnsi="Consolas" w:cs="Consolas"/>
          <w:b/>
          <w:bCs/>
          <w:lang w:val="fi-FI"/>
        </w:rPr>
      </w:pPr>
      <w:r w:rsidRPr="00F3744D">
        <w:rPr>
          <w:rFonts w:ascii="Consolas" w:hAnsi="Consolas" w:cs="Consolas"/>
          <w:b/>
          <w:bCs/>
          <w:lang w:val="fi-FI"/>
        </w:rPr>
        <w:t xml:space="preserve">| Ab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/G |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Fm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r w:rsidRPr="00F3744D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 | </w:t>
      </w:r>
      <w:r>
        <w:rPr>
          <w:rFonts w:ascii="Consolas" w:hAnsi="Consolas" w:cs="Consolas"/>
          <w:b/>
          <w:bCs/>
          <w:lang w:val="fi-FI"/>
        </w:rPr>
        <w:t>x</w:t>
      </w:r>
      <w:r w:rsidRPr="00F3744D">
        <w:rPr>
          <w:rFonts w:ascii="Consolas" w:hAnsi="Consolas" w:cs="Consolas"/>
          <w:b/>
          <w:bCs/>
          <w:lang w:val="fi-FI"/>
        </w:rPr>
        <w:t xml:space="preserve"> | </w:t>
      </w:r>
    </w:p>
    <w:p w14:paraId="25415AF4" w14:textId="7474302D" w:rsidR="00F3744D" w:rsidRDefault="00F3744D" w:rsidP="00343BA0">
      <w:pPr>
        <w:rPr>
          <w:rFonts w:ascii="Consolas" w:hAnsi="Consolas" w:cs="Consolas"/>
          <w:lang w:val="fi-FI"/>
        </w:rPr>
      </w:pPr>
    </w:p>
    <w:p w14:paraId="6FBFB0E8" w14:textId="52385028" w:rsidR="00F3744D" w:rsidRPr="00F3744D" w:rsidRDefault="00F3744D" w:rsidP="00343BA0">
      <w:pPr>
        <w:rPr>
          <w:rFonts w:ascii="Consolas" w:hAnsi="Consolas" w:cs="Consolas"/>
          <w:b/>
          <w:bCs/>
          <w:lang w:val="fi-FI"/>
        </w:rPr>
      </w:pPr>
      <w:r w:rsidRPr="00F3744D">
        <w:rPr>
          <w:rFonts w:ascii="Consolas" w:hAnsi="Consolas" w:cs="Consolas"/>
          <w:b/>
          <w:bCs/>
          <w:lang w:val="fi-FI"/>
        </w:rPr>
        <w:t>INTERLUDE</w:t>
      </w:r>
    </w:p>
    <w:p w14:paraId="4D1E751A" w14:textId="75373358" w:rsidR="00F3744D" w:rsidRPr="00F3744D" w:rsidRDefault="00F3744D" w:rsidP="00F3744D">
      <w:pPr>
        <w:rPr>
          <w:rFonts w:ascii="Consolas" w:hAnsi="Consolas" w:cs="Consolas"/>
          <w:b/>
          <w:bCs/>
          <w:lang w:val="fi-FI"/>
        </w:rPr>
      </w:pPr>
      <w:r w:rsidRPr="00F3744D">
        <w:rPr>
          <w:rFonts w:ascii="Consolas" w:hAnsi="Consolas" w:cs="Consolas"/>
          <w:b/>
          <w:bCs/>
          <w:lang w:val="fi-FI"/>
        </w:rPr>
        <w:t xml:space="preserve">| Ab </w:t>
      </w: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/G |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Fm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Db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F3744D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3744D">
        <w:rPr>
          <w:rFonts w:ascii="Consolas" w:hAnsi="Consolas" w:cs="Consolas"/>
          <w:b/>
          <w:bCs/>
          <w:lang w:val="fi-FI"/>
        </w:rPr>
        <w:t xml:space="preserve"> | </w:t>
      </w:r>
    </w:p>
    <w:p w14:paraId="0D674067" w14:textId="77777777" w:rsidR="00F3744D" w:rsidRPr="00F3744D" w:rsidRDefault="00F3744D" w:rsidP="00343BA0">
      <w:pPr>
        <w:rPr>
          <w:rFonts w:ascii="Consolas" w:hAnsi="Consolas" w:cs="Consolas"/>
          <w:b/>
          <w:bCs/>
          <w:lang w:val="fi-FI"/>
        </w:rPr>
      </w:pPr>
    </w:p>
    <w:p w14:paraId="60EC6ACA" w14:textId="60285CC1" w:rsidR="00343BA0" w:rsidRPr="00F3744D" w:rsidRDefault="00F3744D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>VERSE</w:t>
      </w:r>
    </w:p>
    <w:p w14:paraId="1D9F0954" w14:textId="5802228A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>|</w:t>
      </w:r>
      <w:r w:rsidR="00F3744D" w:rsidRPr="00F3744D">
        <w:rPr>
          <w:rFonts w:ascii="Consolas" w:hAnsi="Consolas" w:cs="Consolas"/>
          <w:b/>
          <w:bCs/>
          <w:lang w:val="en-US"/>
        </w:rPr>
        <w:t xml:space="preserve"> Ab </w:t>
      </w:r>
      <w:r w:rsidRPr="00F3744D">
        <w:rPr>
          <w:rFonts w:ascii="Consolas" w:hAnsi="Consolas" w:cs="Consolas"/>
          <w:b/>
          <w:bCs/>
          <w:lang w:val="en-US"/>
        </w:rPr>
        <w:t>|</w:t>
      </w:r>
      <w:r w:rsidR="00F3744D" w:rsidRPr="00F3744D">
        <w:rPr>
          <w:rFonts w:ascii="Consolas" w:hAnsi="Consolas" w:cs="Consolas"/>
          <w:b/>
          <w:bCs/>
          <w:lang w:val="en-US"/>
        </w:rPr>
        <w:t xml:space="preserve"> Eb/G F</w:t>
      </w:r>
      <w:r w:rsidR="00F3744D">
        <w:rPr>
          <w:rFonts w:ascii="Consolas" w:hAnsi="Consolas" w:cs="Consolas"/>
          <w:b/>
          <w:bCs/>
          <w:lang w:val="en-US"/>
        </w:rPr>
        <w:t>m | Ab Bb | Eb </w:t>
      </w:r>
      <w:r w:rsidR="00F3744D" w:rsidRPr="00F3744D">
        <w:rPr>
          <w:rFonts w:ascii="Consolas" w:hAnsi="Consolas" w:cs="Consolas"/>
          <w:b/>
          <w:bCs/>
          <w:lang w:val="en-US"/>
        </w:rPr>
        <w:t xml:space="preserve">| Ab Eb/G | Fm | Bb </w:t>
      </w:r>
      <w:r w:rsidR="00F3744D">
        <w:rPr>
          <w:rFonts w:ascii="Consolas" w:hAnsi="Consolas" w:cs="Consolas"/>
          <w:b/>
          <w:bCs/>
          <w:lang w:val="en-US"/>
        </w:rPr>
        <w:t>| Eb |</w:t>
      </w:r>
    </w:p>
    <w:p w14:paraId="0C299FFE" w14:textId="7F80AD77" w:rsidR="00F3744D" w:rsidRPr="00F3744D" w:rsidRDefault="00F3744D" w:rsidP="00F3744D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 xml:space="preserve">| Ab Bb | Eb | Eb Bb/D | Eb Db | Ab | x | </w:t>
      </w:r>
    </w:p>
    <w:p w14:paraId="4B8F1D23" w14:textId="63EC1813" w:rsidR="00F3744D" w:rsidRDefault="00F3744D" w:rsidP="00F3744D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>| Ab Eb/G | Fm Db | Eb |</w:t>
      </w:r>
    </w:p>
    <w:p w14:paraId="72705DE0" w14:textId="0F283884" w:rsidR="00F666A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Ab | x | x | x | </w:t>
      </w:r>
    </w:p>
    <w:p w14:paraId="2AA47747" w14:textId="77777777" w:rsidR="00F666AD" w:rsidRDefault="00F666AD" w:rsidP="00F3744D">
      <w:pPr>
        <w:rPr>
          <w:rFonts w:ascii="Consolas" w:hAnsi="Consolas" w:cs="Consolas"/>
          <w:b/>
          <w:bCs/>
          <w:lang w:val="en-US"/>
        </w:rPr>
      </w:pPr>
    </w:p>
    <w:p w14:paraId="1CF06AC7" w14:textId="096A782C" w:rsidR="00F666A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BRIDGE</w:t>
      </w:r>
    </w:p>
    <w:p w14:paraId="58A9128D" w14:textId="0315DF8D" w:rsidR="00F666A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Db | x | x | x | </w:t>
      </w:r>
    </w:p>
    <w:p w14:paraId="6CB356FA" w14:textId="3DD5DCB0" w:rsidR="00F666A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Gb | x | </w:t>
      </w:r>
      <w:proofErr w:type="spellStart"/>
      <w:r>
        <w:rPr>
          <w:rFonts w:ascii="Consolas" w:hAnsi="Consolas" w:cs="Consolas"/>
          <w:b/>
          <w:bCs/>
          <w:lang w:val="en-US"/>
        </w:rPr>
        <w:t>Gbm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</w:t>
      </w:r>
    </w:p>
    <w:p w14:paraId="5D84087E" w14:textId="27021156" w:rsidR="00F666A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Bb | x | x | x | </w:t>
      </w:r>
    </w:p>
    <w:p w14:paraId="19D80DFF" w14:textId="6B879C05" w:rsidR="00F666AD" w:rsidRPr="00F3744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Eb | x | x |</w:t>
      </w:r>
    </w:p>
    <w:p w14:paraId="4F9A83F6" w14:textId="77777777" w:rsidR="00F3744D" w:rsidRPr="00F3744D" w:rsidRDefault="00F3744D" w:rsidP="00F3744D">
      <w:pPr>
        <w:rPr>
          <w:rFonts w:ascii="Consolas" w:hAnsi="Consolas" w:cs="Consolas"/>
          <w:b/>
          <w:bCs/>
          <w:lang w:val="en-US"/>
        </w:rPr>
      </w:pPr>
    </w:p>
    <w:p w14:paraId="244D4312" w14:textId="4B75D5E5" w:rsidR="00F3744D" w:rsidRDefault="00F666AD" w:rsidP="00F3744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GTR SOLO</w:t>
      </w:r>
    </w:p>
    <w:p w14:paraId="1B23BC16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Eb/G | Fm | Ab Bb | Eb |</w:t>
      </w:r>
    </w:p>
    <w:p w14:paraId="44F34F97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 Ab Eb/G | Fm | Bb | Eb |</w:t>
      </w:r>
    </w:p>
    <w:p w14:paraId="25E0790A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Bb | Eb | Eb Bb/D | Eb Db |</w:t>
      </w:r>
    </w:p>
    <w:p w14:paraId="2DD9DD39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 xml:space="preserve">| Ab | x | </w:t>
      </w:r>
    </w:p>
    <w:p w14:paraId="136D068D" w14:textId="6B2BFB1F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Eb/G | Fm Db | Eb |</w:t>
      </w:r>
    </w:p>
    <w:p w14:paraId="6F250A46" w14:textId="77777777" w:rsidR="00F666AD" w:rsidRDefault="00F666AD" w:rsidP="00F666AD">
      <w:pPr>
        <w:rPr>
          <w:rFonts w:ascii="Consolas" w:hAnsi="Consolas" w:cs="Consolas"/>
          <w:b/>
          <w:bCs/>
          <w:lang w:val="en-US"/>
        </w:rPr>
      </w:pPr>
    </w:p>
    <w:p w14:paraId="7CE6F2BE" w14:textId="1FF62762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433052E5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 xml:space="preserve">| Ab | Eb/G | Fm | Db | Eb | </w:t>
      </w:r>
    </w:p>
    <w:p w14:paraId="254675D9" w14:textId="77777777" w:rsidR="00F666AD" w:rsidRDefault="00F666AD" w:rsidP="00F3744D">
      <w:pPr>
        <w:rPr>
          <w:rFonts w:ascii="Consolas" w:hAnsi="Consolas" w:cs="Consolas"/>
          <w:b/>
          <w:bCs/>
          <w:lang w:val="en-US"/>
        </w:rPr>
      </w:pPr>
    </w:p>
    <w:p w14:paraId="55285BB5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VERSE</w:t>
      </w:r>
    </w:p>
    <w:p w14:paraId="08530FA4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Eb/G | Fm | Ab Bb | Eb |</w:t>
      </w:r>
    </w:p>
    <w:p w14:paraId="758BB4BB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 Ab Eb/G | Fm | Bb | Eb |</w:t>
      </w:r>
    </w:p>
    <w:p w14:paraId="0BA165F2" w14:textId="5811B0ED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Bb | Eb | Eb Bb/D | Eb Db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jää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soimaan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01E744E9" w14:textId="77777777" w:rsidR="00F666AD" w:rsidRDefault="00F666AD" w:rsidP="00F666AD">
      <w:pPr>
        <w:rPr>
          <w:rFonts w:ascii="Consolas" w:hAnsi="Consolas" w:cs="Consolas"/>
          <w:b/>
          <w:bCs/>
          <w:lang w:val="en-US"/>
        </w:rPr>
      </w:pPr>
    </w:p>
    <w:p w14:paraId="057796FB" w14:textId="0BF4C4CB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ACAPELLA</w:t>
      </w:r>
    </w:p>
    <w:p w14:paraId="0531D79F" w14:textId="77777777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x | x | … |</w:t>
      </w:r>
    </w:p>
    <w:p w14:paraId="6429919A" w14:textId="77777777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666AD">
        <w:rPr>
          <w:rFonts w:ascii="Consolas" w:hAnsi="Consolas" w:cs="Consolas"/>
          <w:b/>
          <w:bCs/>
          <w:lang w:val="en-US"/>
        </w:rPr>
        <w:t>| Ab Eb/G | Fm Db | Eb |</w:t>
      </w:r>
    </w:p>
    <w:p w14:paraId="349A5F1D" w14:textId="6CB56007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 </w:t>
      </w:r>
    </w:p>
    <w:p w14:paraId="36535A7B" w14:textId="0FB6A435" w:rsidR="00F666AD" w:rsidRDefault="00F666AD" w:rsidP="00F666AD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0AE5B655" w14:textId="513E1491" w:rsidR="00F666AD" w:rsidRPr="00F666AD" w:rsidRDefault="00F666AD" w:rsidP="00F666AD">
      <w:pPr>
        <w:rPr>
          <w:rFonts w:ascii="Consolas" w:hAnsi="Consolas" w:cs="Consolas"/>
          <w:b/>
          <w:bCs/>
          <w:lang w:val="en-US"/>
        </w:rPr>
      </w:pPr>
      <w:r w:rsidRPr="00F3744D">
        <w:rPr>
          <w:rFonts w:ascii="Consolas" w:hAnsi="Consolas" w:cs="Consolas"/>
          <w:b/>
          <w:bCs/>
          <w:lang w:val="en-US"/>
        </w:rPr>
        <w:t xml:space="preserve">| Ab </w:t>
      </w:r>
      <w:r w:rsidRPr="00F666AD">
        <w:rPr>
          <w:rFonts w:ascii="Consolas" w:hAnsi="Consolas" w:cs="Consolas"/>
          <w:b/>
          <w:bCs/>
          <w:lang w:val="en-US"/>
        </w:rPr>
        <w:t xml:space="preserve">| </w:t>
      </w:r>
      <w:r w:rsidRPr="00F3744D">
        <w:rPr>
          <w:rFonts w:ascii="Consolas" w:hAnsi="Consolas" w:cs="Consolas"/>
          <w:b/>
          <w:bCs/>
          <w:lang w:val="en-US"/>
        </w:rPr>
        <w:t xml:space="preserve">Eb/G | Fm | Db </w:t>
      </w:r>
      <w:r>
        <w:rPr>
          <w:rFonts w:ascii="Consolas" w:hAnsi="Consolas" w:cs="Consolas"/>
          <w:b/>
          <w:bCs/>
          <w:lang w:val="en-US"/>
        </w:rPr>
        <w:t xml:space="preserve">Eb </w:t>
      </w:r>
      <w:r w:rsidRPr="00F3744D">
        <w:rPr>
          <w:rFonts w:ascii="Consolas" w:hAnsi="Consolas" w:cs="Consolas"/>
          <w:b/>
          <w:bCs/>
          <w:lang w:val="en-US"/>
        </w:rPr>
        <w:t>|</w:t>
      </w:r>
    </w:p>
    <w:p w14:paraId="35F8A292" w14:textId="5BCFFCF6" w:rsidR="00F666AD" w:rsidRPr="00F3744D" w:rsidRDefault="00F666AD" w:rsidP="00F666AD">
      <w:pPr>
        <w:rPr>
          <w:rFonts w:ascii="Consolas" w:hAnsi="Consolas" w:cs="Consolas"/>
          <w:b/>
          <w:bCs/>
          <w:lang w:val="en-US"/>
        </w:rPr>
      </w:pPr>
    </w:p>
    <w:sectPr w:rsidR="00F666AD" w:rsidRPr="00F3744D" w:rsidSect="00831D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A1EA" w14:textId="77777777" w:rsidR="00831DDA" w:rsidRDefault="00831DDA" w:rsidP="00343BA0">
      <w:r>
        <w:separator/>
      </w:r>
    </w:p>
  </w:endnote>
  <w:endnote w:type="continuationSeparator" w:id="0">
    <w:p w14:paraId="50EB0B30" w14:textId="77777777" w:rsidR="00831DDA" w:rsidRDefault="00831DDA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33280" w14:textId="77777777" w:rsidR="00831DDA" w:rsidRDefault="00831DDA" w:rsidP="00343BA0">
      <w:r>
        <w:separator/>
      </w:r>
    </w:p>
  </w:footnote>
  <w:footnote w:type="continuationSeparator" w:id="0">
    <w:p w14:paraId="20B0E64C" w14:textId="77777777" w:rsidR="00831DDA" w:rsidRDefault="00831DDA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A337" w14:textId="62CAEA10" w:rsidR="00386917" w:rsidRDefault="00F3744D">
    <w:pPr>
      <w:pStyle w:val="Header"/>
      <w:rPr>
        <w:rFonts w:ascii="Consolas" w:hAnsi="Consolas" w:cs="Consolas"/>
        <w:b/>
        <w:bCs/>
        <w:sz w:val="32"/>
        <w:szCs w:val="32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QUEEN – SOMEBODY TO LOVE</w:t>
    </w:r>
  </w:p>
  <w:p w14:paraId="2AE680C7" w14:textId="6E5BDCB5" w:rsidR="00F3744D" w:rsidRPr="00F3744D" w:rsidRDefault="00F3744D">
    <w:pPr>
      <w:pStyle w:val="Header"/>
      <w:rPr>
        <w:rFonts w:ascii="Consolas" w:hAnsi="Consolas" w:cs="Consolas"/>
        <w:i/>
        <w:iCs/>
        <w:sz w:val="15"/>
        <w:szCs w:val="15"/>
        <w:lang w:val="sv-SE"/>
      </w:rPr>
    </w:pPr>
    <w:r w:rsidRPr="00F3744D">
      <w:rPr>
        <w:rFonts w:ascii="Consolas" w:hAnsi="Consolas" w:cs="Consolas"/>
        <w:i/>
        <w:iCs/>
        <w:sz w:val="22"/>
        <w:szCs w:val="22"/>
        <w:lang w:val="sv-SE"/>
      </w:rPr>
      <w:t>6/8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D"/>
    <w:rsid w:val="0009264B"/>
    <w:rsid w:val="00343BA0"/>
    <w:rsid w:val="00386917"/>
    <w:rsid w:val="005D6A78"/>
    <w:rsid w:val="007E769C"/>
    <w:rsid w:val="00831DDA"/>
    <w:rsid w:val="008B6D26"/>
    <w:rsid w:val="00ED0CB9"/>
    <w:rsid w:val="00F3744D"/>
    <w:rsid w:val="00F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D05A7F"/>
  <w15:chartTrackingRefBased/>
  <w15:docId w15:val="{1AFE04B6-903E-C949-A232-4CCC9A6B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22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2024-01-24T07:32:00Z</dcterms:created>
  <dcterms:modified xsi:type="dcterms:W3CDTF">2024-01-24T08:02:00Z</dcterms:modified>
</cp:coreProperties>
</file>