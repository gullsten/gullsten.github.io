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33AE4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7477B0FE" w14:textId="77777777" w:rsidR="006E0298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6E0298">
        <w:rPr>
          <w:rFonts w:ascii="Consolas" w:hAnsi="Consolas" w:cs="Consolas"/>
          <w:b/>
          <w:bCs/>
          <w:lang w:val="en-US"/>
        </w:rPr>
        <w:t xml:space="preserve">C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6E0298">
        <w:rPr>
          <w:rFonts w:ascii="Consolas" w:hAnsi="Consolas" w:cs="Consolas"/>
          <w:b/>
          <w:bCs/>
          <w:lang w:val="en-US"/>
        </w:rPr>
        <w:t xml:space="preserve"> x | G/C | x | F/A | Dm9 | Dm9/G G7 |</w:t>
      </w:r>
    </w:p>
    <w:p w14:paraId="0D372B5A" w14:textId="7F58B8A1" w:rsidR="00343BA0" w:rsidRPr="00343BA0" w:rsidRDefault="006E0298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C | x | G/C | x | F | C/E | Dm | E5+ | </w:t>
      </w:r>
    </w:p>
    <w:p w14:paraId="1886CC2D" w14:textId="77777777" w:rsidR="00343BA0" w:rsidRDefault="00343BA0" w:rsidP="00343BA0">
      <w:pPr>
        <w:rPr>
          <w:rFonts w:ascii="Consolas" w:hAnsi="Consolas" w:cs="Consolas"/>
          <w:lang w:val="en-US"/>
        </w:rPr>
      </w:pPr>
    </w:p>
    <w:p w14:paraId="3BCDF38A" w14:textId="1516AFC0" w:rsidR="006E0298" w:rsidRDefault="006E0298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pianoriffiä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Am7 |</w:t>
      </w:r>
    </w:p>
    <w:p w14:paraId="05A1C7AA" w14:textId="638761AB" w:rsidR="006E0298" w:rsidRPr="006E0298" w:rsidRDefault="006E0298" w:rsidP="00343BA0">
      <w:pPr>
        <w:rPr>
          <w:rFonts w:ascii="Consolas" w:hAnsi="Consolas" w:cs="Consolas"/>
          <w:b/>
          <w:bCs/>
          <w:lang w:val="en-US"/>
        </w:rPr>
      </w:pPr>
    </w:p>
    <w:p w14:paraId="0653A1D5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517426CB" w14:textId="66FA9D88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6E0298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="006E0298">
        <w:rPr>
          <w:rFonts w:ascii="Consolas" w:hAnsi="Consolas" w:cs="Consolas"/>
          <w:b/>
          <w:bCs/>
          <w:lang w:val="en-US"/>
        </w:rPr>
        <w:t>pianoriffiä</w:t>
      </w:r>
      <w:proofErr w:type="spellEnd"/>
      <w:r w:rsidR="006E0298">
        <w:rPr>
          <w:rFonts w:ascii="Consolas" w:hAnsi="Consolas" w:cs="Consolas"/>
          <w:b/>
          <w:bCs/>
          <w:lang w:val="en-US"/>
        </w:rPr>
        <w:t xml:space="preserve"> Am7 </w:t>
      </w:r>
      <w:r>
        <w:rPr>
          <w:rFonts w:ascii="Consolas" w:hAnsi="Consolas" w:cs="Consolas"/>
          <w:b/>
          <w:bCs/>
          <w:lang w:val="en-US"/>
        </w:rPr>
        <w:t>|</w:t>
      </w:r>
    </w:p>
    <w:p w14:paraId="6A032643" w14:textId="77777777" w:rsidR="006E0298" w:rsidRDefault="006E0298" w:rsidP="00343BA0">
      <w:pPr>
        <w:rPr>
          <w:rFonts w:ascii="Consolas" w:hAnsi="Consolas" w:cs="Consolas"/>
          <w:b/>
          <w:bCs/>
          <w:lang w:val="en-US"/>
        </w:rPr>
      </w:pPr>
    </w:p>
    <w:p w14:paraId="445E4261" w14:textId="1C5CCDC0" w:rsidR="006E0298" w:rsidRDefault="006E0298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PRECHORUS</w:t>
      </w:r>
    </w:p>
    <w:p w14:paraId="3485201F" w14:textId="77777777" w:rsidR="006E0298" w:rsidRDefault="006E0298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 C/D Dm | F C/F | C/G </w:t>
      </w:r>
      <w:proofErr w:type="spellStart"/>
      <w:r>
        <w:rPr>
          <w:rFonts w:ascii="Consolas" w:hAnsi="Consolas" w:cs="Consolas"/>
          <w:b/>
          <w:bCs/>
          <w:lang w:val="en-US"/>
        </w:rPr>
        <w:t>G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C/G | G/A Am7 |</w:t>
      </w:r>
    </w:p>
    <w:p w14:paraId="60435F59" w14:textId="753DF987" w:rsidR="006E0298" w:rsidRPr="0009264B" w:rsidRDefault="006E0298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C/D Dm | F C/F | C/G </w:t>
      </w:r>
      <w:proofErr w:type="spellStart"/>
      <w:r>
        <w:rPr>
          <w:rFonts w:ascii="Consolas" w:hAnsi="Consolas" w:cs="Consolas"/>
          <w:b/>
          <w:bCs/>
          <w:lang w:val="en-US"/>
        </w:rPr>
        <w:t>G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 E5+ |  </w:t>
      </w:r>
    </w:p>
    <w:p w14:paraId="70011F59" w14:textId="77777777" w:rsidR="00343BA0" w:rsidRDefault="00343BA0" w:rsidP="00343BA0">
      <w:pPr>
        <w:rPr>
          <w:rFonts w:ascii="Consolas" w:hAnsi="Consolas" w:cs="Consolas"/>
        </w:rPr>
      </w:pPr>
    </w:p>
    <w:p w14:paraId="4343D36B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>VERSE</w:t>
      </w:r>
    </w:p>
    <w:p w14:paraId="1C127794" w14:textId="77777777" w:rsid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6E0298">
        <w:rPr>
          <w:rFonts w:ascii="Consolas" w:hAnsi="Consolas" w:cs="Consolas"/>
          <w:b/>
          <w:bCs/>
          <w:lang w:val="en-US"/>
        </w:rPr>
        <w:t>pianoriffiä</w:t>
      </w:r>
      <w:proofErr w:type="spellEnd"/>
      <w:r w:rsidRPr="006E0298">
        <w:rPr>
          <w:rFonts w:ascii="Consolas" w:hAnsi="Consolas" w:cs="Consolas"/>
          <w:b/>
          <w:bCs/>
          <w:lang w:val="en-US"/>
        </w:rPr>
        <w:t xml:space="preserve"> Am7 |</w:t>
      </w:r>
    </w:p>
    <w:p w14:paraId="431C3161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</w:p>
    <w:p w14:paraId="1DCDDAD3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>PRECHORUS</w:t>
      </w:r>
    </w:p>
    <w:p w14:paraId="7D508B9E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 xml:space="preserve">| C/D Dm | F C/F | C/G </w:t>
      </w:r>
      <w:proofErr w:type="spellStart"/>
      <w:r w:rsidRPr="006E0298">
        <w:rPr>
          <w:rFonts w:ascii="Consolas" w:hAnsi="Consolas" w:cs="Consolas"/>
          <w:b/>
          <w:bCs/>
          <w:lang w:val="en-US"/>
        </w:rPr>
        <w:t>G</w:t>
      </w:r>
      <w:proofErr w:type="spellEnd"/>
      <w:r w:rsidRPr="006E0298">
        <w:rPr>
          <w:rFonts w:ascii="Consolas" w:hAnsi="Consolas" w:cs="Consolas"/>
          <w:b/>
          <w:bCs/>
          <w:lang w:val="en-US"/>
        </w:rPr>
        <w:t xml:space="preserve"> C/G | G/A Am7 |</w:t>
      </w:r>
    </w:p>
    <w:p w14:paraId="16092ABB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 xml:space="preserve">| C/D Dm | F C/F | C/G </w:t>
      </w:r>
      <w:proofErr w:type="spellStart"/>
      <w:r w:rsidRPr="006E0298">
        <w:rPr>
          <w:rFonts w:ascii="Consolas" w:hAnsi="Consolas" w:cs="Consolas"/>
          <w:b/>
          <w:bCs/>
          <w:lang w:val="en-US"/>
        </w:rPr>
        <w:t>G</w:t>
      </w:r>
      <w:proofErr w:type="spellEnd"/>
      <w:r w:rsidRPr="006E0298">
        <w:rPr>
          <w:rFonts w:ascii="Consolas" w:hAnsi="Consolas" w:cs="Consolas"/>
          <w:b/>
          <w:bCs/>
          <w:lang w:val="en-US"/>
        </w:rPr>
        <w:t xml:space="preserve"> | E5+ |  </w:t>
      </w:r>
    </w:p>
    <w:p w14:paraId="6C232BF1" w14:textId="33675252" w:rsidR="006E0298" w:rsidRPr="006E0298" w:rsidRDefault="006E0298" w:rsidP="00343BA0">
      <w:pPr>
        <w:rPr>
          <w:rFonts w:ascii="Consolas" w:hAnsi="Consolas" w:cs="Consolas"/>
          <w:lang w:val="en-US"/>
        </w:rPr>
      </w:pPr>
    </w:p>
    <w:p w14:paraId="761C7EDB" w14:textId="77777777" w:rsidR="00343BA0" w:rsidRPr="006E0298" w:rsidRDefault="00343BA0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>CHORUS</w:t>
      </w:r>
    </w:p>
    <w:p w14:paraId="3E3B9C8F" w14:textId="1652742F" w:rsidR="00343BA0" w:rsidRDefault="0009264B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>|</w:t>
      </w:r>
      <w:r w:rsidR="006E0298">
        <w:rPr>
          <w:rFonts w:ascii="Consolas" w:hAnsi="Consolas" w:cs="Consolas"/>
          <w:b/>
          <w:bCs/>
          <w:lang w:val="en-US"/>
        </w:rPr>
        <w:t xml:space="preserve"> Am7 </w:t>
      </w:r>
      <w:r w:rsidRPr="006E0298">
        <w:rPr>
          <w:rFonts w:ascii="Consolas" w:hAnsi="Consolas" w:cs="Consolas"/>
          <w:b/>
          <w:bCs/>
          <w:lang w:val="en-US"/>
        </w:rPr>
        <w:t>|</w:t>
      </w:r>
      <w:r w:rsidR="006E0298">
        <w:rPr>
          <w:rFonts w:ascii="Consolas" w:hAnsi="Consolas" w:cs="Consolas"/>
          <w:b/>
          <w:bCs/>
          <w:lang w:val="en-US"/>
        </w:rPr>
        <w:t xml:space="preserve"> F9 | G | Em7 | F | Dm7 | F/Bb | F/A |</w:t>
      </w:r>
    </w:p>
    <w:p w14:paraId="50B81A58" w14:textId="3C26F927" w:rsidR="006E0298" w:rsidRDefault="006E029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Gm7 | Gm7/F | Em7b5 | Eb | Bb/D | Gm7 | Ab | Fm6 E5+ | </w:t>
      </w:r>
    </w:p>
    <w:p w14:paraId="00B1F262" w14:textId="77777777" w:rsidR="006E0298" w:rsidRDefault="006E0298">
      <w:pPr>
        <w:rPr>
          <w:rFonts w:ascii="Consolas" w:hAnsi="Consolas" w:cs="Consolas"/>
          <w:b/>
          <w:bCs/>
          <w:lang w:val="en-US"/>
        </w:rPr>
      </w:pPr>
    </w:p>
    <w:p w14:paraId="7D5252BB" w14:textId="18211161" w:rsidR="006E0298" w:rsidRDefault="006E029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pianoriffiä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Am7 | </w:t>
      </w:r>
    </w:p>
    <w:p w14:paraId="0D4C970E" w14:textId="77777777" w:rsidR="006E0298" w:rsidRDefault="006E0298">
      <w:pPr>
        <w:rPr>
          <w:rFonts w:ascii="Consolas" w:hAnsi="Consolas" w:cs="Consolas"/>
          <w:b/>
          <w:bCs/>
          <w:lang w:val="en-US"/>
        </w:rPr>
      </w:pPr>
    </w:p>
    <w:p w14:paraId="438E2C64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>VERSE</w:t>
      </w:r>
    </w:p>
    <w:p w14:paraId="4049DF21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6E0298">
        <w:rPr>
          <w:rFonts w:ascii="Consolas" w:hAnsi="Consolas" w:cs="Consolas"/>
          <w:b/>
          <w:bCs/>
          <w:lang w:val="en-US"/>
        </w:rPr>
        <w:t>pianoriffiä</w:t>
      </w:r>
      <w:proofErr w:type="spellEnd"/>
      <w:r w:rsidRPr="006E0298">
        <w:rPr>
          <w:rFonts w:ascii="Consolas" w:hAnsi="Consolas" w:cs="Consolas"/>
          <w:b/>
          <w:bCs/>
          <w:lang w:val="en-US"/>
        </w:rPr>
        <w:t xml:space="preserve"> Am7 |</w:t>
      </w:r>
    </w:p>
    <w:p w14:paraId="6D01D6EB" w14:textId="77777777" w:rsidR="006E0298" w:rsidRDefault="006E0298" w:rsidP="006E0298">
      <w:pPr>
        <w:rPr>
          <w:rFonts w:ascii="Consolas" w:hAnsi="Consolas" w:cs="Consolas"/>
          <w:b/>
          <w:bCs/>
          <w:lang w:val="en-US"/>
        </w:rPr>
      </w:pPr>
    </w:p>
    <w:p w14:paraId="62D88FAF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>PRECHORUS</w:t>
      </w:r>
    </w:p>
    <w:p w14:paraId="290D20B7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 xml:space="preserve">| C/D Dm | F C/F | C/G </w:t>
      </w:r>
      <w:proofErr w:type="spellStart"/>
      <w:r w:rsidRPr="006E0298">
        <w:rPr>
          <w:rFonts w:ascii="Consolas" w:hAnsi="Consolas" w:cs="Consolas"/>
          <w:b/>
          <w:bCs/>
          <w:lang w:val="en-US"/>
        </w:rPr>
        <w:t>G</w:t>
      </w:r>
      <w:proofErr w:type="spellEnd"/>
      <w:r w:rsidRPr="006E0298">
        <w:rPr>
          <w:rFonts w:ascii="Consolas" w:hAnsi="Consolas" w:cs="Consolas"/>
          <w:b/>
          <w:bCs/>
          <w:lang w:val="en-US"/>
        </w:rPr>
        <w:t xml:space="preserve"> C/G | G/A Am7 |</w:t>
      </w:r>
    </w:p>
    <w:p w14:paraId="77ACD4C8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 xml:space="preserve">| C/D Dm | F C/F | C/G </w:t>
      </w:r>
      <w:proofErr w:type="spellStart"/>
      <w:r w:rsidRPr="006E0298">
        <w:rPr>
          <w:rFonts w:ascii="Consolas" w:hAnsi="Consolas" w:cs="Consolas"/>
          <w:b/>
          <w:bCs/>
          <w:lang w:val="en-US"/>
        </w:rPr>
        <w:t>G</w:t>
      </w:r>
      <w:proofErr w:type="spellEnd"/>
      <w:r w:rsidRPr="006E0298">
        <w:rPr>
          <w:rFonts w:ascii="Consolas" w:hAnsi="Consolas" w:cs="Consolas"/>
          <w:b/>
          <w:bCs/>
          <w:lang w:val="en-US"/>
        </w:rPr>
        <w:t xml:space="preserve"> | E5+ |  </w:t>
      </w:r>
    </w:p>
    <w:p w14:paraId="1C256D23" w14:textId="77777777" w:rsidR="006E0298" w:rsidRDefault="006E0298" w:rsidP="006E0298">
      <w:pPr>
        <w:rPr>
          <w:rFonts w:ascii="Consolas" w:hAnsi="Consolas" w:cs="Consolas"/>
          <w:b/>
          <w:bCs/>
          <w:lang w:val="en-US"/>
        </w:rPr>
      </w:pPr>
    </w:p>
    <w:p w14:paraId="51D43ED0" w14:textId="40A83EF6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598B0945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>| Am7 | F9 | G | Em7 | F | Dm7 | F/Bb | F/A |</w:t>
      </w:r>
    </w:p>
    <w:p w14:paraId="45EF8305" w14:textId="77777777" w:rsidR="006E0298" w:rsidRPr="006E0298" w:rsidRDefault="006E0298" w:rsidP="006E0298">
      <w:pPr>
        <w:rPr>
          <w:rFonts w:ascii="Consolas" w:hAnsi="Consolas" w:cs="Consolas"/>
          <w:b/>
          <w:bCs/>
          <w:lang w:val="en-US"/>
        </w:rPr>
      </w:pPr>
      <w:r w:rsidRPr="006E0298">
        <w:rPr>
          <w:rFonts w:ascii="Consolas" w:hAnsi="Consolas" w:cs="Consolas"/>
          <w:b/>
          <w:bCs/>
          <w:lang w:val="en-US"/>
        </w:rPr>
        <w:t>| Gm7 | Gm7/F | Em7b5 | Eb | Bb/D | Gm7 | Ab | Fm6 E5+ | </w:t>
      </w:r>
    </w:p>
    <w:p w14:paraId="69282130" w14:textId="77777777" w:rsidR="006E0298" w:rsidRDefault="006E0298">
      <w:pPr>
        <w:rPr>
          <w:rFonts w:ascii="Consolas" w:hAnsi="Consolas" w:cs="Consolas"/>
          <w:b/>
          <w:bCs/>
          <w:lang w:val="en-US"/>
        </w:rPr>
      </w:pPr>
    </w:p>
    <w:p w14:paraId="0A3722C2" w14:textId="25793369" w:rsidR="006E0298" w:rsidRDefault="00EA4764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KEYS SOOLO </w:t>
      </w:r>
    </w:p>
    <w:p w14:paraId="229A6E3A" w14:textId="6157A5F5" w:rsidR="00EA4764" w:rsidRDefault="00EA4764">
      <w:pPr>
        <w:rPr>
          <w:rFonts w:ascii="Consolas" w:hAnsi="Consolas" w:cs="Consolas"/>
          <w:b/>
          <w:bCs/>
          <w:lang w:val="en-US"/>
        </w:rPr>
      </w:pPr>
    </w:p>
    <w:p w14:paraId="49761951" w14:textId="4E8F9395" w:rsidR="006E0298" w:rsidRPr="006E0298" w:rsidRDefault="00EA4764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GTR SOLO</w:t>
      </w:r>
    </w:p>
    <w:p w14:paraId="4590CA4D" w14:textId="77777777" w:rsidR="00EA4764" w:rsidRPr="00EA4764" w:rsidRDefault="00EA4764" w:rsidP="00EA4764">
      <w:pPr>
        <w:rPr>
          <w:rFonts w:ascii="Consolas" w:hAnsi="Consolas" w:cs="Consolas"/>
          <w:b/>
          <w:bCs/>
          <w:lang w:val="en-US"/>
        </w:rPr>
      </w:pPr>
      <w:r w:rsidRPr="00EA4764">
        <w:rPr>
          <w:rFonts w:ascii="Consolas" w:hAnsi="Consolas" w:cs="Consolas"/>
          <w:b/>
          <w:bCs/>
          <w:lang w:val="en-US"/>
        </w:rPr>
        <w:t xml:space="preserve">| C/D Dm | F C/F | C/G </w:t>
      </w:r>
      <w:proofErr w:type="spellStart"/>
      <w:r w:rsidRPr="00EA4764">
        <w:rPr>
          <w:rFonts w:ascii="Consolas" w:hAnsi="Consolas" w:cs="Consolas"/>
          <w:b/>
          <w:bCs/>
          <w:lang w:val="en-US"/>
        </w:rPr>
        <w:t>G</w:t>
      </w:r>
      <w:proofErr w:type="spellEnd"/>
      <w:r w:rsidRPr="00EA4764">
        <w:rPr>
          <w:rFonts w:ascii="Consolas" w:hAnsi="Consolas" w:cs="Consolas"/>
          <w:b/>
          <w:bCs/>
          <w:lang w:val="en-US"/>
        </w:rPr>
        <w:t xml:space="preserve"> C/G | G/A Am7 |</w:t>
      </w:r>
    </w:p>
    <w:p w14:paraId="5EADD805" w14:textId="77777777" w:rsidR="00EA4764" w:rsidRPr="00EA4764" w:rsidRDefault="00EA4764" w:rsidP="00EA4764">
      <w:pPr>
        <w:rPr>
          <w:rFonts w:ascii="Consolas" w:hAnsi="Consolas" w:cs="Consolas"/>
          <w:b/>
          <w:bCs/>
          <w:lang w:val="en-US"/>
        </w:rPr>
      </w:pPr>
      <w:r w:rsidRPr="00EA4764">
        <w:rPr>
          <w:rFonts w:ascii="Consolas" w:hAnsi="Consolas" w:cs="Consolas"/>
          <w:b/>
          <w:bCs/>
          <w:lang w:val="en-US"/>
        </w:rPr>
        <w:t xml:space="preserve">| C/D Dm | F C/F | C/G </w:t>
      </w:r>
      <w:proofErr w:type="spellStart"/>
      <w:r w:rsidRPr="00EA4764">
        <w:rPr>
          <w:rFonts w:ascii="Consolas" w:hAnsi="Consolas" w:cs="Consolas"/>
          <w:b/>
          <w:bCs/>
          <w:lang w:val="en-US"/>
        </w:rPr>
        <w:t>G</w:t>
      </w:r>
      <w:proofErr w:type="spellEnd"/>
      <w:r w:rsidRPr="00EA4764">
        <w:rPr>
          <w:rFonts w:ascii="Consolas" w:hAnsi="Consolas" w:cs="Consolas"/>
          <w:b/>
          <w:bCs/>
          <w:lang w:val="en-US"/>
        </w:rPr>
        <w:t xml:space="preserve"> | E5+ |  </w:t>
      </w:r>
    </w:p>
    <w:p w14:paraId="0FF1DD50" w14:textId="77777777" w:rsidR="00343BA0" w:rsidRDefault="00343BA0">
      <w:pPr>
        <w:rPr>
          <w:rFonts w:ascii="Consolas" w:hAnsi="Consolas" w:cs="Consolas"/>
          <w:b/>
          <w:bCs/>
          <w:lang w:val="en-US"/>
        </w:rPr>
      </w:pPr>
    </w:p>
    <w:p w14:paraId="4375EC2D" w14:textId="40F09DE7" w:rsidR="00EA4764" w:rsidRPr="00EA4764" w:rsidRDefault="00EA4764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 (x2)</w:t>
      </w:r>
    </w:p>
    <w:sectPr w:rsidR="00EA4764" w:rsidRPr="00EA4764" w:rsidSect="006E02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D9E2" w14:textId="77777777" w:rsidR="00675621" w:rsidRDefault="00675621" w:rsidP="00343BA0">
      <w:r>
        <w:separator/>
      </w:r>
    </w:p>
  </w:endnote>
  <w:endnote w:type="continuationSeparator" w:id="0">
    <w:p w14:paraId="24550A64" w14:textId="77777777" w:rsidR="00675621" w:rsidRDefault="00675621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053C" w14:textId="77777777" w:rsidR="00675621" w:rsidRDefault="00675621" w:rsidP="00343BA0">
      <w:r>
        <w:separator/>
      </w:r>
    </w:p>
  </w:footnote>
  <w:footnote w:type="continuationSeparator" w:id="0">
    <w:p w14:paraId="75ADC74A" w14:textId="77777777" w:rsidR="00675621" w:rsidRDefault="00675621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993" w14:textId="3A2B0253" w:rsidR="0051231D" w:rsidRPr="009244C3" w:rsidRDefault="006E0298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TOTO - PAMELA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98"/>
    <w:rsid w:val="0009264B"/>
    <w:rsid w:val="00343BA0"/>
    <w:rsid w:val="0051231D"/>
    <w:rsid w:val="005D6A78"/>
    <w:rsid w:val="00675621"/>
    <w:rsid w:val="006E0298"/>
    <w:rsid w:val="007E769C"/>
    <w:rsid w:val="008B6D26"/>
    <w:rsid w:val="00EA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371DB4"/>
  <w15:chartTrackingRefBased/>
  <w15:docId w15:val="{0B1F27AA-F7D8-574D-8CF7-AF4F5DCF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2023-09-26T09:54:00Z</dcterms:created>
  <dcterms:modified xsi:type="dcterms:W3CDTF">2023-09-26T10:06:00Z</dcterms:modified>
</cp:coreProperties>
</file>