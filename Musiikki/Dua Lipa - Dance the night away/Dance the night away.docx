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3FFA" w14:textId="38A2F6C1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  <w:r w:rsidR="00A94F8F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A94F8F">
        <w:rPr>
          <w:rFonts w:ascii="Consolas" w:hAnsi="Consolas" w:cs="Consolas"/>
          <w:b/>
          <w:bCs/>
          <w:lang w:val="en-US"/>
        </w:rPr>
        <w:t>lähtee</w:t>
      </w:r>
      <w:proofErr w:type="spellEnd"/>
      <w:r w:rsidR="00A94F8F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proofErr w:type="gramStart"/>
      <w:r w:rsidR="00A94F8F">
        <w:rPr>
          <w:rFonts w:ascii="Consolas" w:hAnsi="Consolas" w:cs="Consolas"/>
          <w:b/>
          <w:bCs/>
          <w:lang w:val="en-US"/>
        </w:rPr>
        <w:t>B:stä</w:t>
      </w:r>
      <w:proofErr w:type="spellEnd"/>
      <w:proofErr w:type="gramEnd"/>
      <w:r w:rsidR="00A94F8F">
        <w:rPr>
          <w:rFonts w:ascii="Consolas" w:hAnsi="Consolas" w:cs="Consolas"/>
          <w:b/>
          <w:bCs/>
          <w:lang w:val="en-US"/>
        </w:rPr>
        <w:t>)</w:t>
      </w:r>
    </w:p>
    <w:p w14:paraId="1CD536A9" w14:textId="21D8657D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A94F8F">
        <w:rPr>
          <w:rFonts w:ascii="Consolas" w:hAnsi="Consolas" w:cs="Consolas"/>
          <w:b/>
          <w:bCs/>
          <w:lang w:val="en-US"/>
        </w:rPr>
        <w:t>: Bm E9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A94F8F">
        <w:rPr>
          <w:rFonts w:ascii="Consolas" w:hAnsi="Consolas" w:cs="Consolas"/>
          <w:b/>
          <w:bCs/>
          <w:lang w:val="en-US"/>
        </w:rPr>
        <w:t xml:space="preserve"> D Gmaj7 :|</w:t>
      </w:r>
    </w:p>
    <w:p w14:paraId="3A9EA6E5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3756D30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AEACE02" w14:textId="7E0AB1DD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A94F8F">
        <w:rPr>
          <w:rFonts w:ascii="Consolas" w:hAnsi="Consolas" w:cs="Consolas"/>
          <w:b/>
          <w:bCs/>
          <w:lang w:val="en-US"/>
        </w:rPr>
        <w:t xml:space="preserve">: Bm </w:t>
      </w:r>
      <w:r>
        <w:rPr>
          <w:rFonts w:ascii="Consolas" w:hAnsi="Consolas" w:cs="Consolas"/>
          <w:b/>
          <w:bCs/>
          <w:lang w:val="en-US"/>
        </w:rPr>
        <w:t>|</w:t>
      </w:r>
      <w:r w:rsidR="00A94F8F">
        <w:rPr>
          <w:rFonts w:ascii="Consolas" w:hAnsi="Consolas" w:cs="Consolas"/>
          <w:b/>
          <w:bCs/>
          <w:lang w:val="en-US"/>
        </w:rPr>
        <w:t xml:space="preserve"> E7 | Bm | E7 :|</w:t>
      </w:r>
    </w:p>
    <w:p w14:paraId="3F48EE4F" w14:textId="77777777" w:rsidR="002B58E1" w:rsidRPr="002B58E1" w:rsidRDefault="002B58E1" w:rsidP="002B58E1">
      <w:pPr>
        <w:rPr>
          <w:rFonts w:ascii="Consolas" w:hAnsi="Consolas" w:cs="Consolas"/>
        </w:rPr>
      </w:pPr>
      <w:r w:rsidRPr="002B58E1">
        <w:rPr>
          <w:rFonts w:ascii="Consolas" w:hAnsi="Consolas" w:cs="Consolas"/>
        </w:rPr>
        <w:t>Baby, you can find me under the lights</w:t>
      </w:r>
      <w:r w:rsidRPr="002B58E1">
        <w:rPr>
          <w:rFonts w:ascii="Consolas" w:hAnsi="Consolas" w:cs="Consolas"/>
        </w:rPr>
        <w:br/>
        <w:t>Diamonds under my eyes</w:t>
      </w:r>
      <w:r w:rsidRPr="002B58E1">
        <w:rPr>
          <w:rFonts w:ascii="Consolas" w:hAnsi="Consolas" w:cs="Consolas"/>
        </w:rPr>
        <w:br/>
        <w:t>Turn the rhythm up, don't you wanna just</w:t>
      </w:r>
      <w:r w:rsidRPr="002B58E1">
        <w:rPr>
          <w:rFonts w:ascii="Consolas" w:hAnsi="Consolas" w:cs="Consolas"/>
        </w:rPr>
        <w:br/>
        <w:t>Come along for the ride?</w:t>
      </w:r>
      <w:r w:rsidRPr="002B58E1">
        <w:rPr>
          <w:rFonts w:ascii="Consolas" w:hAnsi="Consolas" w:cs="Consolas"/>
        </w:rPr>
        <w:br/>
        <w:t>Oh, my outfit so tight</w:t>
      </w:r>
      <w:r w:rsidRPr="002B58E1">
        <w:rPr>
          <w:rFonts w:ascii="Consolas" w:hAnsi="Consolas" w:cs="Consolas"/>
        </w:rPr>
        <w:br/>
        <w:t>You can see my heartbeat tonight</w:t>
      </w:r>
      <w:r w:rsidRPr="002B58E1">
        <w:rPr>
          <w:rFonts w:ascii="Consolas" w:hAnsi="Consolas" w:cs="Consolas"/>
        </w:rPr>
        <w:br/>
        <w:t>I can take the heat, baby, best believe</w:t>
      </w:r>
      <w:r w:rsidRPr="002B58E1">
        <w:rPr>
          <w:rFonts w:ascii="Consolas" w:hAnsi="Consolas" w:cs="Consolas"/>
        </w:rPr>
        <w:br/>
        <w:t>That's the moment I shine</w:t>
      </w:r>
    </w:p>
    <w:p w14:paraId="1CEE216F" w14:textId="77777777" w:rsidR="00343BA0" w:rsidRDefault="00343BA0" w:rsidP="00343BA0">
      <w:pPr>
        <w:rPr>
          <w:rFonts w:ascii="Consolas" w:hAnsi="Consolas" w:cs="Consolas"/>
        </w:rPr>
      </w:pPr>
    </w:p>
    <w:p w14:paraId="13ED941C" w14:textId="034E8B7F" w:rsidR="002B58E1" w:rsidRDefault="002B58E1" w:rsidP="00343BA0">
      <w:pPr>
        <w:rPr>
          <w:rFonts w:ascii="Consolas" w:hAnsi="Consolas" w:cs="Consolas"/>
          <w:b/>
          <w:bCs/>
          <w:lang w:val="en-US"/>
        </w:rPr>
      </w:pPr>
      <w:r w:rsidRPr="002B58E1">
        <w:rPr>
          <w:rFonts w:ascii="Consolas" w:hAnsi="Consolas" w:cs="Consolas"/>
          <w:b/>
          <w:bCs/>
          <w:lang w:val="en-US"/>
        </w:rPr>
        <w:t>PRECHORUS</w:t>
      </w:r>
    </w:p>
    <w:p w14:paraId="3DA2C95E" w14:textId="2A4EADAD" w:rsidR="00A94F8F" w:rsidRDefault="00A94F8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Bm | E7 | Bm | E7 |</w:t>
      </w:r>
    </w:p>
    <w:p w14:paraId="19AA19EA" w14:textId="5D4B3E62" w:rsidR="00A94F8F" w:rsidRPr="002B58E1" w:rsidRDefault="00A94F8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G A | Bm E | x | </w:t>
      </w:r>
    </w:p>
    <w:p w14:paraId="4B0CDE72" w14:textId="77777777" w:rsidR="002B58E1" w:rsidRPr="002B58E1" w:rsidRDefault="002B58E1" w:rsidP="002B58E1">
      <w:pPr>
        <w:rPr>
          <w:rFonts w:ascii="Consolas" w:hAnsi="Consolas" w:cs="Consolas"/>
        </w:rPr>
      </w:pPr>
      <w:r w:rsidRPr="002B58E1">
        <w:rPr>
          <w:rFonts w:ascii="Consolas" w:hAnsi="Consolas" w:cs="Consolas"/>
        </w:rPr>
        <w:t>'Cause every romance shakes and it bends</w:t>
      </w:r>
      <w:r w:rsidRPr="002B58E1">
        <w:rPr>
          <w:rFonts w:ascii="Consolas" w:hAnsi="Consolas" w:cs="Consolas"/>
        </w:rPr>
        <w:br/>
        <w:t>Don't give a damn</w:t>
      </w:r>
      <w:r w:rsidRPr="002B58E1">
        <w:rPr>
          <w:rFonts w:ascii="Consolas" w:hAnsi="Consolas" w:cs="Consolas"/>
        </w:rPr>
        <w:br/>
        <w:t>When the night's here, I don't do tears</w:t>
      </w:r>
      <w:r w:rsidRPr="002B58E1">
        <w:rPr>
          <w:rFonts w:ascii="Consolas" w:hAnsi="Consolas" w:cs="Consolas"/>
        </w:rPr>
        <w:br/>
        <w:t>Baby, no chance</w:t>
      </w:r>
      <w:r w:rsidRPr="002B58E1">
        <w:rPr>
          <w:rFonts w:ascii="Consolas" w:hAnsi="Consolas" w:cs="Consolas"/>
        </w:rPr>
        <w:br/>
        <w:t>I could dance, I could dance, I could dance</w:t>
      </w:r>
    </w:p>
    <w:p w14:paraId="6B3669EA" w14:textId="77777777" w:rsidR="002B58E1" w:rsidRPr="00343BA0" w:rsidRDefault="002B58E1" w:rsidP="00343BA0">
      <w:pPr>
        <w:rPr>
          <w:rFonts w:ascii="Consolas" w:hAnsi="Consolas" w:cs="Consolas"/>
        </w:rPr>
      </w:pPr>
    </w:p>
    <w:p w14:paraId="768558CB" w14:textId="5E31000A" w:rsidR="00343BA0" w:rsidRPr="00A94F8F" w:rsidRDefault="00343BA0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CHORUS</w:t>
      </w:r>
      <w:r w:rsidR="00A94F8F" w:rsidRPr="00A94F8F">
        <w:rPr>
          <w:rFonts w:ascii="Consolas" w:hAnsi="Consolas" w:cs="Consolas"/>
          <w:b/>
          <w:bCs/>
        </w:rPr>
        <w:t xml:space="preserve"> (intropimputus)</w:t>
      </w:r>
    </w:p>
    <w:p w14:paraId="248E14DC" w14:textId="648AAC0C" w:rsidR="00A94F8F" w:rsidRPr="00A94F8F" w:rsidRDefault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</w:t>
      </w:r>
      <w:r w:rsidRPr="00A94F8F">
        <w:rPr>
          <w:rFonts w:ascii="Consolas" w:hAnsi="Consolas" w:cs="Consolas"/>
          <w:b/>
          <w:bCs/>
        </w:rPr>
        <w:t xml:space="preserve"> (x4)</w:t>
      </w:r>
    </w:p>
    <w:p w14:paraId="43F018CB" w14:textId="1FED1072" w:rsidR="00A94F8F" w:rsidRPr="00A94F8F" w:rsidRDefault="00A94F8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4B7E9240" w14:textId="5D7A01A9" w:rsid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Watch me dance, dance the night away</w:t>
      </w:r>
      <w:r w:rsidRPr="00A94F8F">
        <w:rPr>
          <w:rFonts w:ascii="Consolas" w:hAnsi="Consolas" w:cs="Consolas"/>
        </w:rPr>
        <w:br/>
        <w:t>My heart could be burnin', but you won't see it on my face</w:t>
      </w:r>
      <w:r w:rsidRPr="00A94F8F">
        <w:rPr>
          <w:rFonts w:ascii="Consolas" w:hAnsi="Consolas" w:cs="Consolas"/>
        </w:rPr>
        <w:br/>
        <w:t>Watch me dance, dance the night away</w:t>
      </w:r>
      <w:r w:rsidRPr="00A94F8F">
        <w:rPr>
          <w:rFonts w:ascii="Consolas" w:hAnsi="Consolas" w:cs="Consolas"/>
        </w:rPr>
        <w:br/>
        <w:t>I'll still keep the party runnin', not one hair out of place</w:t>
      </w:r>
    </w:p>
    <w:p w14:paraId="5BDBD26E" w14:textId="77777777" w:rsidR="00A94F8F" w:rsidRDefault="00A94F8F" w:rsidP="00A94F8F">
      <w:pPr>
        <w:rPr>
          <w:rFonts w:ascii="Consolas" w:hAnsi="Consolas" w:cs="Consolas"/>
        </w:rPr>
      </w:pPr>
    </w:p>
    <w:p w14:paraId="6843FF6F" w14:textId="6C55C3A3" w:rsid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VERSE</w:t>
      </w:r>
    </w:p>
    <w:p w14:paraId="24BA8C6E" w14:textId="14DD506D" w:rsidR="00A94F8F" w:rsidRP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| Bm | E7 | Bm | E7 |</w:t>
      </w:r>
    </w:p>
    <w:p w14:paraId="791ABDA2" w14:textId="77777777" w:rsid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Lately, I've been moving close to the edge</w:t>
      </w:r>
      <w:r w:rsidRPr="00A94F8F">
        <w:rPr>
          <w:rFonts w:ascii="Consolas" w:hAnsi="Consolas" w:cs="Consolas"/>
        </w:rPr>
        <w:br/>
        <w:t>Still be lookin' my best</w:t>
      </w:r>
      <w:r w:rsidRPr="00A94F8F">
        <w:rPr>
          <w:rFonts w:ascii="Consolas" w:hAnsi="Consolas" w:cs="Consolas"/>
        </w:rPr>
        <w:br/>
        <w:t xml:space="preserve">I stay on the beat, you can </w:t>
      </w:r>
      <w:r w:rsidRPr="00A94F8F">
        <w:rPr>
          <w:rFonts w:ascii="Consolas" w:hAnsi="Consolas" w:cs="Consolas"/>
        </w:rPr>
        <w:t>count on me</w:t>
      </w:r>
      <w:r w:rsidRPr="00A94F8F">
        <w:rPr>
          <w:rFonts w:ascii="Consolas" w:hAnsi="Consolas" w:cs="Consolas"/>
        </w:rPr>
        <w:br/>
        <w:t>I ain't missin' no steps</w:t>
      </w:r>
    </w:p>
    <w:p w14:paraId="2C22DF40" w14:textId="77777777" w:rsidR="00A94F8F" w:rsidRDefault="00A94F8F" w:rsidP="00A94F8F">
      <w:pPr>
        <w:rPr>
          <w:rFonts w:ascii="Consolas" w:hAnsi="Consolas" w:cs="Consolas"/>
        </w:rPr>
      </w:pPr>
    </w:p>
    <w:p w14:paraId="0B77C542" w14:textId="192B29E3" w:rsid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PRECHORUS</w:t>
      </w:r>
    </w:p>
    <w:p w14:paraId="5A79371E" w14:textId="77777777" w:rsidR="00A94F8F" w:rsidRP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| Bm | E7 | Bm | E7 |</w:t>
      </w:r>
    </w:p>
    <w:p w14:paraId="1F17432F" w14:textId="7E7666FD" w:rsidR="00A94F8F" w:rsidRP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 xml:space="preserve">| G A | Bm E | x | </w:t>
      </w:r>
    </w:p>
    <w:p w14:paraId="17234741" w14:textId="77777777" w:rsidR="00A94F8F" w:rsidRP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'Cause every romance shakes and it bends</w:t>
      </w:r>
      <w:r w:rsidRPr="00A94F8F">
        <w:rPr>
          <w:rFonts w:ascii="Consolas" w:hAnsi="Consolas" w:cs="Consolas"/>
        </w:rPr>
        <w:br/>
        <w:t>Don't give a damn</w:t>
      </w:r>
      <w:r w:rsidRPr="00A94F8F">
        <w:rPr>
          <w:rFonts w:ascii="Consolas" w:hAnsi="Consolas" w:cs="Consolas"/>
        </w:rPr>
        <w:br/>
        <w:t>When the night's here, I don't do tears</w:t>
      </w:r>
      <w:r w:rsidRPr="00A94F8F">
        <w:rPr>
          <w:rFonts w:ascii="Consolas" w:hAnsi="Consolas" w:cs="Consolas"/>
        </w:rPr>
        <w:br/>
        <w:t>Baby, no chance</w:t>
      </w:r>
      <w:r w:rsidRPr="00A94F8F">
        <w:rPr>
          <w:rFonts w:ascii="Consolas" w:hAnsi="Consolas" w:cs="Consolas"/>
        </w:rPr>
        <w:br/>
        <w:t>I could dance, I could dance, I could dance</w:t>
      </w:r>
    </w:p>
    <w:p w14:paraId="1098003D" w14:textId="77777777" w:rsidR="00343BA0" w:rsidRDefault="00343BA0">
      <w:pPr>
        <w:rPr>
          <w:rFonts w:ascii="Consolas" w:hAnsi="Consolas" w:cs="Consolas"/>
          <w:b/>
          <w:bCs/>
        </w:rPr>
      </w:pPr>
    </w:p>
    <w:p w14:paraId="63AC8933" w14:textId="0F087D9D" w:rsid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intropimputus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73EE973D" w14:textId="39A0AF6A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 (x4)</w:t>
      </w:r>
    </w:p>
    <w:p w14:paraId="6D1845D6" w14:textId="77777777" w:rsidR="00A94F8F" w:rsidRP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Watch me dance, dance the night away</w:t>
      </w:r>
      <w:r w:rsidRPr="00A94F8F">
        <w:rPr>
          <w:rFonts w:ascii="Consolas" w:hAnsi="Consolas" w:cs="Consolas"/>
        </w:rPr>
        <w:br/>
        <w:t>My heart could be burnin', but you won't see it on my face</w:t>
      </w:r>
      <w:r w:rsidRPr="00A94F8F">
        <w:rPr>
          <w:rFonts w:ascii="Consolas" w:hAnsi="Consolas" w:cs="Consolas"/>
        </w:rPr>
        <w:br/>
        <w:t>Watch me dance, dance the night away</w:t>
      </w:r>
      <w:r w:rsidRPr="00A94F8F">
        <w:rPr>
          <w:rFonts w:ascii="Consolas" w:hAnsi="Consolas" w:cs="Consolas"/>
        </w:rPr>
        <w:br/>
        <w:t>I'll still keep the party runnin', not one hair out of place</w:t>
      </w:r>
    </w:p>
    <w:p w14:paraId="5054E39B" w14:textId="77777777" w:rsidR="00A94F8F" w:rsidRDefault="00A94F8F">
      <w:pPr>
        <w:rPr>
          <w:rFonts w:ascii="Consolas" w:hAnsi="Consolas" w:cs="Consolas"/>
          <w:b/>
          <w:bCs/>
        </w:rPr>
      </w:pPr>
    </w:p>
    <w:p w14:paraId="7B576556" w14:textId="0C943628" w:rsidR="00A94F8F" w:rsidRDefault="00A94F8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 2 (</w:t>
      </w:r>
      <w:proofErr w:type="spellStart"/>
      <w:r>
        <w:rPr>
          <w:rFonts w:ascii="Consolas" w:hAnsi="Consolas" w:cs="Consolas"/>
          <w:b/>
          <w:bCs/>
          <w:lang w:val="en-US"/>
        </w:rPr>
        <w:t>prechorus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pimputus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15FD6394" w14:textId="77777777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 (x4)</w:t>
      </w:r>
    </w:p>
    <w:p w14:paraId="7DCEA6D2" w14:textId="410E71A4" w:rsid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When my heart breaks (they never see it, never see it)</w:t>
      </w:r>
      <w:r w:rsidRPr="00A94F8F">
        <w:rPr>
          <w:rFonts w:ascii="Consolas" w:hAnsi="Consolas" w:cs="Consolas"/>
        </w:rPr>
        <w:br/>
        <w:t>When my world shakes</w:t>
      </w:r>
      <w:r w:rsidRPr="00A94F8F">
        <w:rPr>
          <w:rFonts w:ascii="Consolas" w:hAnsi="Consolas" w:cs="Consolas"/>
        </w:rPr>
        <w:br/>
        <w:t>I don</w:t>
      </w:r>
      <w:r>
        <w:rPr>
          <w:rFonts w:ascii="Consolas" w:hAnsi="Consolas" w:cs="Consolas"/>
        </w:rPr>
        <w:t>’</w:t>
      </w:r>
      <w:r w:rsidRPr="00A94F8F">
        <w:rPr>
          <w:rFonts w:ascii="Consolas" w:hAnsi="Consolas" w:cs="Consolas"/>
        </w:rPr>
        <w:t>t play it safe (ooh)</w:t>
      </w:r>
      <w:r w:rsidRPr="00A94F8F">
        <w:rPr>
          <w:rFonts w:ascii="Consolas" w:hAnsi="Consolas" w:cs="Consolas"/>
        </w:rPr>
        <w:br/>
        <w:t>Don</w:t>
      </w:r>
      <w:r>
        <w:rPr>
          <w:rFonts w:ascii="Consolas" w:hAnsi="Consolas" w:cs="Consolas"/>
        </w:rPr>
        <w:t>’</w:t>
      </w:r>
      <w:r w:rsidRPr="00A94F8F">
        <w:rPr>
          <w:rFonts w:ascii="Consolas" w:hAnsi="Consolas" w:cs="Consolas"/>
        </w:rPr>
        <w:t>t you know about me?</w:t>
      </w:r>
      <w:r w:rsidRPr="00A94F8F">
        <w:rPr>
          <w:rFonts w:ascii="Consolas" w:hAnsi="Consolas" w:cs="Consolas"/>
        </w:rPr>
        <w:br/>
        <w:t>I could dance, I could dance, I could dance</w:t>
      </w:r>
    </w:p>
    <w:p w14:paraId="146A783E" w14:textId="77777777" w:rsidR="00A94F8F" w:rsidRDefault="00A94F8F" w:rsidP="00A94F8F">
      <w:pPr>
        <w:rPr>
          <w:rFonts w:ascii="Consolas" w:hAnsi="Consolas" w:cs="Consolas"/>
        </w:rPr>
      </w:pPr>
    </w:p>
    <w:p w14:paraId="60A36786" w14:textId="3C7D59C4" w:rsid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t>BRIDGE</w:t>
      </w:r>
    </w:p>
    <w:p w14:paraId="6930F372" w14:textId="2A6E29D4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 (x4)</w:t>
      </w:r>
    </w:p>
    <w:p w14:paraId="16C48FCF" w14:textId="7DA3B474" w:rsidR="00A94F8F" w:rsidRP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</w:rPr>
        <w:t>Even when the tears are flowin' like diamonds on my face</w:t>
      </w:r>
      <w:r w:rsidRPr="00A94F8F">
        <w:rPr>
          <w:rFonts w:ascii="Consolas" w:hAnsi="Consolas" w:cs="Consolas"/>
        </w:rPr>
        <w:br/>
        <w:t xml:space="preserve">I'll still keep the party goin', not one hair out of place </w:t>
      </w:r>
      <w:r w:rsidRPr="00A94F8F">
        <w:rPr>
          <w:rFonts w:ascii="Consolas" w:hAnsi="Consolas" w:cs="Consolas"/>
        </w:rPr>
        <w:br/>
        <w:t>Even when the tears are flowin' like diamonds on my face</w:t>
      </w:r>
      <w:r w:rsidRPr="00A94F8F">
        <w:rPr>
          <w:rFonts w:ascii="Consolas" w:hAnsi="Consolas" w:cs="Consolas"/>
        </w:rPr>
        <w:br/>
        <w:t>I'll still keep the party goin', not one hair out of place</w:t>
      </w:r>
      <w:r w:rsidRPr="00A94F8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       </w:t>
      </w:r>
      <w:r w:rsidRPr="00A94F8F">
        <w:rPr>
          <w:rFonts w:ascii="Consolas" w:hAnsi="Consolas" w:cs="Consolas"/>
          <w:color w:val="000000" w:themeColor="text1"/>
          <w:highlight w:val="green"/>
          <w:lang w:val="en-US"/>
        </w:rPr>
        <w:t>-&gt;&gt;&gt;</w:t>
      </w:r>
    </w:p>
    <w:p w14:paraId="0489A108" w14:textId="77777777" w:rsidR="00A94F8F" w:rsidRDefault="00A94F8F" w:rsidP="00A94F8F">
      <w:pPr>
        <w:rPr>
          <w:rFonts w:ascii="Consolas" w:hAnsi="Consolas" w:cs="Consolas"/>
          <w:b/>
          <w:bCs/>
          <w:lang w:val="en-US"/>
        </w:rPr>
      </w:pPr>
      <w:r w:rsidRPr="00A94F8F">
        <w:rPr>
          <w:rFonts w:ascii="Consolas" w:hAnsi="Consolas" w:cs="Consolas"/>
          <w:b/>
          <w:bCs/>
          <w:lang w:val="en-US"/>
        </w:rPr>
        <w:lastRenderedPageBreak/>
        <w:t>CHORUS (</w:t>
      </w:r>
      <w:proofErr w:type="spellStart"/>
      <w:r w:rsidRPr="00A94F8F">
        <w:rPr>
          <w:rFonts w:ascii="Consolas" w:hAnsi="Consolas" w:cs="Consolas"/>
          <w:b/>
          <w:bCs/>
          <w:lang w:val="en-US"/>
        </w:rPr>
        <w:t>intropimputus</w:t>
      </w:r>
      <w:proofErr w:type="spellEnd"/>
      <w:r w:rsidRPr="00A94F8F">
        <w:rPr>
          <w:rFonts w:ascii="Consolas" w:hAnsi="Consolas" w:cs="Consolas"/>
          <w:b/>
          <w:bCs/>
          <w:lang w:val="en-US"/>
        </w:rPr>
        <w:t>)</w:t>
      </w:r>
    </w:p>
    <w:p w14:paraId="2F4BC1FF" w14:textId="0258C6DF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 (x4)</w:t>
      </w:r>
    </w:p>
    <w:p w14:paraId="2EF3670E" w14:textId="77777777" w:rsidR="00A94F8F" w:rsidRP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Watch me dance, dance the night away</w:t>
      </w:r>
      <w:r w:rsidRPr="00A94F8F">
        <w:rPr>
          <w:rFonts w:ascii="Consolas" w:hAnsi="Consolas" w:cs="Consolas"/>
        </w:rPr>
        <w:br/>
        <w:t>My heart could be burnin', but you won't see it on my face</w:t>
      </w:r>
      <w:r w:rsidRPr="00A94F8F">
        <w:rPr>
          <w:rFonts w:ascii="Consolas" w:hAnsi="Consolas" w:cs="Consolas"/>
        </w:rPr>
        <w:br/>
        <w:t>Watch me dance, dance the night away</w:t>
      </w:r>
      <w:r w:rsidRPr="00A94F8F">
        <w:rPr>
          <w:rFonts w:ascii="Consolas" w:hAnsi="Consolas" w:cs="Consolas"/>
        </w:rPr>
        <w:br/>
        <w:t>I'll still keep the party runnin', not one hair out of place</w:t>
      </w:r>
    </w:p>
    <w:p w14:paraId="4AC55D6F" w14:textId="77777777" w:rsidR="00A94F8F" w:rsidRPr="00A94F8F" w:rsidRDefault="00A94F8F" w:rsidP="00A94F8F">
      <w:pPr>
        <w:rPr>
          <w:rFonts w:ascii="Consolas" w:hAnsi="Consolas" w:cs="Consolas"/>
          <w:b/>
          <w:bCs/>
        </w:rPr>
      </w:pPr>
    </w:p>
    <w:p w14:paraId="109E419B" w14:textId="77777777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CHORUS 2 (prechorus pimputus)</w:t>
      </w:r>
    </w:p>
    <w:p w14:paraId="2247A40A" w14:textId="77777777" w:rsidR="00A94F8F" w:rsidRPr="00A94F8F" w:rsidRDefault="00A94F8F" w:rsidP="00A94F8F">
      <w:pPr>
        <w:rPr>
          <w:rFonts w:ascii="Consolas" w:hAnsi="Consolas" w:cs="Consolas"/>
          <w:b/>
          <w:bCs/>
        </w:rPr>
      </w:pPr>
      <w:r w:rsidRPr="00A94F8F">
        <w:rPr>
          <w:rFonts w:ascii="Consolas" w:hAnsi="Consolas" w:cs="Consolas"/>
          <w:b/>
          <w:bCs/>
        </w:rPr>
        <w:t>|: Bm E9 | D Gmaj7 :| (x4)</w:t>
      </w:r>
    </w:p>
    <w:p w14:paraId="316CC71C" w14:textId="77777777" w:rsidR="00A94F8F" w:rsidRPr="00A94F8F" w:rsidRDefault="00A94F8F" w:rsidP="00A94F8F">
      <w:pPr>
        <w:rPr>
          <w:rFonts w:ascii="Consolas" w:hAnsi="Consolas" w:cs="Consolas"/>
        </w:rPr>
      </w:pPr>
      <w:r w:rsidRPr="00A94F8F">
        <w:rPr>
          <w:rFonts w:ascii="Consolas" w:hAnsi="Consolas" w:cs="Consolas"/>
        </w:rPr>
        <w:t>When my heart breaks (they never see it, never see it)</w:t>
      </w:r>
      <w:r w:rsidRPr="00A94F8F">
        <w:rPr>
          <w:rFonts w:ascii="Consolas" w:hAnsi="Consolas" w:cs="Consolas"/>
        </w:rPr>
        <w:br/>
        <w:t>When my world shakes</w:t>
      </w:r>
      <w:r w:rsidRPr="00A94F8F">
        <w:rPr>
          <w:rFonts w:ascii="Consolas" w:hAnsi="Consolas" w:cs="Consolas"/>
        </w:rPr>
        <w:br/>
        <w:t>I don’t play it safe (ooh)</w:t>
      </w:r>
      <w:r w:rsidRPr="00A94F8F">
        <w:rPr>
          <w:rFonts w:ascii="Consolas" w:hAnsi="Consolas" w:cs="Consolas"/>
        </w:rPr>
        <w:br/>
        <w:t>Don’t you know about me?</w:t>
      </w:r>
      <w:r w:rsidRPr="00A94F8F">
        <w:rPr>
          <w:rFonts w:ascii="Consolas" w:hAnsi="Consolas" w:cs="Consolas"/>
        </w:rPr>
        <w:br/>
        <w:t>I could dance, I could dance, I could dance</w:t>
      </w:r>
    </w:p>
    <w:p w14:paraId="7ABDB1E4" w14:textId="77777777" w:rsidR="00A94F8F" w:rsidRDefault="00A94F8F">
      <w:pPr>
        <w:rPr>
          <w:rFonts w:ascii="Consolas" w:hAnsi="Consolas" w:cs="Consolas"/>
          <w:b/>
          <w:bCs/>
        </w:rPr>
      </w:pPr>
    </w:p>
    <w:p w14:paraId="1DA10CB5" w14:textId="77777777" w:rsidR="00A94F8F" w:rsidRPr="00A94F8F" w:rsidRDefault="00A94F8F">
      <w:pPr>
        <w:rPr>
          <w:rFonts w:ascii="Consolas" w:hAnsi="Consolas" w:cs="Consolas"/>
          <w:b/>
          <w:bCs/>
        </w:rPr>
      </w:pPr>
    </w:p>
    <w:sectPr w:rsidR="00A94F8F" w:rsidRPr="00A94F8F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7917" w14:textId="77777777" w:rsidR="00D21FA8" w:rsidRDefault="00D21FA8" w:rsidP="00343BA0">
      <w:r>
        <w:separator/>
      </w:r>
    </w:p>
  </w:endnote>
  <w:endnote w:type="continuationSeparator" w:id="0">
    <w:p w14:paraId="105C24D2" w14:textId="77777777" w:rsidR="00D21FA8" w:rsidRDefault="00D21FA8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DACF" w14:textId="77777777" w:rsidR="00D21FA8" w:rsidRDefault="00D21FA8" w:rsidP="00343BA0">
      <w:r>
        <w:separator/>
      </w:r>
    </w:p>
  </w:footnote>
  <w:footnote w:type="continuationSeparator" w:id="0">
    <w:p w14:paraId="29CC4339" w14:textId="77777777" w:rsidR="00D21FA8" w:rsidRDefault="00D21FA8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C6E9" w14:textId="5D6CAD91" w:rsidR="00CB0967" w:rsidRPr="002B58E1" w:rsidRDefault="002B58E1">
    <w:pPr>
      <w:pStyle w:val="Header"/>
      <w:rPr>
        <w:rFonts w:ascii="Consolas" w:hAnsi="Consolas" w:cs="Consolas"/>
        <w:sz w:val="20"/>
        <w:szCs w:val="20"/>
        <w:lang w:val="en-US"/>
      </w:rPr>
    </w:pPr>
    <w:r>
      <w:rPr>
        <w:rFonts w:ascii="Consolas" w:hAnsi="Consolas" w:cs="Consolas"/>
        <w:b/>
        <w:bCs/>
        <w:sz w:val="32"/>
        <w:szCs w:val="32"/>
        <w:lang w:val="en-US"/>
      </w:rPr>
      <w:t>DUA LIPA – DANCE THE NIGHT AWAY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E1"/>
    <w:rsid w:val="0009264B"/>
    <w:rsid w:val="002B58E1"/>
    <w:rsid w:val="00343BA0"/>
    <w:rsid w:val="005D6A78"/>
    <w:rsid w:val="007874EB"/>
    <w:rsid w:val="007E769C"/>
    <w:rsid w:val="008B6D26"/>
    <w:rsid w:val="00A94F8F"/>
    <w:rsid w:val="00CB0967"/>
    <w:rsid w:val="00D2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B5F36"/>
  <w15:chartTrackingRefBased/>
  <w15:docId w15:val="{7DF9B789-705F-D14E-8A3A-6E4EBA6E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8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2023-09-25T12:25:00Z</dcterms:created>
  <dcterms:modified xsi:type="dcterms:W3CDTF">2023-09-25T12:47:00Z</dcterms:modified>
</cp:coreProperties>
</file>