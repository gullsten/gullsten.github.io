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43B7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AC981F9" w14:textId="2E7315CD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0C6F48">
        <w:rPr>
          <w:rFonts w:ascii="Consolas" w:hAnsi="Consolas" w:cs="Consolas"/>
          <w:b/>
          <w:bCs/>
          <w:lang w:val="en-US"/>
        </w:rPr>
        <w:t xml:space="preserve">Dadd9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0C6F48">
        <w:rPr>
          <w:rFonts w:ascii="Consolas" w:hAnsi="Consolas" w:cs="Consolas"/>
          <w:b/>
          <w:bCs/>
          <w:lang w:val="en-US"/>
        </w:rPr>
        <w:t xml:space="preserve"> x | x | x |</w:t>
      </w:r>
    </w:p>
    <w:p w14:paraId="5F8BF3AA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70FA22B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94A906E" w14:textId="1E7D58AB" w:rsidR="000C6F48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0C6F48">
        <w:rPr>
          <w:rFonts w:ascii="Consolas" w:hAnsi="Consolas" w:cs="Consolas"/>
          <w:b/>
          <w:bCs/>
          <w:lang w:val="en-US"/>
        </w:rPr>
        <w:t xml:space="preserve">|: Dadd9 </w:t>
      </w:r>
      <w:r>
        <w:rPr>
          <w:rFonts w:ascii="Consolas" w:hAnsi="Consolas" w:cs="Consolas"/>
          <w:b/>
          <w:bCs/>
          <w:lang w:val="en-US"/>
        </w:rPr>
        <w:t>|</w:t>
      </w:r>
      <w:r w:rsidR="000C6F48">
        <w:rPr>
          <w:rFonts w:ascii="Consolas" w:hAnsi="Consolas" w:cs="Consolas"/>
          <w:b/>
          <w:bCs/>
          <w:lang w:val="en-US"/>
        </w:rPr>
        <w:t xml:space="preserve"> x | x | Bm7 A/C# | </w:t>
      </w:r>
      <w:proofErr w:type="spellStart"/>
      <w:r w:rsidR="000C6F48">
        <w:rPr>
          <w:rFonts w:ascii="Consolas" w:hAnsi="Consolas" w:cs="Consolas"/>
          <w:b/>
          <w:bCs/>
          <w:lang w:val="en-US"/>
        </w:rPr>
        <w:t>Em</w:t>
      </w:r>
      <w:proofErr w:type="spellEnd"/>
      <w:r w:rsidR="000C6F48">
        <w:rPr>
          <w:rFonts w:ascii="Consolas" w:hAnsi="Consolas" w:cs="Consolas"/>
          <w:b/>
          <w:bCs/>
          <w:lang w:val="en-US"/>
        </w:rPr>
        <w:t>/G F#7 _</w:t>
      </w:r>
      <w:proofErr w:type="spellStart"/>
      <w:r w:rsidR="000C6F48">
        <w:rPr>
          <w:rFonts w:ascii="Consolas" w:hAnsi="Consolas" w:cs="Consolas"/>
          <w:b/>
          <w:bCs/>
          <w:lang w:val="en-US"/>
        </w:rPr>
        <w:t>A#dim</w:t>
      </w:r>
      <w:proofErr w:type="spellEnd"/>
      <w:r w:rsidR="000C6F48">
        <w:rPr>
          <w:rFonts w:ascii="Consolas" w:hAnsi="Consolas" w:cs="Consolas"/>
          <w:b/>
          <w:bCs/>
          <w:lang w:val="en-US"/>
        </w:rPr>
        <w:t xml:space="preserve"> | Bm Bm/A | G | D :||</w:t>
      </w:r>
    </w:p>
    <w:p w14:paraId="4D26AAF6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F796D11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505A0CE0" w14:textId="138C1584" w:rsidR="00343BA0" w:rsidRPr="000C6F48" w:rsidRDefault="0009264B">
      <w:pPr>
        <w:rPr>
          <w:rFonts w:ascii="Consolas" w:hAnsi="Consolas" w:cs="Consolas"/>
          <w:b/>
          <w:bCs/>
          <w:lang w:val="en-US"/>
        </w:rPr>
      </w:pPr>
      <w:r w:rsidRPr="000C6F48">
        <w:rPr>
          <w:rFonts w:ascii="Consolas" w:hAnsi="Consolas" w:cs="Consolas"/>
          <w:b/>
          <w:bCs/>
          <w:lang w:val="en-US"/>
        </w:rPr>
        <w:t>|</w:t>
      </w:r>
      <w:r w:rsidR="000C6F48" w:rsidRPr="000C6F48">
        <w:rPr>
          <w:rFonts w:ascii="Consolas" w:hAnsi="Consolas" w:cs="Consolas"/>
          <w:b/>
          <w:bCs/>
          <w:lang w:val="en-US"/>
        </w:rPr>
        <w:t xml:space="preserve"> A </w:t>
      </w:r>
      <w:r w:rsidRPr="000C6F48">
        <w:rPr>
          <w:rFonts w:ascii="Consolas" w:hAnsi="Consolas" w:cs="Consolas"/>
          <w:b/>
          <w:bCs/>
          <w:lang w:val="en-US"/>
        </w:rPr>
        <w:t>|</w:t>
      </w:r>
      <w:r w:rsidR="000C6F48" w:rsidRPr="000C6F48">
        <w:rPr>
          <w:rFonts w:ascii="Consolas" w:hAnsi="Consolas" w:cs="Consolas"/>
          <w:b/>
          <w:bCs/>
          <w:lang w:val="en-US"/>
        </w:rPr>
        <w:t xml:space="preserve"> D | A | D | G D/F# | G D/F# | Bm7 E7 | A | </w:t>
      </w:r>
    </w:p>
    <w:p w14:paraId="4FB6E78E" w14:textId="77777777" w:rsidR="000C6F48" w:rsidRDefault="000C6F48" w:rsidP="000C6F48">
      <w:pPr>
        <w:rPr>
          <w:rFonts w:ascii="Consolas" w:hAnsi="Consolas" w:cs="Consolas"/>
          <w:b/>
          <w:bCs/>
          <w:lang w:val="en-US"/>
        </w:rPr>
      </w:pPr>
      <w:r w:rsidRPr="000C6F48">
        <w:rPr>
          <w:rFonts w:ascii="Consolas" w:hAnsi="Consolas" w:cs="Consolas"/>
          <w:b/>
          <w:bCs/>
          <w:lang w:val="en-US"/>
        </w:rPr>
        <w:t>| A | D | A</w:t>
      </w:r>
      <w:r>
        <w:rPr>
          <w:rFonts w:ascii="Consolas" w:hAnsi="Consolas" w:cs="Consolas"/>
          <w:b/>
          <w:bCs/>
          <w:lang w:val="en-US"/>
        </w:rPr>
        <w:t xml:space="preserve"> A#dim7</w:t>
      </w:r>
      <w:r w:rsidRPr="000C6F48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Bm D7</w:t>
      </w:r>
      <w:r w:rsidRPr="000C6F48">
        <w:rPr>
          <w:rFonts w:ascii="Consolas" w:hAnsi="Consolas" w:cs="Consolas"/>
          <w:b/>
          <w:bCs/>
          <w:lang w:val="en-US"/>
        </w:rPr>
        <w:t xml:space="preserve"> | G D/F# | G D/F# | Bm7 E7 | </w:t>
      </w:r>
      <w:r>
        <w:rPr>
          <w:rFonts w:ascii="Consolas" w:hAnsi="Consolas" w:cs="Consolas"/>
          <w:b/>
          <w:bCs/>
          <w:lang w:val="en-US"/>
        </w:rPr>
        <w:t>C G/A</w:t>
      </w:r>
      <w:r w:rsidRPr="000C6F48">
        <w:rPr>
          <w:rFonts w:ascii="Consolas" w:hAnsi="Consolas" w:cs="Consolas"/>
          <w:b/>
          <w:bCs/>
          <w:lang w:val="en-US"/>
        </w:rPr>
        <w:t xml:space="preserve"> |</w:t>
      </w:r>
    </w:p>
    <w:p w14:paraId="37D77790" w14:textId="513BBC3B" w:rsidR="000C6F48" w:rsidRDefault="000C6F48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r w:rsidR="00A66F7B">
        <w:rPr>
          <w:rFonts w:ascii="Consolas" w:hAnsi="Consolas" w:cs="Consolas"/>
          <w:b/>
          <w:bCs/>
          <w:lang w:val="en-US"/>
        </w:rPr>
        <w:t>D</w:t>
      </w:r>
      <w:r>
        <w:rPr>
          <w:rFonts w:ascii="Consolas" w:hAnsi="Consolas" w:cs="Consolas"/>
          <w:b/>
          <w:bCs/>
          <w:lang w:val="en-US"/>
        </w:rPr>
        <w:t xml:space="preserve"> | x |</w:t>
      </w:r>
      <w:r w:rsidRPr="000C6F48">
        <w:rPr>
          <w:rFonts w:ascii="Consolas" w:hAnsi="Consolas" w:cs="Consolas"/>
          <w:b/>
          <w:bCs/>
          <w:lang w:val="en-US"/>
        </w:rPr>
        <w:t> </w:t>
      </w:r>
    </w:p>
    <w:p w14:paraId="53834EFA" w14:textId="77777777" w:rsidR="00A66F7B" w:rsidRDefault="00A66F7B" w:rsidP="000C6F48">
      <w:pPr>
        <w:rPr>
          <w:rFonts w:ascii="Consolas" w:hAnsi="Consolas" w:cs="Consolas"/>
          <w:b/>
          <w:bCs/>
          <w:lang w:val="en-US"/>
        </w:rPr>
      </w:pPr>
    </w:p>
    <w:p w14:paraId="27FE7E73" w14:textId="660A3FE5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14:paraId="09264436" w14:textId="01C58E11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 x | x | Dm7 C/E | Gm/Bb A7 | Dm Dm/C | Bb | F |</w:t>
      </w:r>
    </w:p>
    <w:p w14:paraId="61DCC646" w14:textId="77777777" w:rsidR="00A66F7B" w:rsidRDefault="00A66F7B" w:rsidP="000C6F48">
      <w:pPr>
        <w:rPr>
          <w:rFonts w:ascii="Consolas" w:hAnsi="Consolas" w:cs="Consolas"/>
          <w:b/>
          <w:bCs/>
          <w:lang w:val="en-US"/>
        </w:rPr>
      </w:pPr>
    </w:p>
    <w:p w14:paraId="79E703E1" w14:textId="0AC988F1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76A419FE" w14:textId="26ABB102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 | F | C | F | Bb F/A | Bb F/A | Dm7 G7 | C7 |</w:t>
      </w:r>
    </w:p>
    <w:p w14:paraId="0CCF5878" w14:textId="65414054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C | F | C A7/C# | Dm F7 | Bb F/A | Bb F/A | Dm7 G7 | Eb </w:t>
      </w:r>
      <w:proofErr w:type="spellStart"/>
      <w:r>
        <w:rPr>
          <w:rFonts w:ascii="Consolas" w:hAnsi="Consolas" w:cs="Consolas"/>
          <w:b/>
          <w:bCs/>
          <w:lang w:val="en-US"/>
        </w:rPr>
        <w:t>Csus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</w:t>
      </w:r>
    </w:p>
    <w:p w14:paraId="28C38A17" w14:textId="7FB4DFC2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Dm | Dm7/C | </w:t>
      </w:r>
    </w:p>
    <w:p w14:paraId="681D563B" w14:textId="19974252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br/>
        <w:t xml:space="preserve">OUTRO </w:t>
      </w:r>
    </w:p>
    <w:p w14:paraId="2963E6D1" w14:textId="7CB58728" w:rsidR="00A66F7B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Bbadd9 | F/A | Gm11 | F/A | Bbadd9 | Bb/C | x |</w:t>
      </w:r>
    </w:p>
    <w:p w14:paraId="2FEA9F74" w14:textId="415A05DD" w:rsidR="00A66F7B" w:rsidRPr="000C6F48" w:rsidRDefault="00A66F7B" w:rsidP="000C6F4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 x | x | x |</w:t>
      </w:r>
    </w:p>
    <w:p w14:paraId="29ACD634" w14:textId="77777777" w:rsidR="00343BA0" w:rsidRPr="000C6F48" w:rsidRDefault="00343BA0">
      <w:pPr>
        <w:rPr>
          <w:rFonts w:ascii="Consolas" w:hAnsi="Consolas" w:cs="Consolas"/>
          <w:b/>
          <w:bCs/>
          <w:lang w:val="en-US"/>
        </w:rPr>
      </w:pPr>
    </w:p>
    <w:sectPr w:rsidR="00343BA0" w:rsidRPr="000C6F48" w:rsidSect="000C6F4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8B6A" w14:textId="77777777" w:rsidR="005E6911" w:rsidRDefault="005E6911" w:rsidP="00343BA0">
      <w:r>
        <w:separator/>
      </w:r>
    </w:p>
  </w:endnote>
  <w:endnote w:type="continuationSeparator" w:id="0">
    <w:p w14:paraId="757F7B03" w14:textId="77777777" w:rsidR="005E6911" w:rsidRDefault="005E6911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8573" w14:textId="77777777" w:rsidR="005E6911" w:rsidRDefault="005E6911" w:rsidP="00343BA0">
      <w:r>
        <w:separator/>
      </w:r>
    </w:p>
  </w:footnote>
  <w:footnote w:type="continuationSeparator" w:id="0">
    <w:p w14:paraId="49E90C7F" w14:textId="77777777" w:rsidR="005E6911" w:rsidRDefault="005E6911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D56B" w14:textId="497DCCE5" w:rsidR="00670846" w:rsidRPr="009244C3" w:rsidRDefault="000C6F48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ALADDIN – A WHOLE NEW WORLD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48"/>
    <w:rsid w:val="0009264B"/>
    <w:rsid w:val="000C6F48"/>
    <w:rsid w:val="00343BA0"/>
    <w:rsid w:val="005D6A78"/>
    <w:rsid w:val="005E6911"/>
    <w:rsid w:val="00670846"/>
    <w:rsid w:val="007E769C"/>
    <w:rsid w:val="008B6D26"/>
    <w:rsid w:val="00A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3D684B"/>
  <w15:chartTrackingRefBased/>
  <w15:docId w15:val="{62852484-3E6C-0648-9CAF-2F6B63F4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2023-09-26T12:17:00Z</dcterms:created>
  <dcterms:modified xsi:type="dcterms:W3CDTF">2023-09-26T12:32:00Z</dcterms:modified>
</cp:coreProperties>
</file>