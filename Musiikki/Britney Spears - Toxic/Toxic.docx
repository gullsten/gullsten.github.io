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8567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4A5788E0" w14:textId="56E13210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710483">
        <w:rPr>
          <w:rFonts w:ascii="Consolas" w:hAnsi="Consolas" w:cs="Consolas"/>
          <w:b/>
          <w:bCs/>
          <w:lang w:val="en-US"/>
        </w:rPr>
        <w:t>|:</w:t>
      </w:r>
      <w:r w:rsidRPr="00343BA0">
        <w:rPr>
          <w:rFonts w:ascii="Consolas" w:hAnsi="Consolas" w:cs="Consolas"/>
          <w:b/>
          <w:bCs/>
          <w:lang w:val="en-US"/>
        </w:rPr>
        <w:t xml:space="preserve"> </w:t>
      </w:r>
      <w:r w:rsidR="00710483">
        <w:rPr>
          <w:rFonts w:ascii="Consolas" w:hAnsi="Consolas" w:cs="Consolas"/>
          <w:b/>
          <w:bCs/>
          <w:lang w:val="en-US"/>
        </w:rPr>
        <w:t>Cm | x | x | x :|</w:t>
      </w:r>
      <w:r w:rsidRPr="00343BA0">
        <w:rPr>
          <w:rFonts w:ascii="Consolas" w:hAnsi="Consolas" w:cs="Consolas"/>
          <w:b/>
          <w:bCs/>
          <w:lang w:val="en-US"/>
        </w:rPr>
        <w:t>|</w:t>
      </w:r>
    </w:p>
    <w:p w14:paraId="1B2AC5A8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52ED6E0F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79A41FD8" w14:textId="1E2447C7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710483">
        <w:rPr>
          <w:rFonts w:ascii="Consolas" w:hAnsi="Consolas" w:cs="Consolas"/>
          <w:b/>
          <w:bCs/>
          <w:lang w:val="en-US"/>
        </w:rPr>
        <w:t xml:space="preserve">|: Cm | x | x | x </w:t>
      </w:r>
      <w:r>
        <w:rPr>
          <w:rFonts w:ascii="Consolas" w:hAnsi="Consolas" w:cs="Consolas"/>
          <w:b/>
          <w:bCs/>
          <w:lang w:val="en-US"/>
        </w:rPr>
        <w:t>|</w:t>
      </w:r>
    </w:p>
    <w:p w14:paraId="136ED9F2" w14:textId="35D9C063" w:rsidR="00710483" w:rsidRPr="0009264B" w:rsidRDefault="00710483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Eb | G </w:t>
      </w:r>
      <w:r w:rsidRPr="00710483">
        <w:rPr>
          <w:rFonts w:ascii="Consolas" w:hAnsi="Consolas" w:cs="Consolas"/>
          <w:b/>
          <w:bCs/>
          <w:highlight w:val="green"/>
          <w:lang w:val="en-US"/>
        </w:rPr>
        <w:t>| Cm | x :|</w:t>
      </w:r>
      <w:r>
        <w:rPr>
          <w:rFonts w:ascii="Consolas" w:hAnsi="Consolas" w:cs="Consolas"/>
          <w:b/>
          <w:bCs/>
          <w:lang w:val="en-US"/>
        </w:rPr>
        <w:t>|</w:t>
      </w:r>
    </w:p>
    <w:p w14:paraId="5B22723C" w14:textId="77777777" w:rsidR="00710483" w:rsidRPr="00710483" w:rsidRDefault="00710483" w:rsidP="00710483">
      <w:pPr>
        <w:rPr>
          <w:rFonts w:ascii="Consolas" w:hAnsi="Consolas" w:cs="Consolas"/>
        </w:rPr>
      </w:pPr>
      <w:r w:rsidRPr="00710483">
        <w:rPr>
          <w:rFonts w:ascii="Consolas" w:hAnsi="Consolas" w:cs="Consolas"/>
        </w:rPr>
        <w:t>Baby, can't you see I'm calling?</w:t>
      </w:r>
      <w:r w:rsidRPr="00710483">
        <w:rPr>
          <w:rFonts w:ascii="Consolas" w:hAnsi="Consolas" w:cs="Consolas"/>
        </w:rPr>
        <w:br/>
        <w:t>A guy like you should wear a warning</w:t>
      </w:r>
      <w:r w:rsidRPr="00710483">
        <w:rPr>
          <w:rFonts w:ascii="Consolas" w:hAnsi="Consolas" w:cs="Consolas"/>
        </w:rPr>
        <w:br/>
        <w:t>It's dangerous, I'm falling</w:t>
      </w:r>
    </w:p>
    <w:p w14:paraId="5385435C" w14:textId="77777777" w:rsidR="00710483" w:rsidRPr="00710483" w:rsidRDefault="00710483" w:rsidP="00710483">
      <w:pPr>
        <w:rPr>
          <w:rFonts w:ascii="Consolas" w:hAnsi="Consolas" w:cs="Consolas"/>
        </w:rPr>
      </w:pPr>
      <w:r w:rsidRPr="00710483">
        <w:rPr>
          <w:rFonts w:ascii="Consolas" w:hAnsi="Consolas" w:cs="Consolas"/>
        </w:rPr>
        <w:t>There's no escape, I can't wait</w:t>
      </w:r>
      <w:r w:rsidRPr="00710483">
        <w:rPr>
          <w:rFonts w:ascii="Consolas" w:hAnsi="Consolas" w:cs="Consolas"/>
        </w:rPr>
        <w:br/>
        <w:t>I need a hit, baby, give me it</w:t>
      </w:r>
      <w:r w:rsidRPr="00710483">
        <w:rPr>
          <w:rFonts w:ascii="Consolas" w:hAnsi="Consolas" w:cs="Consolas"/>
        </w:rPr>
        <w:br/>
        <w:t>You're dangerous, I'm loving it</w:t>
      </w:r>
    </w:p>
    <w:p w14:paraId="28669EFA" w14:textId="77777777" w:rsidR="00343BA0" w:rsidRDefault="00343BA0" w:rsidP="00343BA0">
      <w:pPr>
        <w:rPr>
          <w:rFonts w:ascii="Consolas" w:hAnsi="Consolas" w:cs="Consolas"/>
        </w:rPr>
      </w:pPr>
    </w:p>
    <w:p w14:paraId="16874117" w14:textId="1018F540" w:rsidR="00710483" w:rsidRPr="00710483" w:rsidRDefault="00710483" w:rsidP="00343BA0">
      <w:pPr>
        <w:rPr>
          <w:rFonts w:ascii="Consolas" w:hAnsi="Consolas" w:cs="Consolas"/>
          <w:b/>
          <w:bCs/>
          <w:lang w:val="fi-FI"/>
        </w:rPr>
      </w:pPr>
      <w:r w:rsidRPr="00710483">
        <w:rPr>
          <w:rFonts w:ascii="Consolas" w:hAnsi="Consolas" w:cs="Consolas"/>
          <w:b/>
          <w:bCs/>
          <w:lang w:val="fi-FI"/>
        </w:rPr>
        <w:t>PRECHORUS</w:t>
      </w:r>
    </w:p>
    <w:p w14:paraId="56A56E78" w14:textId="79E93278" w:rsidR="00710483" w:rsidRPr="00710483" w:rsidRDefault="00710483" w:rsidP="00710483">
      <w:pPr>
        <w:rPr>
          <w:rFonts w:ascii="Consolas" w:hAnsi="Consolas" w:cs="Consolas"/>
          <w:b/>
          <w:bCs/>
          <w:lang w:val="fi-FI"/>
        </w:rPr>
      </w:pPr>
      <w:r w:rsidRPr="00710483">
        <w:rPr>
          <w:rFonts w:ascii="Consolas" w:hAnsi="Consolas" w:cs="Consolas"/>
          <w:b/>
          <w:bCs/>
          <w:lang w:val="fi-FI"/>
        </w:rPr>
        <w:t>| Cm | x | x | x |</w:t>
      </w:r>
    </w:p>
    <w:p w14:paraId="50FBE694" w14:textId="77777777" w:rsidR="00710483" w:rsidRDefault="00710483" w:rsidP="00710483">
      <w:pPr>
        <w:rPr>
          <w:rFonts w:ascii="Consolas" w:hAnsi="Consolas" w:cs="Consolas"/>
          <w:b/>
          <w:bCs/>
          <w:lang w:val="fi-FI"/>
        </w:rPr>
      </w:pPr>
      <w:r w:rsidRPr="00710483">
        <w:rPr>
          <w:rFonts w:ascii="Consolas" w:hAnsi="Consolas" w:cs="Consolas"/>
          <w:b/>
          <w:bCs/>
          <w:lang w:val="fi-FI"/>
        </w:rPr>
        <w:t>| </w:t>
      </w:r>
      <w:proofErr w:type="spellStart"/>
      <w:r w:rsidRPr="00710483">
        <w:rPr>
          <w:rFonts w:ascii="Consolas" w:hAnsi="Consolas" w:cs="Consolas"/>
          <w:b/>
          <w:bCs/>
          <w:lang w:val="fi-FI"/>
        </w:rPr>
        <w:t>Eb</w:t>
      </w:r>
      <w:proofErr w:type="spellEnd"/>
      <w:r w:rsidRPr="00710483">
        <w:rPr>
          <w:rFonts w:ascii="Consolas" w:hAnsi="Consolas" w:cs="Consolas"/>
          <w:b/>
          <w:bCs/>
          <w:lang w:val="fi-FI"/>
        </w:rPr>
        <w:t xml:space="preserve"> | G </w:t>
      </w:r>
      <w:r w:rsidRPr="00710483">
        <w:rPr>
          <w:rFonts w:ascii="Consolas" w:hAnsi="Consolas" w:cs="Consolas"/>
          <w:b/>
          <w:bCs/>
          <w:highlight w:val="green"/>
          <w:lang w:val="fi-FI"/>
        </w:rPr>
        <w:t>| Cm | x |</w:t>
      </w:r>
      <w:r w:rsidRPr="00710483">
        <w:rPr>
          <w:rFonts w:ascii="Consolas" w:hAnsi="Consolas" w:cs="Consolas"/>
          <w:b/>
          <w:bCs/>
          <w:lang w:val="fi-FI"/>
        </w:rPr>
        <w:t> </w:t>
      </w:r>
    </w:p>
    <w:p w14:paraId="3E187BC9" w14:textId="55E145EC" w:rsidR="00710483" w:rsidRPr="00710483" w:rsidRDefault="00710483" w:rsidP="0071048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 </w:t>
      </w:r>
      <w:r w:rsidRPr="00710483">
        <w:rPr>
          <w:rFonts w:ascii="Consolas" w:hAnsi="Consolas" w:cs="Consolas"/>
          <w:b/>
          <w:bCs/>
          <w:lang w:val="fi-FI"/>
        </w:rPr>
        <w:t>(</w:t>
      </w:r>
      <w:proofErr w:type="spellStart"/>
      <w:r w:rsidRPr="00710483">
        <w:rPr>
          <w:rFonts w:ascii="Consolas" w:hAnsi="Consolas" w:cs="Consolas"/>
          <w:b/>
          <w:bCs/>
          <w:lang w:val="fi-FI"/>
        </w:rPr>
        <w:t>guitar</w:t>
      </w:r>
      <w:proofErr w:type="spellEnd"/>
      <w:r w:rsidRPr="00710483">
        <w:rPr>
          <w:rFonts w:ascii="Consolas" w:hAnsi="Consolas" w:cs="Consolas"/>
          <w:b/>
          <w:bCs/>
          <w:lang w:val="fi-FI"/>
        </w:rPr>
        <w:t>) |</w:t>
      </w:r>
    </w:p>
    <w:p w14:paraId="14C8ED82" w14:textId="7AE5A2DA" w:rsidR="00710483" w:rsidRPr="00710483" w:rsidRDefault="00710483" w:rsidP="00710483">
      <w:pPr>
        <w:rPr>
          <w:rFonts w:ascii="Consolas" w:hAnsi="Consolas" w:cs="Consolas"/>
        </w:rPr>
      </w:pPr>
      <w:r w:rsidRPr="00710483">
        <w:rPr>
          <w:rFonts w:ascii="Consolas" w:hAnsi="Consolas" w:cs="Consolas"/>
        </w:rPr>
        <w:t>Too high, can't come down</w:t>
      </w:r>
      <w:r w:rsidRPr="00710483">
        <w:rPr>
          <w:rFonts w:ascii="Consolas" w:hAnsi="Consolas" w:cs="Consolas"/>
        </w:rPr>
        <w:br/>
        <w:t>Losing my head, spinnin' 'round and 'round</w:t>
      </w:r>
      <w:r w:rsidRPr="00710483">
        <w:rPr>
          <w:rFonts w:ascii="Consolas" w:hAnsi="Consolas" w:cs="Consolas"/>
        </w:rPr>
        <w:br/>
        <w:t>Do you feel me now?</w:t>
      </w:r>
    </w:p>
    <w:p w14:paraId="1C18D75C" w14:textId="77777777" w:rsidR="00710483" w:rsidRPr="00710483" w:rsidRDefault="00710483" w:rsidP="00343BA0">
      <w:pPr>
        <w:rPr>
          <w:rFonts w:ascii="Consolas" w:hAnsi="Consolas" w:cs="Consolas"/>
        </w:rPr>
      </w:pPr>
    </w:p>
    <w:p w14:paraId="4E803506" w14:textId="77777777" w:rsidR="00710483" w:rsidRPr="00710483" w:rsidRDefault="00710483" w:rsidP="00343BA0">
      <w:pPr>
        <w:rPr>
          <w:rFonts w:ascii="Consolas" w:hAnsi="Consolas" w:cs="Consolas"/>
          <w:lang w:val="en-US"/>
        </w:rPr>
      </w:pPr>
    </w:p>
    <w:p w14:paraId="03ED99E4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4D3574BA" w14:textId="63008627" w:rsidR="00343BA0" w:rsidRDefault="0009264B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</w:t>
      </w:r>
      <w:r w:rsidR="00710483">
        <w:rPr>
          <w:rFonts w:ascii="Consolas" w:hAnsi="Consolas" w:cs="Consolas"/>
          <w:b/>
          <w:bCs/>
          <w:lang w:val="fi-FI"/>
        </w:rPr>
        <w:t>|: Cm | Eb7 | D7 | Db7 |</w:t>
      </w:r>
    </w:p>
    <w:p w14:paraId="6100DA85" w14:textId="51A906BB" w:rsidR="00710483" w:rsidRPr="00710483" w:rsidRDefault="00710483">
      <w:pPr>
        <w:rPr>
          <w:rFonts w:ascii="Consolas" w:hAnsi="Consolas" w:cs="Consolas"/>
          <w:b/>
          <w:bCs/>
          <w:lang w:val="fi-FI"/>
        </w:rPr>
      </w:pPr>
      <w:r w:rsidRPr="00710483">
        <w:rPr>
          <w:rFonts w:ascii="Consolas" w:hAnsi="Consolas" w:cs="Consolas"/>
          <w:b/>
          <w:bCs/>
          <w:lang w:val="fi-FI"/>
        </w:rPr>
        <w:t xml:space="preserve">| Cm | Eb7 </w:t>
      </w:r>
      <w:r w:rsidRPr="00710483">
        <w:rPr>
          <w:rFonts w:ascii="Consolas" w:hAnsi="Consolas" w:cs="Consolas"/>
          <w:b/>
          <w:bCs/>
          <w:highlight w:val="green"/>
          <w:lang w:val="fi-FI"/>
        </w:rPr>
        <w:t>| Ab7 | G7 :||</w:t>
      </w:r>
    </w:p>
    <w:p w14:paraId="7594A101" w14:textId="77777777" w:rsidR="00710483" w:rsidRPr="00710483" w:rsidRDefault="00710483" w:rsidP="00710483">
      <w:pPr>
        <w:rPr>
          <w:rFonts w:ascii="Consolas" w:hAnsi="Consolas" w:cs="Consolas"/>
        </w:rPr>
      </w:pPr>
      <w:r w:rsidRPr="00710483">
        <w:rPr>
          <w:rFonts w:ascii="Consolas" w:hAnsi="Consolas" w:cs="Consolas"/>
        </w:rPr>
        <w:t>With a taste of your lips, I'm on a ride</w:t>
      </w:r>
      <w:r w:rsidRPr="00710483">
        <w:rPr>
          <w:rFonts w:ascii="Consolas" w:hAnsi="Consolas" w:cs="Consolas"/>
        </w:rPr>
        <w:br/>
        <w:t>You're toxic, I'm slippin' under</w:t>
      </w:r>
      <w:r w:rsidRPr="00710483">
        <w:rPr>
          <w:rFonts w:ascii="Consolas" w:hAnsi="Consolas" w:cs="Consolas"/>
        </w:rPr>
        <w:br/>
        <w:t>With a taste of a poison paradise</w:t>
      </w:r>
      <w:r w:rsidRPr="00710483">
        <w:rPr>
          <w:rFonts w:ascii="Consolas" w:hAnsi="Consolas" w:cs="Consolas"/>
        </w:rPr>
        <w:br/>
        <w:t>I'm addicted to you</w:t>
      </w:r>
      <w:r w:rsidRPr="00710483">
        <w:rPr>
          <w:rFonts w:ascii="Consolas" w:hAnsi="Consolas" w:cs="Consolas"/>
        </w:rPr>
        <w:br/>
        <w:t>Don't you know that you're toxic?</w:t>
      </w:r>
      <w:r w:rsidRPr="00710483">
        <w:rPr>
          <w:rFonts w:ascii="Consolas" w:hAnsi="Consolas" w:cs="Consolas"/>
        </w:rPr>
        <w:br/>
        <w:t>And I love what you do</w:t>
      </w:r>
      <w:r w:rsidRPr="00710483">
        <w:rPr>
          <w:rFonts w:ascii="Consolas" w:hAnsi="Consolas" w:cs="Consolas"/>
        </w:rPr>
        <w:br/>
        <w:t>Don't you know that you're toxic?</w:t>
      </w:r>
    </w:p>
    <w:p w14:paraId="16CBE68E" w14:textId="77777777" w:rsidR="00343BA0" w:rsidRDefault="00343BA0">
      <w:pPr>
        <w:rPr>
          <w:rFonts w:ascii="Consolas" w:hAnsi="Consolas" w:cs="Consolas"/>
          <w:b/>
          <w:bCs/>
        </w:rPr>
      </w:pPr>
    </w:p>
    <w:p w14:paraId="798D1C47" w14:textId="77777777" w:rsidR="00710483" w:rsidRP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>VERSE</w:t>
      </w:r>
    </w:p>
    <w:p w14:paraId="3582BB17" w14:textId="550EBD75" w:rsidR="00710483" w:rsidRP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>| Cm | x | x | x |</w:t>
      </w:r>
    </w:p>
    <w:p w14:paraId="73503F63" w14:textId="2903D004" w:rsidR="00710483" w:rsidRP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 xml:space="preserve">| Eb | G </w:t>
      </w:r>
      <w:r w:rsidRPr="00710483">
        <w:rPr>
          <w:rFonts w:ascii="Consolas" w:hAnsi="Consolas" w:cs="Consolas"/>
          <w:b/>
          <w:bCs/>
          <w:highlight w:val="green"/>
        </w:rPr>
        <w:t>| Cm | x |</w:t>
      </w:r>
    </w:p>
    <w:p w14:paraId="58922472" w14:textId="77777777" w:rsidR="00710483" w:rsidRDefault="00710483">
      <w:pPr>
        <w:rPr>
          <w:rFonts w:ascii="Consolas" w:hAnsi="Consolas" w:cs="Consolas"/>
          <w:b/>
          <w:bCs/>
        </w:rPr>
      </w:pPr>
    </w:p>
    <w:p w14:paraId="08209129" w14:textId="77777777" w:rsidR="00710483" w:rsidRP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>PRECHORUS</w:t>
      </w:r>
    </w:p>
    <w:p w14:paraId="646D7B54" w14:textId="77777777" w:rsidR="00710483" w:rsidRP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>| Cm | x | x | x |</w:t>
      </w:r>
    </w:p>
    <w:p w14:paraId="57213083" w14:textId="77777777" w:rsidR="00710483" w:rsidRP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 xml:space="preserve">| Eb | G </w:t>
      </w:r>
      <w:r w:rsidRPr="00710483">
        <w:rPr>
          <w:rFonts w:ascii="Consolas" w:hAnsi="Consolas" w:cs="Consolas"/>
          <w:b/>
          <w:bCs/>
          <w:highlight w:val="green"/>
        </w:rPr>
        <w:t>| Cm | x |</w:t>
      </w:r>
      <w:r w:rsidRPr="00710483">
        <w:rPr>
          <w:rFonts w:ascii="Consolas" w:hAnsi="Consolas" w:cs="Consolas"/>
          <w:b/>
          <w:bCs/>
        </w:rPr>
        <w:t> </w:t>
      </w:r>
    </w:p>
    <w:p w14:paraId="2F4EFA1E" w14:textId="77777777" w:rsid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>| (guitar) |</w:t>
      </w:r>
    </w:p>
    <w:p w14:paraId="69653DCD" w14:textId="77777777" w:rsidR="00710483" w:rsidRP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>CHORUS</w:t>
      </w:r>
    </w:p>
    <w:p w14:paraId="6C00CE44" w14:textId="77777777" w:rsidR="00710483" w:rsidRP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>||: Cm | Eb7 | D7 | Db7 |</w:t>
      </w:r>
    </w:p>
    <w:p w14:paraId="75F5FD03" w14:textId="77777777" w:rsidR="00710483" w:rsidRPr="00710483" w:rsidRDefault="00710483" w:rsidP="00710483">
      <w:pPr>
        <w:rPr>
          <w:rFonts w:ascii="Consolas" w:hAnsi="Consolas" w:cs="Consolas"/>
          <w:b/>
          <w:bCs/>
          <w:lang w:val="en-US"/>
        </w:rPr>
      </w:pPr>
      <w:r w:rsidRPr="00710483">
        <w:rPr>
          <w:rFonts w:ascii="Consolas" w:hAnsi="Consolas" w:cs="Consolas"/>
          <w:b/>
          <w:bCs/>
          <w:lang w:val="en-US"/>
        </w:rPr>
        <w:t xml:space="preserve">| Cm | Eb7 </w:t>
      </w:r>
      <w:r w:rsidRPr="00710483">
        <w:rPr>
          <w:rFonts w:ascii="Consolas" w:hAnsi="Consolas" w:cs="Consolas"/>
          <w:b/>
          <w:bCs/>
          <w:highlight w:val="green"/>
          <w:lang w:val="en-US"/>
        </w:rPr>
        <w:t>| Ab7 | G7 :|</w:t>
      </w:r>
      <w:r w:rsidRPr="00710483">
        <w:rPr>
          <w:rFonts w:ascii="Consolas" w:hAnsi="Consolas" w:cs="Consolas"/>
          <w:b/>
          <w:bCs/>
          <w:lang w:val="en-US"/>
        </w:rPr>
        <w:t>|</w:t>
      </w:r>
    </w:p>
    <w:p w14:paraId="78F85519" w14:textId="77777777" w:rsidR="00710483" w:rsidRPr="00710483" w:rsidRDefault="00710483" w:rsidP="00710483">
      <w:pPr>
        <w:rPr>
          <w:rFonts w:ascii="Consolas" w:hAnsi="Consolas" w:cs="Consolas"/>
        </w:rPr>
      </w:pPr>
      <w:r w:rsidRPr="00710483">
        <w:rPr>
          <w:rFonts w:ascii="Consolas" w:hAnsi="Consolas" w:cs="Consolas"/>
        </w:rPr>
        <w:t>With a taste of your lips, I'm on a ride</w:t>
      </w:r>
      <w:r w:rsidRPr="00710483">
        <w:rPr>
          <w:rFonts w:ascii="Consolas" w:hAnsi="Consolas" w:cs="Consolas"/>
        </w:rPr>
        <w:br/>
        <w:t>You're toxic, I'm slippin' under</w:t>
      </w:r>
      <w:r w:rsidRPr="00710483">
        <w:rPr>
          <w:rFonts w:ascii="Consolas" w:hAnsi="Consolas" w:cs="Consolas"/>
        </w:rPr>
        <w:br/>
        <w:t>With a taste of a poison paradise</w:t>
      </w:r>
      <w:r w:rsidRPr="00710483">
        <w:rPr>
          <w:rFonts w:ascii="Consolas" w:hAnsi="Consolas" w:cs="Consolas"/>
        </w:rPr>
        <w:br/>
        <w:t>I'm addicted to you</w:t>
      </w:r>
      <w:r w:rsidRPr="00710483">
        <w:rPr>
          <w:rFonts w:ascii="Consolas" w:hAnsi="Consolas" w:cs="Consolas"/>
        </w:rPr>
        <w:br/>
        <w:t>Don't you know that you're toxic?</w:t>
      </w:r>
      <w:r w:rsidRPr="00710483">
        <w:rPr>
          <w:rFonts w:ascii="Consolas" w:hAnsi="Consolas" w:cs="Consolas"/>
        </w:rPr>
        <w:br/>
        <w:t>And I love what you do</w:t>
      </w:r>
      <w:r w:rsidRPr="00710483">
        <w:rPr>
          <w:rFonts w:ascii="Consolas" w:hAnsi="Consolas" w:cs="Consolas"/>
        </w:rPr>
        <w:br/>
        <w:t>Don't you know that you're toxic?</w:t>
      </w:r>
    </w:p>
    <w:p w14:paraId="1F67BA5D" w14:textId="77777777" w:rsidR="00710483" w:rsidRDefault="00710483" w:rsidP="00710483">
      <w:pPr>
        <w:rPr>
          <w:rFonts w:ascii="Consolas" w:hAnsi="Consolas" w:cs="Consolas"/>
          <w:b/>
          <w:bCs/>
        </w:rPr>
      </w:pPr>
    </w:p>
    <w:p w14:paraId="751F509C" w14:textId="3F809751" w:rsidR="00710483" w:rsidRPr="00710483" w:rsidRDefault="00710483" w:rsidP="0071048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BRIDGE</w:t>
      </w:r>
    </w:p>
    <w:p w14:paraId="017950D6" w14:textId="0156C853" w:rsidR="00710483" w:rsidRP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>| Cm | Eb7 | D7 | Db7 |</w:t>
      </w:r>
    </w:p>
    <w:p w14:paraId="261EC5EF" w14:textId="05F02968" w:rsid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>| Cm | Eb7 | Ab7 | G7 |</w:t>
      </w:r>
    </w:p>
    <w:p w14:paraId="352275FF" w14:textId="1CB1BFCF" w:rsidR="00710483" w:rsidRPr="00710483" w:rsidRDefault="00710483" w:rsidP="0071048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 Cm | x |</w:t>
      </w:r>
    </w:p>
    <w:p w14:paraId="25471E19" w14:textId="77777777" w:rsidR="00710483" w:rsidRDefault="00710483" w:rsidP="00710483">
      <w:pPr>
        <w:rPr>
          <w:rFonts w:ascii="Consolas" w:hAnsi="Consolas" w:cs="Consolas"/>
          <w:b/>
          <w:bCs/>
        </w:rPr>
      </w:pPr>
    </w:p>
    <w:p w14:paraId="704E538D" w14:textId="0C9792CD" w:rsidR="00710483" w:rsidRPr="00710483" w:rsidRDefault="00710483" w:rsidP="00710483">
      <w:pPr>
        <w:rPr>
          <w:rFonts w:ascii="Consolas" w:hAnsi="Consolas" w:cs="Consolas"/>
          <w:b/>
          <w:bCs/>
          <w:lang w:val="fi-FI"/>
        </w:rPr>
      </w:pPr>
      <w:r w:rsidRPr="00710483">
        <w:rPr>
          <w:rFonts w:ascii="Consolas" w:hAnsi="Consolas" w:cs="Consolas"/>
          <w:b/>
          <w:bCs/>
        </w:rPr>
        <w:t>CHORUS</w:t>
      </w:r>
      <w:r w:rsidRPr="00710483">
        <w:rPr>
          <w:rFonts w:ascii="Consolas" w:hAnsi="Consolas" w:cs="Consolas"/>
          <w:b/>
          <w:bCs/>
        </w:rPr>
        <w:t xml:space="preserve"> (2</w:t>
      </w:r>
      <w:r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ekaa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tahtia hiljaa)</w:t>
      </w:r>
    </w:p>
    <w:p w14:paraId="07E82BF5" w14:textId="77777777" w:rsidR="00710483" w:rsidRP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>||: Cm | Eb7 | D7 | Db7 |</w:t>
      </w:r>
    </w:p>
    <w:p w14:paraId="70EB007C" w14:textId="77777777" w:rsidR="00710483" w:rsidRDefault="00710483" w:rsidP="00710483">
      <w:pPr>
        <w:rPr>
          <w:rFonts w:ascii="Consolas" w:hAnsi="Consolas" w:cs="Consolas"/>
          <w:b/>
          <w:bCs/>
          <w:lang w:val="en-US"/>
        </w:rPr>
      </w:pPr>
      <w:r w:rsidRPr="00710483">
        <w:rPr>
          <w:rFonts w:ascii="Consolas" w:hAnsi="Consolas" w:cs="Consolas"/>
          <w:b/>
          <w:bCs/>
          <w:lang w:val="en-US"/>
        </w:rPr>
        <w:t xml:space="preserve">| Cm | Eb7 </w:t>
      </w:r>
      <w:r w:rsidRPr="00710483">
        <w:rPr>
          <w:rFonts w:ascii="Consolas" w:hAnsi="Consolas" w:cs="Consolas"/>
          <w:b/>
          <w:bCs/>
          <w:highlight w:val="green"/>
          <w:lang w:val="en-US"/>
        </w:rPr>
        <w:t>| Ab7 | G7 :|</w:t>
      </w:r>
      <w:r w:rsidRPr="00710483">
        <w:rPr>
          <w:rFonts w:ascii="Consolas" w:hAnsi="Consolas" w:cs="Consolas"/>
          <w:b/>
          <w:bCs/>
          <w:lang w:val="en-US"/>
        </w:rPr>
        <w:t>|</w:t>
      </w:r>
    </w:p>
    <w:p w14:paraId="232362C5" w14:textId="77777777" w:rsidR="00710483" w:rsidRDefault="00710483" w:rsidP="00710483">
      <w:pPr>
        <w:rPr>
          <w:rFonts w:ascii="Consolas" w:hAnsi="Consolas" w:cs="Consolas"/>
          <w:b/>
          <w:bCs/>
          <w:lang w:val="en-US"/>
        </w:rPr>
      </w:pPr>
    </w:p>
    <w:p w14:paraId="16B74839" w14:textId="3E47956C" w:rsidR="00710483" w:rsidRDefault="00710483" w:rsidP="0071048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OUTRO</w:t>
      </w:r>
    </w:p>
    <w:p w14:paraId="624EB26A" w14:textId="04AC43C0" w:rsidR="00710483" w:rsidRPr="00710483" w:rsidRDefault="00710483" w:rsidP="00710483">
      <w:pPr>
        <w:rPr>
          <w:rFonts w:ascii="Consolas" w:hAnsi="Consolas" w:cs="Consolas"/>
          <w:b/>
          <w:bCs/>
        </w:rPr>
      </w:pPr>
      <w:r w:rsidRPr="00710483">
        <w:rPr>
          <w:rFonts w:ascii="Consolas" w:hAnsi="Consolas" w:cs="Consolas"/>
          <w:b/>
          <w:bCs/>
        </w:rPr>
        <w:t>| Cm | Eb7 | D7 | Db7 |</w:t>
      </w:r>
    </w:p>
    <w:p w14:paraId="001F82D3" w14:textId="7652B88F" w:rsidR="00710483" w:rsidRPr="00710483" w:rsidRDefault="00710483" w:rsidP="00710483">
      <w:pPr>
        <w:rPr>
          <w:rFonts w:ascii="Consolas" w:hAnsi="Consolas" w:cs="Consolas"/>
          <w:b/>
          <w:bCs/>
          <w:lang w:val="en-US"/>
        </w:rPr>
      </w:pPr>
      <w:r w:rsidRPr="00710483">
        <w:rPr>
          <w:rFonts w:ascii="Consolas" w:hAnsi="Consolas" w:cs="Consolas"/>
          <w:b/>
          <w:bCs/>
          <w:lang w:val="en-US"/>
        </w:rPr>
        <w:t xml:space="preserve">| Cm | Eb7 </w:t>
      </w:r>
      <w:r w:rsidRPr="00710483">
        <w:rPr>
          <w:rFonts w:ascii="Consolas" w:hAnsi="Consolas" w:cs="Consolas"/>
          <w:b/>
          <w:bCs/>
          <w:highlight w:val="green"/>
          <w:lang w:val="en-US"/>
        </w:rPr>
        <w:t>| Ab7 | G7 |</w:t>
      </w:r>
    </w:p>
    <w:p w14:paraId="70F7824D" w14:textId="77777777" w:rsidR="00710483" w:rsidRPr="00710483" w:rsidRDefault="00710483" w:rsidP="00710483">
      <w:pPr>
        <w:rPr>
          <w:rFonts w:ascii="Consolas" w:hAnsi="Consolas" w:cs="Consolas"/>
          <w:b/>
          <w:bCs/>
          <w:lang w:val="en-US"/>
        </w:rPr>
      </w:pPr>
    </w:p>
    <w:p w14:paraId="6CD98849" w14:textId="77777777" w:rsidR="00710483" w:rsidRPr="00710483" w:rsidRDefault="00710483" w:rsidP="00710483">
      <w:pPr>
        <w:rPr>
          <w:rFonts w:ascii="Consolas" w:hAnsi="Consolas" w:cs="Consolas"/>
          <w:b/>
          <w:bCs/>
        </w:rPr>
      </w:pPr>
    </w:p>
    <w:p w14:paraId="204B0090" w14:textId="5B37D62E" w:rsidR="00710483" w:rsidRPr="00710483" w:rsidRDefault="00710483" w:rsidP="00710483">
      <w:pPr>
        <w:rPr>
          <w:rFonts w:ascii="Consolas" w:hAnsi="Consolas" w:cs="Consolas"/>
          <w:b/>
          <w:bCs/>
        </w:rPr>
      </w:pPr>
    </w:p>
    <w:sectPr w:rsidR="00710483" w:rsidRPr="00710483" w:rsidSect="00A929DC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57247" w14:textId="77777777" w:rsidR="00A929DC" w:rsidRDefault="00A929DC" w:rsidP="00343BA0">
      <w:r>
        <w:separator/>
      </w:r>
    </w:p>
  </w:endnote>
  <w:endnote w:type="continuationSeparator" w:id="0">
    <w:p w14:paraId="4F2F4091" w14:textId="77777777" w:rsidR="00A929DC" w:rsidRDefault="00A929DC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4400" w14:textId="77777777" w:rsidR="00A929DC" w:rsidRDefault="00A929DC" w:rsidP="00343BA0">
      <w:r>
        <w:separator/>
      </w:r>
    </w:p>
  </w:footnote>
  <w:footnote w:type="continuationSeparator" w:id="0">
    <w:p w14:paraId="32D01B5A" w14:textId="77777777" w:rsidR="00A929DC" w:rsidRDefault="00A929DC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1085" w14:textId="6868DB7D" w:rsidR="00386917" w:rsidRPr="009244C3" w:rsidRDefault="00710483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BRITNEY SPEARS</w:t>
    </w:r>
    <w:r w:rsidR="0009264B">
      <w:rPr>
        <w:rFonts w:ascii="Consolas" w:hAnsi="Consolas" w:cs="Consolas"/>
        <w:b/>
        <w:bCs/>
        <w:sz w:val="32"/>
        <w:szCs w:val="32"/>
        <w:lang w:val="sv-SE"/>
      </w:rPr>
      <w:t xml:space="preserve"> - </w:t>
    </w:r>
    <w:r>
      <w:rPr>
        <w:rFonts w:ascii="Consolas" w:hAnsi="Consolas" w:cs="Consolas"/>
        <w:b/>
        <w:bCs/>
        <w:sz w:val="32"/>
        <w:szCs w:val="32"/>
        <w:lang w:val="sv-SE"/>
      </w:rPr>
      <w:t>TOXIC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83"/>
    <w:rsid w:val="0009264B"/>
    <w:rsid w:val="00343BA0"/>
    <w:rsid w:val="00386917"/>
    <w:rsid w:val="005D6A78"/>
    <w:rsid w:val="00710483"/>
    <w:rsid w:val="007E769C"/>
    <w:rsid w:val="008B6D26"/>
    <w:rsid w:val="00A9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84B77C"/>
  <w15:chartTrackingRefBased/>
  <w15:docId w15:val="{EDFEB56B-6681-354B-B602-33E50599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2024-01-24T07:02:00Z</dcterms:created>
  <dcterms:modified xsi:type="dcterms:W3CDTF">2024-01-24T07:12:00Z</dcterms:modified>
</cp:coreProperties>
</file>