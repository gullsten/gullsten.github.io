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F291" w14:textId="2C7580A9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  <w:r w:rsidR="0017555E">
        <w:rPr>
          <w:rFonts w:ascii="Consolas" w:hAnsi="Consolas" w:cs="Consolas"/>
          <w:b/>
          <w:bCs/>
          <w:lang w:val="en-US"/>
        </w:rPr>
        <w:t xml:space="preserve"> (</w:t>
      </w:r>
      <w:proofErr w:type="spellStart"/>
      <w:r w:rsidR="0017555E">
        <w:rPr>
          <w:rFonts w:ascii="Consolas" w:hAnsi="Consolas" w:cs="Consolas"/>
          <w:b/>
          <w:bCs/>
          <w:lang w:val="en-US"/>
        </w:rPr>
        <w:t>rummut</w:t>
      </w:r>
      <w:proofErr w:type="spellEnd"/>
      <w:r w:rsidR="0017555E">
        <w:rPr>
          <w:rFonts w:ascii="Consolas" w:hAnsi="Consolas" w:cs="Consolas"/>
          <w:b/>
          <w:bCs/>
          <w:lang w:val="en-US"/>
        </w:rPr>
        <w:t>)</w:t>
      </w:r>
    </w:p>
    <w:p w14:paraId="7CEF75BF" w14:textId="30389289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17555E">
        <w:rPr>
          <w:rFonts w:ascii="Consolas" w:hAnsi="Consolas" w:cs="Consolas"/>
          <w:b/>
          <w:bCs/>
          <w:lang w:val="en-US"/>
        </w:rPr>
        <w:t xml:space="preserve"> x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17555E">
        <w:rPr>
          <w:rFonts w:ascii="Consolas" w:hAnsi="Consolas" w:cs="Consolas"/>
          <w:b/>
          <w:bCs/>
          <w:lang w:val="en-US"/>
        </w:rPr>
        <w:t xml:space="preserve"> x |</w:t>
      </w:r>
    </w:p>
    <w:p w14:paraId="09850EC2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5093F162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56A00C53" w14:textId="510CD58C" w:rsidR="00343BA0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17555E">
        <w:rPr>
          <w:rFonts w:ascii="Consolas" w:hAnsi="Consolas" w:cs="Consolas"/>
          <w:b/>
          <w:bCs/>
          <w:lang w:val="en-US"/>
        </w:rPr>
        <w:t xml:space="preserve">|: A _E </w:t>
      </w:r>
      <w:r>
        <w:rPr>
          <w:rFonts w:ascii="Consolas" w:hAnsi="Consolas" w:cs="Consolas"/>
          <w:b/>
          <w:bCs/>
          <w:lang w:val="en-US"/>
        </w:rPr>
        <w:t>|</w:t>
      </w:r>
      <w:r w:rsidR="0017555E">
        <w:rPr>
          <w:rFonts w:ascii="Consolas" w:hAnsi="Consolas" w:cs="Consolas"/>
          <w:b/>
          <w:bCs/>
          <w:lang w:val="en-US"/>
        </w:rPr>
        <w:t xml:space="preserve"> B _</w:t>
      </w:r>
      <w:proofErr w:type="spellStart"/>
      <w:r w:rsid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5EEBB275" w14:textId="072358D4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 xml:space="preserve">| A </w:t>
      </w:r>
      <w:r>
        <w:rPr>
          <w:rFonts w:ascii="Consolas" w:hAnsi="Consolas" w:cs="Consolas"/>
          <w:b/>
          <w:bCs/>
          <w:lang w:val="en-US"/>
        </w:rPr>
        <w:t>_</w:t>
      </w:r>
      <w:r w:rsidRPr="0017555E">
        <w:rPr>
          <w:rFonts w:ascii="Consolas" w:hAnsi="Consolas" w:cs="Consolas"/>
          <w:b/>
          <w:bCs/>
          <w:lang w:val="en-US"/>
        </w:rPr>
        <w:t xml:space="preserve">E | B </w:t>
      </w:r>
      <w:r>
        <w:rPr>
          <w:rFonts w:ascii="Consolas" w:hAnsi="Consolas" w:cs="Consolas"/>
          <w:b/>
          <w:bCs/>
          <w:lang w:val="en-US"/>
        </w:rPr>
        <w:t>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:|</w:t>
      </w:r>
      <w:r w:rsidRPr="0017555E">
        <w:rPr>
          <w:rFonts w:ascii="Consolas" w:hAnsi="Consolas" w:cs="Consolas"/>
          <w:b/>
          <w:bCs/>
          <w:lang w:val="en-US"/>
        </w:rPr>
        <w:t>|</w:t>
      </w:r>
    </w:p>
    <w:p w14:paraId="53995342" w14:textId="137DDF49" w:rsidR="0017555E" w:rsidRPr="0017555E" w:rsidRDefault="0017555E" w:rsidP="0017555E">
      <w:pPr>
        <w:rPr>
          <w:rFonts w:ascii="Consolas" w:hAnsi="Consolas" w:cs="Consolas"/>
        </w:rPr>
      </w:pPr>
      <w:r w:rsidRPr="0017555E">
        <w:rPr>
          <w:rFonts w:ascii="Consolas" w:hAnsi="Consolas" w:cs="Consolas"/>
        </w:rPr>
        <w:t>I have this thing where I get older but just never wiser</w:t>
      </w:r>
      <w:r w:rsidRPr="0017555E">
        <w:rPr>
          <w:rFonts w:ascii="Consolas" w:hAnsi="Consolas" w:cs="Consolas"/>
        </w:rPr>
        <w:br/>
        <w:t>Midnights become my afternoons</w:t>
      </w:r>
      <w:r w:rsidRPr="0017555E">
        <w:rPr>
          <w:rFonts w:ascii="Consolas" w:hAnsi="Consolas" w:cs="Consolas"/>
        </w:rPr>
        <w:br/>
        <w:t>When my depression works the graveyard shift</w:t>
      </w:r>
      <w:r w:rsidRPr="0017555E">
        <w:rPr>
          <w:rFonts w:ascii="Consolas" w:hAnsi="Consolas" w:cs="Consolas"/>
        </w:rPr>
        <w:br/>
        <w:t>All of the people I've ghosted stand there in the room</w:t>
      </w:r>
    </w:p>
    <w:p w14:paraId="5505B02E" w14:textId="77777777" w:rsidR="00343BA0" w:rsidRDefault="00343BA0" w:rsidP="00343BA0">
      <w:pPr>
        <w:rPr>
          <w:rFonts w:ascii="Consolas" w:hAnsi="Consolas" w:cs="Consolas"/>
        </w:rPr>
      </w:pPr>
    </w:p>
    <w:p w14:paraId="6D2BB653" w14:textId="7434CB8C" w:rsidR="0017555E" w:rsidRDefault="0017555E" w:rsidP="00343BA0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PRECHORUS</w:t>
      </w:r>
    </w:p>
    <w:p w14:paraId="7CBE0E68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||: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0D54794C" w14:textId="47D984FD" w:rsidR="0017555E" w:rsidRPr="0017555E" w:rsidRDefault="0017555E" w:rsidP="00343BA0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:||</w:t>
      </w:r>
    </w:p>
    <w:p w14:paraId="00BCC219" w14:textId="7865F6FF" w:rsidR="0017555E" w:rsidRPr="0017555E" w:rsidRDefault="0017555E" w:rsidP="0017555E">
      <w:pPr>
        <w:rPr>
          <w:rFonts w:ascii="Consolas" w:hAnsi="Consolas" w:cs="Consolas"/>
        </w:rPr>
      </w:pPr>
      <w:r w:rsidRPr="0017555E">
        <w:rPr>
          <w:rFonts w:ascii="Consolas" w:hAnsi="Consolas" w:cs="Consolas"/>
        </w:rPr>
        <w:t>I should not be left to my own devices</w:t>
      </w:r>
      <w:r w:rsidRPr="0017555E">
        <w:rPr>
          <w:rFonts w:ascii="Consolas" w:hAnsi="Consolas" w:cs="Consolas"/>
        </w:rPr>
        <w:br/>
        <w:t>They come with prices and vices</w:t>
      </w:r>
      <w:r w:rsidRPr="0017555E">
        <w:rPr>
          <w:rFonts w:ascii="Consolas" w:hAnsi="Consolas" w:cs="Consolas"/>
        </w:rPr>
        <w:br/>
        <w:t>I end up in crisis</w:t>
      </w:r>
      <w:r w:rsidRPr="0017555E">
        <w:rPr>
          <w:rFonts w:ascii="Consolas" w:hAnsi="Consolas" w:cs="Consolas"/>
        </w:rPr>
        <w:br/>
        <w:t>I wake up screaming from dreaming</w:t>
      </w:r>
      <w:r w:rsidRPr="0017555E">
        <w:rPr>
          <w:rFonts w:ascii="Consolas" w:hAnsi="Consolas" w:cs="Consolas"/>
        </w:rPr>
        <w:br/>
        <w:t>One day I'll watch as you're leaving</w:t>
      </w:r>
      <w:r w:rsidRPr="0017555E">
        <w:rPr>
          <w:rFonts w:ascii="Consolas" w:hAnsi="Consolas" w:cs="Consolas"/>
        </w:rPr>
        <w:br/>
        <w:t>'Cause you got tired of my scheming</w:t>
      </w:r>
      <w:r w:rsidRPr="0017555E">
        <w:rPr>
          <w:rFonts w:ascii="Consolas" w:hAnsi="Consolas" w:cs="Consolas"/>
        </w:rPr>
        <w:br/>
      </w:r>
    </w:p>
    <w:p w14:paraId="7EC52087" w14:textId="77777777" w:rsidR="0017555E" w:rsidRPr="00343BA0" w:rsidRDefault="0017555E" w:rsidP="00343BA0">
      <w:pPr>
        <w:rPr>
          <w:rFonts w:ascii="Consolas" w:hAnsi="Consolas" w:cs="Consolas"/>
        </w:rPr>
      </w:pPr>
    </w:p>
    <w:p w14:paraId="5644C15B" w14:textId="77777777" w:rsidR="00343BA0" w:rsidRPr="0017555E" w:rsidRDefault="00343BA0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CHORUS</w:t>
      </w:r>
    </w:p>
    <w:p w14:paraId="10255AA5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||: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04131D06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:||</w:t>
      </w:r>
    </w:p>
    <w:p w14:paraId="6C8C2442" w14:textId="77777777" w:rsidR="0017555E" w:rsidRPr="0017555E" w:rsidRDefault="0017555E" w:rsidP="0017555E">
      <w:pPr>
        <w:rPr>
          <w:rFonts w:ascii="Consolas" w:hAnsi="Consolas" w:cs="Consolas"/>
        </w:rPr>
      </w:pPr>
      <w:r w:rsidRPr="0017555E">
        <w:rPr>
          <w:rFonts w:ascii="Consolas" w:hAnsi="Consolas" w:cs="Consolas"/>
        </w:rPr>
        <w:t>It's me, hi, I'm the problem, it's me</w:t>
      </w:r>
      <w:r w:rsidRPr="0017555E">
        <w:rPr>
          <w:rFonts w:ascii="Consolas" w:hAnsi="Consolas" w:cs="Consolas"/>
        </w:rPr>
        <w:br/>
        <w:t>At tea time, everybody agrees</w:t>
      </w:r>
      <w:r w:rsidRPr="0017555E">
        <w:rPr>
          <w:rFonts w:ascii="Consolas" w:hAnsi="Consolas" w:cs="Consolas"/>
        </w:rPr>
        <w:br/>
        <w:t>I'll stare directly at the sun but never in the mirror</w:t>
      </w:r>
      <w:r w:rsidRPr="0017555E">
        <w:rPr>
          <w:rFonts w:ascii="Consolas" w:hAnsi="Consolas" w:cs="Consolas"/>
        </w:rPr>
        <w:br/>
        <w:t>It must be exhausting always rooting for the anti-hero</w:t>
      </w:r>
    </w:p>
    <w:p w14:paraId="61DC8523" w14:textId="77777777" w:rsidR="00343BA0" w:rsidRDefault="00343BA0">
      <w:pPr>
        <w:rPr>
          <w:rFonts w:ascii="Consolas" w:hAnsi="Consolas" w:cs="Consolas"/>
          <w:b/>
          <w:bCs/>
        </w:rPr>
      </w:pPr>
    </w:p>
    <w:p w14:paraId="7C5CF61D" w14:textId="7D754ED6" w:rsidR="0017555E" w:rsidRPr="0017555E" w:rsidRDefault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INTERLUDE (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pimputus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proofErr w:type="gramStart"/>
      <w:r w:rsidRPr="0017555E">
        <w:rPr>
          <w:rFonts w:ascii="Consolas" w:hAnsi="Consolas" w:cs="Consolas"/>
          <w:b/>
          <w:bCs/>
          <w:lang w:val="en-US"/>
        </w:rPr>
        <w:t>A:sta</w:t>
      </w:r>
      <w:proofErr w:type="spellEnd"/>
      <w:proofErr w:type="gramEnd"/>
      <w:r w:rsidRPr="0017555E">
        <w:rPr>
          <w:rFonts w:ascii="Consolas" w:hAnsi="Consolas" w:cs="Consolas"/>
          <w:b/>
          <w:bCs/>
          <w:lang w:val="en-US"/>
        </w:rPr>
        <w:t>)</w:t>
      </w:r>
    </w:p>
    <w:p w14:paraId="22C6C91E" w14:textId="69865939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6DB70EFC" w14:textId="77777777" w:rsid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60E679C6" w14:textId="77777777" w:rsid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4D0C2495" w14:textId="77777777" w:rsid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0175D0C0" w14:textId="77777777" w:rsid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730FB204" w14:textId="77777777" w:rsid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2B2C980F" w14:textId="77777777" w:rsid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677CB5F1" w14:textId="77777777" w:rsid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7989F7DD" w14:textId="1ABBBCC5" w:rsidR="0017555E" w:rsidRDefault="0017555E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VERSE</w:t>
      </w:r>
    </w:p>
    <w:p w14:paraId="32F44B22" w14:textId="77777777" w:rsidR="0017555E" w:rsidRDefault="0017555E" w:rsidP="0017555E">
      <w:pPr>
        <w:rPr>
          <w:rFonts w:ascii="Consolas" w:hAnsi="Consolas" w:cs="Consolas"/>
        </w:rPr>
      </w:pPr>
      <w:r w:rsidRPr="0017555E">
        <w:rPr>
          <w:rFonts w:ascii="Consolas" w:hAnsi="Consolas" w:cs="Consolas"/>
        </w:rPr>
        <w:t>Sometimes I feel like everybody is a sexy baby</w:t>
      </w:r>
      <w:r w:rsidRPr="0017555E">
        <w:rPr>
          <w:rFonts w:ascii="Consolas" w:hAnsi="Consolas" w:cs="Consolas"/>
        </w:rPr>
        <w:br/>
        <w:t>And I'm a monster on the hill</w:t>
      </w:r>
      <w:r w:rsidRPr="0017555E">
        <w:rPr>
          <w:rFonts w:ascii="Consolas" w:hAnsi="Consolas" w:cs="Consolas"/>
        </w:rPr>
        <w:br/>
        <w:t>Too big to hang out, slowly lurching toward your favorite city</w:t>
      </w:r>
      <w:r w:rsidRPr="0017555E">
        <w:rPr>
          <w:rFonts w:ascii="Consolas" w:hAnsi="Consolas" w:cs="Consolas"/>
        </w:rPr>
        <w:br/>
        <w:t>Pierced through the heart, but never killed</w:t>
      </w:r>
    </w:p>
    <w:p w14:paraId="00297740" w14:textId="77777777" w:rsidR="0017555E" w:rsidRDefault="0017555E" w:rsidP="0017555E">
      <w:pPr>
        <w:rPr>
          <w:rFonts w:ascii="Consolas" w:hAnsi="Consolas" w:cs="Consolas"/>
        </w:rPr>
      </w:pPr>
    </w:p>
    <w:p w14:paraId="4698CE66" w14:textId="0D84DD0B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PRECHORUS</w:t>
      </w:r>
    </w:p>
    <w:p w14:paraId="1D12DA5F" w14:textId="382D418D" w:rsidR="0017555E" w:rsidRDefault="0017555E">
      <w:pPr>
        <w:rPr>
          <w:rFonts w:ascii="Consolas" w:hAnsi="Consolas" w:cs="Consolas"/>
        </w:rPr>
      </w:pPr>
      <w:r w:rsidRPr="0017555E">
        <w:rPr>
          <w:rFonts w:ascii="Consolas" w:hAnsi="Consolas" w:cs="Consolas"/>
        </w:rPr>
        <w:t>Did you hear my covert narcissism I disguise as altruism</w:t>
      </w:r>
      <w:r w:rsidRPr="0017555E">
        <w:rPr>
          <w:rFonts w:ascii="Consolas" w:hAnsi="Consolas" w:cs="Consolas"/>
        </w:rPr>
        <w:br/>
        <w:t xml:space="preserve">Like some kind of congressman? </w:t>
      </w:r>
      <w:r w:rsidRPr="0017555E">
        <w:rPr>
          <w:rFonts w:ascii="Consolas" w:hAnsi="Consolas" w:cs="Consolas"/>
        </w:rPr>
        <w:br/>
        <w:t>I wake up screaming from dreaming</w:t>
      </w:r>
      <w:r w:rsidRPr="0017555E">
        <w:rPr>
          <w:rFonts w:ascii="Consolas" w:hAnsi="Consolas" w:cs="Consolas"/>
        </w:rPr>
        <w:br/>
        <w:t>One day I'll watch as you're leaving</w:t>
      </w:r>
      <w:r w:rsidRPr="0017555E">
        <w:rPr>
          <w:rFonts w:ascii="Consolas" w:hAnsi="Consolas" w:cs="Consolas"/>
        </w:rPr>
        <w:br/>
        <w:t>And life will lose all its meaning</w:t>
      </w:r>
    </w:p>
    <w:p w14:paraId="05BB4927" w14:textId="77777777" w:rsidR="0017555E" w:rsidRDefault="0017555E">
      <w:pPr>
        <w:rPr>
          <w:rFonts w:ascii="Consolas" w:hAnsi="Consolas" w:cs="Consolas"/>
        </w:rPr>
      </w:pPr>
    </w:p>
    <w:p w14:paraId="6BE00DD9" w14:textId="03D35210" w:rsidR="0017555E" w:rsidRPr="0017555E" w:rsidRDefault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CHORUS</w:t>
      </w:r>
    </w:p>
    <w:p w14:paraId="7BC03879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||: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18437E82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:||</w:t>
      </w:r>
    </w:p>
    <w:p w14:paraId="60211B28" w14:textId="77777777" w:rsidR="0017555E" w:rsidRP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4EDF22F0" w14:textId="26EFC920" w:rsidR="0017555E" w:rsidRPr="0017555E" w:rsidRDefault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INTERLUDE (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pimputus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proofErr w:type="gramStart"/>
      <w:r w:rsidRPr="0017555E">
        <w:rPr>
          <w:rFonts w:ascii="Consolas" w:hAnsi="Consolas" w:cs="Consolas"/>
          <w:b/>
          <w:bCs/>
          <w:lang w:val="en-US"/>
        </w:rPr>
        <w:t>A:sta</w:t>
      </w:r>
      <w:proofErr w:type="spellEnd"/>
      <w:proofErr w:type="gramEnd"/>
      <w:r w:rsidRPr="0017555E">
        <w:rPr>
          <w:rFonts w:ascii="Consolas" w:hAnsi="Consolas" w:cs="Consolas"/>
          <w:b/>
          <w:bCs/>
          <w:lang w:val="en-US"/>
        </w:rPr>
        <w:t>)</w:t>
      </w:r>
    </w:p>
    <w:p w14:paraId="33793F56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42810C20" w14:textId="77777777" w:rsidR="0017555E" w:rsidRP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01DA90E5" w14:textId="3DC0128E" w:rsidR="0017555E" w:rsidRPr="0017555E" w:rsidRDefault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BRIDGE (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pelkkä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syna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>/basso)</w:t>
      </w:r>
    </w:p>
    <w:p w14:paraId="4AEEA4C6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||: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403428E8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:||</w:t>
      </w:r>
    </w:p>
    <w:p w14:paraId="3F2DBE83" w14:textId="77777777" w:rsidR="0017555E" w:rsidRDefault="0017555E">
      <w:pPr>
        <w:rPr>
          <w:rFonts w:ascii="Consolas" w:hAnsi="Consolas" w:cs="Consolas"/>
          <w:b/>
          <w:bCs/>
          <w:lang w:val="fi-FI"/>
        </w:rPr>
      </w:pPr>
    </w:p>
    <w:p w14:paraId="67BB88E5" w14:textId="0DC60D2D" w:rsidR="0017555E" w:rsidRDefault="0017555E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 (hiljaa)</w:t>
      </w:r>
    </w:p>
    <w:p w14:paraId="5EE9ED68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||: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4F458C11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:||</w:t>
      </w:r>
    </w:p>
    <w:p w14:paraId="460E1A63" w14:textId="77777777" w:rsidR="0017555E" w:rsidRPr="0017555E" w:rsidRDefault="0017555E">
      <w:pPr>
        <w:rPr>
          <w:rFonts w:ascii="Consolas" w:hAnsi="Consolas" w:cs="Consolas"/>
          <w:b/>
          <w:bCs/>
          <w:lang w:val="en-US"/>
        </w:rPr>
      </w:pPr>
    </w:p>
    <w:p w14:paraId="63138F81" w14:textId="27B3299F" w:rsidR="0017555E" w:rsidRDefault="0017555E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0E8239E7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||: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|</w:t>
      </w:r>
    </w:p>
    <w:p w14:paraId="34F416E1" w14:textId="77777777" w:rsidR="0017555E" w:rsidRPr="0017555E" w:rsidRDefault="0017555E" w:rsidP="0017555E">
      <w:pPr>
        <w:rPr>
          <w:rFonts w:ascii="Consolas" w:hAnsi="Consolas" w:cs="Consolas"/>
          <w:b/>
          <w:bCs/>
          <w:lang w:val="en-US"/>
        </w:rPr>
      </w:pPr>
      <w:r w:rsidRPr="0017555E">
        <w:rPr>
          <w:rFonts w:ascii="Consolas" w:hAnsi="Consolas" w:cs="Consolas"/>
          <w:b/>
          <w:bCs/>
          <w:lang w:val="en-US"/>
        </w:rPr>
        <w:t>| A _E | B _</w:t>
      </w:r>
      <w:proofErr w:type="spellStart"/>
      <w:r w:rsidRPr="0017555E">
        <w:rPr>
          <w:rFonts w:ascii="Consolas" w:hAnsi="Consolas" w:cs="Consolas"/>
          <w:b/>
          <w:bCs/>
          <w:lang w:val="en-US"/>
        </w:rPr>
        <w:t>C#m</w:t>
      </w:r>
      <w:proofErr w:type="spellEnd"/>
      <w:r w:rsidRPr="0017555E">
        <w:rPr>
          <w:rFonts w:ascii="Consolas" w:hAnsi="Consolas" w:cs="Consolas"/>
          <w:b/>
          <w:bCs/>
          <w:lang w:val="en-US"/>
        </w:rPr>
        <w:t xml:space="preserve"> :||</w:t>
      </w:r>
    </w:p>
    <w:p w14:paraId="4E57847B" w14:textId="77777777" w:rsidR="0017555E" w:rsidRPr="0017555E" w:rsidRDefault="0017555E">
      <w:pPr>
        <w:rPr>
          <w:rFonts w:ascii="Consolas" w:hAnsi="Consolas" w:cs="Consolas"/>
          <w:b/>
          <w:bCs/>
          <w:lang w:val="en-US"/>
        </w:rPr>
      </w:pPr>
    </w:p>
    <w:sectPr w:rsidR="0017555E" w:rsidRPr="0017555E" w:rsidSect="009C7819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302F" w14:textId="77777777" w:rsidR="009C7819" w:rsidRDefault="009C7819" w:rsidP="00343BA0">
      <w:r>
        <w:separator/>
      </w:r>
    </w:p>
  </w:endnote>
  <w:endnote w:type="continuationSeparator" w:id="0">
    <w:p w14:paraId="258A7FB3" w14:textId="77777777" w:rsidR="009C7819" w:rsidRDefault="009C7819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0C76" w14:textId="77777777" w:rsidR="009C7819" w:rsidRDefault="009C7819" w:rsidP="00343BA0">
      <w:r>
        <w:separator/>
      </w:r>
    </w:p>
  </w:footnote>
  <w:footnote w:type="continuationSeparator" w:id="0">
    <w:p w14:paraId="39098C69" w14:textId="77777777" w:rsidR="009C7819" w:rsidRDefault="009C7819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3639" w14:textId="48114AEB" w:rsidR="00386917" w:rsidRPr="009244C3" w:rsidRDefault="0017555E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TAYLOR SWIFT – ANTI-HERO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E"/>
    <w:rsid w:val="0009264B"/>
    <w:rsid w:val="0017555E"/>
    <w:rsid w:val="00343BA0"/>
    <w:rsid w:val="00386917"/>
    <w:rsid w:val="005D6A78"/>
    <w:rsid w:val="007E769C"/>
    <w:rsid w:val="008B6D26"/>
    <w:rsid w:val="009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E5E35E"/>
  <w15:chartTrackingRefBased/>
  <w15:docId w15:val="{104172A9-C01E-8848-882C-B9A73473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5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2024-01-24T06:40:00Z</dcterms:created>
  <dcterms:modified xsi:type="dcterms:W3CDTF">2024-01-24T06:48:00Z</dcterms:modified>
</cp:coreProperties>
</file>