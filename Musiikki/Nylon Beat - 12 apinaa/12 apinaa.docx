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7580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1B92691F" w14:textId="6B793DC1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B5861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="007B5861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343BA0">
        <w:rPr>
          <w:rFonts w:ascii="Consolas" w:hAnsi="Consolas" w:cs="Consolas"/>
          <w:b/>
          <w:bCs/>
          <w:lang w:val="en-US"/>
        </w:rPr>
        <w:t xml:space="preserve"> |</w:t>
      </w:r>
      <w:r w:rsidR="007B5861">
        <w:rPr>
          <w:rFonts w:ascii="Consolas" w:hAnsi="Consolas" w:cs="Consolas"/>
          <w:b/>
          <w:bCs/>
          <w:lang w:val="en-US"/>
        </w:rPr>
        <w:t xml:space="preserve"> x | A | x | </w:t>
      </w:r>
    </w:p>
    <w:p w14:paraId="183F857D" w14:textId="1AD64C2F" w:rsidR="007B5861" w:rsidRPr="00343BA0" w:rsidRDefault="007B5861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D | x | 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x |</w:t>
      </w:r>
    </w:p>
    <w:p w14:paraId="5AD797E3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1BEAC033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17DC2B1D" w14:textId="0557783C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B5861">
        <w:rPr>
          <w:rFonts w:ascii="Consolas" w:hAnsi="Consolas" w:cs="Consolas"/>
          <w:b/>
          <w:bCs/>
          <w:lang w:val="en-US"/>
        </w:rPr>
        <w:t xml:space="preserve">: </w:t>
      </w:r>
      <w:proofErr w:type="spellStart"/>
      <w:r w:rsidR="007B5861">
        <w:rPr>
          <w:rFonts w:ascii="Consolas" w:hAnsi="Consolas" w:cs="Consolas"/>
          <w:b/>
          <w:bCs/>
          <w:lang w:val="en-US"/>
        </w:rPr>
        <w:t>F#m</w:t>
      </w:r>
      <w:proofErr w:type="spellEnd"/>
      <w:r w:rsidR="007B5861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|</w:t>
      </w:r>
      <w:r w:rsidR="007B5861">
        <w:rPr>
          <w:rFonts w:ascii="Consolas" w:hAnsi="Consolas" w:cs="Consolas"/>
          <w:b/>
          <w:bCs/>
          <w:lang w:val="en-US"/>
        </w:rPr>
        <w:t xml:space="preserve"> x | x | x |</w:t>
      </w:r>
    </w:p>
    <w:p w14:paraId="64C1A498" w14:textId="4E5A9D75" w:rsidR="007B5861" w:rsidRDefault="007B5861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Bm | x | A | E/G# G :|</w:t>
      </w:r>
    </w:p>
    <w:p w14:paraId="7694886C" w14:textId="77777777" w:rsidR="007B5861" w:rsidRPr="007B5861" w:rsidRDefault="007B5861" w:rsidP="007B5861">
      <w:pPr>
        <w:rPr>
          <w:rFonts w:ascii="Consolas" w:hAnsi="Consolas" w:cs="Consolas"/>
        </w:rPr>
      </w:pPr>
      <w:r w:rsidRPr="007B5861">
        <w:rPr>
          <w:rFonts w:ascii="Consolas" w:hAnsi="Consolas" w:cs="Consolas"/>
        </w:rPr>
        <w:t>Yhden lankaan mä sain</w:t>
      </w:r>
      <w:r w:rsidRPr="007B5861">
        <w:rPr>
          <w:rFonts w:ascii="Consolas" w:hAnsi="Consolas" w:cs="Consolas"/>
        </w:rPr>
        <w:br/>
        <w:t>Toisen unohdin vain</w:t>
      </w:r>
      <w:r w:rsidRPr="007B5861">
        <w:rPr>
          <w:rFonts w:ascii="Consolas" w:hAnsi="Consolas" w:cs="Consolas"/>
        </w:rPr>
        <w:br/>
        <w:t>Kolmas kohteli kaltoin</w:t>
      </w:r>
      <w:r w:rsidRPr="007B5861">
        <w:rPr>
          <w:rFonts w:ascii="Consolas" w:hAnsi="Consolas" w:cs="Consolas"/>
        </w:rPr>
        <w:br/>
        <w:t>Sitä rakastin vain yhden illan</w:t>
      </w:r>
      <w:r w:rsidRPr="007B5861">
        <w:rPr>
          <w:rFonts w:ascii="Consolas" w:hAnsi="Consolas" w:cs="Consolas"/>
        </w:rPr>
        <w:br/>
        <w:t>Neljäs myrkkyä joi</w:t>
      </w:r>
      <w:r w:rsidRPr="007B5861">
        <w:rPr>
          <w:rFonts w:ascii="Consolas" w:hAnsi="Consolas" w:cs="Consolas"/>
        </w:rPr>
        <w:br/>
        <w:t>Viides sormuksen toi</w:t>
      </w:r>
      <w:r w:rsidRPr="007B5861">
        <w:rPr>
          <w:rFonts w:ascii="Consolas" w:hAnsi="Consolas" w:cs="Consolas"/>
        </w:rPr>
        <w:br/>
        <w:t>Viikon mieleni maltoin</w:t>
      </w:r>
      <w:r w:rsidRPr="007B5861">
        <w:rPr>
          <w:rFonts w:ascii="Consolas" w:hAnsi="Consolas" w:cs="Consolas"/>
        </w:rPr>
        <w:br/>
        <w:t>Mutta kuudes poltti lemmensillan</w:t>
      </w:r>
    </w:p>
    <w:p w14:paraId="746EAF0E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553E9CC7" w14:textId="77777777" w:rsidR="00343BA0" w:rsidRPr="007B5861" w:rsidRDefault="00343BA0">
      <w:pPr>
        <w:rPr>
          <w:rFonts w:ascii="Consolas" w:hAnsi="Consolas" w:cs="Consolas"/>
          <w:b/>
          <w:bCs/>
          <w:lang w:val="en-US"/>
        </w:rPr>
      </w:pPr>
      <w:r w:rsidRPr="007B5861">
        <w:rPr>
          <w:rFonts w:ascii="Consolas" w:hAnsi="Consolas" w:cs="Consolas"/>
          <w:b/>
          <w:bCs/>
          <w:lang w:val="en-US"/>
        </w:rPr>
        <w:t>CHORUS</w:t>
      </w:r>
    </w:p>
    <w:p w14:paraId="0D8CF733" w14:textId="41299FA6" w:rsidR="007B5861" w:rsidRPr="007B5861" w:rsidRDefault="007B5861" w:rsidP="007B5861">
      <w:pPr>
        <w:rPr>
          <w:rFonts w:ascii="Consolas" w:hAnsi="Consolas" w:cs="Consolas"/>
          <w:b/>
          <w:bCs/>
          <w:lang w:val="en-US"/>
        </w:rPr>
      </w:pPr>
      <w:r w:rsidRPr="007B5861">
        <w:rPr>
          <w:rFonts w:ascii="Consolas" w:hAnsi="Consolas" w:cs="Consolas"/>
          <w:b/>
          <w:bCs/>
          <w:lang w:val="en-US"/>
        </w:rPr>
        <w:t>|</w:t>
      </w:r>
      <w:r w:rsidRPr="007B5861">
        <w:rPr>
          <w:rFonts w:ascii="Consolas" w:hAnsi="Consolas" w:cs="Consolas"/>
          <w:b/>
          <w:bCs/>
          <w:lang w:val="en-US"/>
        </w:rPr>
        <w:t>:</w:t>
      </w:r>
      <w:r w:rsidRPr="007B5861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7B5861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7B5861">
        <w:rPr>
          <w:rFonts w:ascii="Consolas" w:hAnsi="Consolas" w:cs="Consolas"/>
          <w:b/>
          <w:bCs/>
          <w:lang w:val="en-US"/>
        </w:rPr>
        <w:t xml:space="preserve"> | x | A | x | </w:t>
      </w:r>
    </w:p>
    <w:p w14:paraId="73F40D02" w14:textId="76CA1236" w:rsidR="007B5861" w:rsidRP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 xml:space="preserve">| D | x | </w:t>
      </w:r>
      <w:proofErr w:type="spellStart"/>
      <w:r w:rsidRPr="007B5861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7B5861">
        <w:rPr>
          <w:rFonts w:ascii="Consolas" w:hAnsi="Consolas" w:cs="Consolas"/>
          <w:b/>
          <w:bCs/>
          <w:lang w:val="fi-FI"/>
        </w:rPr>
        <w:t xml:space="preserve"> | x </w:t>
      </w:r>
      <w:r>
        <w:rPr>
          <w:rFonts w:ascii="Consolas" w:hAnsi="Consolas" w:cs="Consolas"/>
          <w:b/>
          <w:bCs/>
          <w:lang w:val="fi-FI"/>
        </w:rPr>
        <w:t>:</w:t>
      </w:r>
      <w:r w:rsidRPr="007B5861">
        <w:rPr>
          <w:rFonts w:ascii="Consolas" w:hAnsi="Consolas" w:cs="Consolas"/>
          <w:b/>
          <w:bCs/>
          <w:lang w:val="fi-FI"/>
        </w:rPr>
        <w:t>|</w:t>
      </w:r>
    </w:p>
    <w:p w14:paraId="110A4411" w14:textId="77777777" w:rsidR="007B5861" w:rsidRPr="007B5861" w:rsidRDefault="007B5861" w:rsidP="007B5861">
      <w:pPr>
        <w:rPr>
          <w:rFonts w:ascii="Consolas" w:hAnsi="Consolas" w:cs="Consolas"/>
        </w:rPr>
      </w:pPr>
      <w:r w:rsidRPr="007B5861">
        <w:rPr>
          <w:rFonts w:ascii="Consolas" w:hAnsi="Consolas" w:cs="Consolas"/>
        </w:rPr>
        <w:t>Mut 12 apinaa ne tanssii tänään</w:t>
      </w:r>
      <w:r w:rsidRPr="007B5861">
        <w:rPr>
          <w:rFonts w:ascii="Consolas" w:hAnsi="Consolas" w:cs="Consolas"/>
        </w:rPr>
        <w:br/>
        <w:t>Kun niille antaa makeaa ne saa hyppimään</w:t>
      </w:r>
      <w:r w:rsidRPr="007B5861">
        <w:rPr>
          <w:rFonts w:ascii="Consolas" w:hAnsi="Consolas" w:cs="Consolas"/>
        </w:rPr>
        <w:br/>
        <w:t>Mun 12 apinaani kuolaa perään</w:t>
      </w:r>
      <w:r w:rsidRPr="007B5861">
        <w:rPr>
          <w:rFonts w:ascii="Consolas" w:hAnsi="Consolas" w:cs="Consolas"/>
        </w:rPr>
        <w:br/>
        <w:t>Ne roikkuu pyjamassa kiinni kun mä herään</w:t>
      </w:r>
    </w:p>
    <w:p w14:paraId="5B82D59B" w14:textId="77777777" w:rsidR="00343BA0" w:rsidRDefault="00343BA0">
      <w:pPr>
        <w:rPr>
          <w:rFonts w:ascii="Consolas" w:hAnsi="Consolas" w:cs="Consolas"/>
          <w:b/>
          <w:bCs/>
        </w:rPr>
      </w:pPr>
    </w:p>
    <w:p w14:paraId="63B48AF3" w14:textId="43301446" w:rsidR="007B5861" w:rsidRDefault="007B5861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INTERLUDE</w:t>
      </w:r>
    </w:p>
    <w:p w14:paraId="12563664" w14:textId="0BFE479C" w:rsidR="007B5861" w:rsidRDefault="007B5861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F#m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x | </w:t>
      </w:r>
    </w:p>
    <w:p w14:paraId="6F08B40E" w14:textId="77777777" w:rsidR="007B5861" w:rsidRDefault="007B5861">
      <w:pPr>
        <w:rPr>
          <w:rFonts w:ascii="Consolas" w:hAnsi="Consolas" w:cs="Consolas"/>
          <w:b/>
          <w:bCs/>
          <w:lang w:val="fi-FI"/>
        </w:rPr>
      </w:pPr>
    </w:p>
    <w:p w14:paraId="6854EBE4" w14:textId="03B0E4BD" w:rsidR="007B5861" w:rsidRDefault="007B5861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787A0598" w14:textId="77777777" w:rsidR="007B5861" w:rsidRPr="007B5861" w:rsidRDefault="007B5861" w:rsidP="007B5861">
      <w:pPr>
        <w:rPr>
          <w:rFonts w:ascii="Consolas" w:hAnsi="Consolas" w:cs="Consolas"/>
        </w:rPr>
      </w:pPr>
      <w:r w:rsidRPr="007B5861">
        <w:rPr>
          <w:rFonts w:ascii="Consolas" w:hAnsi="Consolas" w:cs="Consolas"/>
        </w:rPr>
        <w:t>Seiska valhetta tois</w:t>
      </w:r>
      <w:r w:rsidRPr="007B5861">
        <w:rPr>
          <w:rFonts w:ascii="Consolas" w:hAnsi="Consolas" w:cs="Consolas"/>
        </w:rPr>
        <w:br/>
        <w:t>Kasi pallona pois</w:t>
      </w:r>
      <w:r w:rsidRPr="007B5861">
        <w:rPr>
          <w:rFonts w:ascii="Consolas" w:hAnsi="Consolas" w:cs="Consolas"/>
        </w:rPr>
        <w:br/>
        <w:t>Peli meidän loppuun</w:t>
      </w:r>
      <w:r w:rsidRPr="007B5861">
        <w:rPr>
          <w:rFonts w:ascii="Consolas" w:hAnsi="Consolas" w:cs="Consolas"/>
        </w:rPr>
        <w:br/>
        <w:t>Kahta seuraavaa en tahdo muistaa</w:t>
      </w:r>
      <w:r w:rsidRPr="007B5861">
        <w:rPr>
          <w:rFonts w:ascii="Consolas" w:hAnsi="Consolas" w:cs="Consolas"/>
        </w:rPr>
        <w:br/>
        <w:t>Yksitoista lyö</w:t>
      </w:r>
      <w:r w:rsidRPr="007B5861">
        <w:rPr>
          <w:rFonts w:ascii="Consolas" w:hAnsi="Consolas" w:cs="Consolas"/>
        </w:rPr>
        <w:br/>
        <w:t>Päättyy meidän yö</w:t>
      </w:r>
      <w:r w:rsidRPr="007B5861">
        <w:rPr>
          <w:rFonts w:ascii="Consolas" w:hAnsi="Consolas" w:cs="Consolas"/>
        </w:rPr>
        <w:br/>
        <w:t>Vielä yksi puuttuu</w:t>
      </w:r>
      <w:r w:rsidRPr="007B5861">
        <w:rPr>
          <w:rFonts w:ascii="Consolas" w:hAnsi="Consolas" w:cs="Consolas"/>
        </w:rPr>
        <w:br/>
        <w:t>Sinun kanssa viimein kaikki luistaa</w:t>
      </w:r>
    </w:p>
    <w:p w14:paraId="2C1C8AFB" w14:textId="77777777" w:rsidR="007B5861" w:rsidRDefault="007B5861">
      <w:pPr>
        <w:rPr>
          <w:rFonts w:ascii="Consolas" w:hAnsi="Consolas" w:cs="Consolas"/>
          <w:b/>
          <w:bCs/>
        </w:rPr>
      </w:pPr>
    </w:p>
    <w:p w14:paraId="0FCD620E" w14:textId="77777777" w:rsidR="007B5861" w:rsidRDefault="007B5861">
      <w:pPr>
        <w:rPr>
          <w:rFonts w:ascii="Consolas" w:hAnsi="Consolas" w:cs="Consolas"/>
          <w:b/>
          <w:bCs/>
        </w:rPr>
      </w:pPr>
    </w:p>
    <w:p w14:paraId="4AF60202" w14:textId="77777777" w:rsidR="007B5861" w:rsidRDefault="007B5861">
      <w:pPr>
        <w:rPr>
          <w:rFonts w:ascii="Consolas" w:hAnsi="Consolas" w:cs="Consolas"/>
          <w:b/>
          <w:bCs/>
        </w:rPr>
      </w:pPr>
    </w:p>
    <w:p w14:paraId="5B824899" w14:textId="77777777" w:rsidR="007B5861" w:rsidRDefault="007B5861">
      <w:pPr>
        <w:rPr>
          <w:rFonts w:ascii="Consolas" w:hAnsi="Consolas" w:cs="Consolas"/>
          <w:b/>
          <w:bCs/>
        </w:rPr>
      </w:pPr>
    </w:p>
    <w:p w14:paraId="065DFC51" w14:textId="77777777" w:rsidR="007B5861" w:rsidRDefault="007B5861">
      <w:pPr>
        <w:rPr>
          <w:rFonts w:ascii="Consolas" w:hAnsi="Consolas" w:cs="Consolas"/>
          <w:b/>
          <w:bCs/>
        </w:rPr>
      </w:pPr>
    </w:p>
    <w:p w14:paraId="09A4EB89" w14:textId="77777777" w:rsidR="007B5861" w:rsidRDefault="007B5861">
      <w:pPr>
        <w:rPr>
          <w:rFonts w:ascii="Consolas" w:hAnsi="Consolas" w:cs="Consolas"/>
          <w:b/>
          <w:bCs/>
        </w:rPr>
      </w:pPr>
    </w:p>
    <w:p w14:paraId="0B98EF13" w14:textId="77777777" w:rsidR="007B5861" w:rsidRDefault="007B5861">
      <w:pPr>
        <w:rPr>
          <w:rFonts w:ascii="Consolas" w:hAnsi="Consolas" w:cs="Consolas"/>
          <w:b/>
          <w:bCs/>
        </w:rPr>
      </w:pPr>
    </w:p>
    <w:p w14:paraId="131E3D44" w14:textId="77777777" w:rsidR="007B5861" w:rsidRDefault="007B5861">
      <w:pPr>
        <w:rPr>
          <w:rFonts w:ascii="Consolas" w:hAnsi="Consolas" w:cs="Consolas"/>
          <w:b/>
          <w:bCs/>
        </w:rPr>
      </w:pPr>
    </w:p>
    <w:p w14:paraId="7726FA2E" w14:textId="77777777" w:rsidR="007B5861" w:rsidRP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>CHORUS</w:t>
      </w:r>
    </w:p>
    <w:p w14:paraId="3C65E3AC" w14:textId="6D5E68BB" w:rsidR="007B5861" w:rsidRPr="007B5861" w:rsidRDefault="007B5861" w:rsidP="007B5861">
      <w:pPr>
        <w:rPr>
          <w:rFonts w:ascii="Consolas" w:hAnsi="Consolas" w:cs="Consolas"/>
        </w:rPr>
      </w:pPr>
      <w:r w:rsidRPr="007B5861">
        <w:rPr>
          <w:rFonts w:ascii="Consolas" w:hAnsi="Consolas" w:cs="Consolas"/>
        </w:rPr>
        <w:t>Mut 12 apinaa ne tanssii tänään</w:t>
      </w:r>
      <w:r w:rsidRPr="007B5861">
        <w:rPr>
          <w:rFonts w:ascii="Consolas" w:hAnsi="Consolas" w:cs="Consolas"/>
        </w:rPr>
        <w:br/>
        <w:t>Kun niille antaa makeaa ne saa hyppimään</w:t>
      </w:r>
      <w:r w:rsidRPr="007B5861">
        <w:rPr>
          <w:rFonts w:ascii="Consolas" w:hAnsi="Consolas" w:cs="Consolas"/>
        </w:rPr>
        <w:br/>
        <w:t>Mun 12 apinaani kuolaa perään</w:t>
      </w:r>
      <w:r w:rsidRPr="007B5861">
        <w:rPr>
          <w:rFonts w:ascii="Consolas" w:hAnsi="Consolas" w:cs="Consolas"/>
        </w:rPr>
        <w:br/>
        <w:t>Ne roikkuu pyjamassa kiinni kun mä herään</w:t>
      </w:r>
    </w:p>
    <w:p w14:paraId="2B6FB2B1" w14:textId="77777777" w:rsidR="007B5861" w:rsidRDefault="007B5861">
      <w:pPr>
        <w:rPr>
          <w:rFonts w:ascii="Consolas" w:hAnsi="Consolas" w:cs="Consolas"/>
          <w:b/>
          <w:bCs/>
        </w:rPr>
      </w:pPr>
    </w:p>
    <w:p w14:paraId="11EB7EAC" w14:textId="21690B5F" w:rsid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>INTERLUDE</w:t>
      </w:r>
    </w:p>
    <w:p w14:paraId="50E098E5" w14:textId="7CC8EEE8" w:rsidR="007B5861" w:rsidRP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7B5861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7B5861">
        <w:rPr>
          <w:rFonts w:ascii="Consolas" w:hAnsi="Consolas" w:cs="Consolas"/>
          <w:b/>
          <w:bCs/>
          <w:lang w:val="fi-FI"/>
        </w:rPr>
        <w:t xml:space="preserve"> | x | A | x | </w:t>
      </w:r>
    </w:p>
    <w:p w14:paraId="53566BCC" w14:textId="6276A5F1" w:rsidR="007B5861" w:rsidRP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 xml:space="preserve">| D | x | </w:t>
      </w:r>
      <w:proofErr w:type="spellStart"/>
      <w:r w:rsidRPr="007B5861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7B5861">
        <w:rPr>
          <w:rFonts w:ascii="Consolas" w:hAnsi="Consolas" w:cs="Consolas"/>
          <w:b/>
          <w:bCs/>
          <w:lang w:val="fi-FI"/>
        </w:rPr>
        <w:t xml:space="preserve"> | x |</w:t>
      </w:r>
    </w:p>
    <w:p w14:paraId="6C4157C9" w14:textId="77777777" w:rsidR="007B5861" w:rsidRP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7B5861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7B5861">
        <w:rPr>
          <w:rFonts w:ascii="Consolas" w:hAnsi="Consolas" w:cs="Consolas"/>
          <w:b/>
          <w:bCs/>
          <w:lang w:val="fi-FI"/>
        </w:rPr>
        <w:t xml:space="preserve"> | x | A | x | </w:t>
      </w:r>
    </w:p>
    <w:p w14:paraId="21D1AD30" w14:textId="3C205FFF" w:rsidR="007B5861" w:rsidRP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 xml:space="preserve">| D | x | </w:t>
      </w:r>
      <w:r>
        <w:rPr>
          <w:rFonts w:ascii="Consolas" w:hAnsi="Consolas" w:cs="Consolas"/>
          <w:b/>
          <w:bCs/>
          <w:lang w:val="fi-FI"/>
        </w:rPr>
        <w:t>(tauko)</w:t>
      </w:r>
      <w:r w:rsidRPr="007B5861">
        <w:rPr>
          <w:rFonts w:ascii="Consolas" w:hAnsi="Consolas" w:cs="Consolas"/>
          <w:b/>
          <w:bCs/>
          <w:lang w:val="fi-FI"/>
        </w:rPr>
        <w:t xml:space="preserve"> | x |</w:t>
      </w:r>
    </w:p>
    <w:p w14:paraId="02A87F50" w14:textId="77777777" w:rsidR="007B5861" w:rsidRDefault="007B5861" w:rsidP="007B5861">
      <w:pPr>
        <w:rPr>
          <w:rFonts w:ascii="Consolas" w:hAnsi="Consolas" w:cs="Consolas"/>
          <w:b/>
          <w:bCs/>
          <w:lang w:val="fi-FI"/>
        </w:rPr>
      </w:pPr>
    </w:p>
    <w:p w14:paraId="78F70BDC" w14:textId="77777777" w:rsidR="007B5861" w:rsidRP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>CHORUS</w:t>
      </w:r>
    </w:p>
    <w:p w14:paraId="64528728" w14:textId="6A693DD9" w:rsidR="007B5861" w:rsidRP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 xml:space="preserve">|: </w:t>
      </w:r>
      <w:r>
        <w:rPr>
          <w:rFonts w:ascii="Consolas" w:hAnsi="Consolas" w:cs="Consolas"/>
          <w:b/>
          <w:bCs/>
          <w:lang w:val="fi-FI"/>
        </w:rPr>
        <w:t>(TAUKO)</w:t>
      </w:r>
      <w:r w:rsidRPr="007B5861">
        <w:rPr>
          <w:rFonts w:ascii="Consolas" w:hAnsi="Consolas" w:cs="Consolas"/>
          <w:b/>
          <w:bCs/>
          <w:lang w:val="fi-FI"/>
        </w:rPr>
        <w:t xml:space="preserve"> | </w:t>
      </w:r>
      <w:r>
        <w:rPr>
          <w:rFonts w:ascii="Consolas" w:hAnsi="Consolas" w:cs="Consolas"/>
          <w:b/>
          <w:bCs/>
          <w:lang w:val="fi-FI"/>
        </w:rPr>
        <w:t>(TAUKO)</w:t>
      </w:r>
      <w:r w:rsidRPr="007B5861">
        <w:rPr>
          <w:rFonts w:ascii="Consolas" w:hAnsi="Consolas" w:cs="Consolas"/>
          <w:b/>
          <w:bCs/>
          <w:lang w:val="fi-FI"/>
        </w:rPr>
        <w:t xml:space="preserve"> | A | x | </w:t>
      </w:r>
    </w:p>
    <w:p w14:paraId="4D17FA60" w14:textId="5D4CA88F" w:rsid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 xml:space="preserve">| D | x | </w:t>
      </w:r>
      <w:proofErr w:type="spellStart"/>
      <w:r w:rsidRPr="007B5861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7B5861">
        <w:rPr>
          <w:rFonts w:ascii="Consolas" w:hAnsi="Consolas" w:cs="Consolas"/>
          <w:b/>
          <w:bCs/>
          <w:lang w:val="fi-FI"/>
        </w:rPr>
        <w:t xml:space="preserve"> | x |</w:t>
      </w:r>
    </w:p>
    <w:p w14:paraId="4B8BFF79" w14:textId="77777777" w:rsidR="007B5861" w:rsidRP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7B5861">
        <w:rPr>
          <w:rFonts w:ascii="Consolas" w:hAnsi="Consolas" w:cs="Consolas"/>
          <w:b/>
          <w:bCs/>
          <w:lang w:val="fi-FI"/>
        </w:rPr>
        <w:t>F#m</w:t>
      </w:r>
      <w:proofErr w:type="spellEnd"/>
      <w:r w:rsidRPr="007B5861">
        <w:rPr>
          <w:rFonts w:ascii="Consolas" w:hAnsi="Consolas" w:cs="Consolas"/>
          <w:b/>
          <w:bCs/>
          <w:lang w:val="fi-FI"/>
        </w:rPr>
        <w:t xml:space="preserve"> | x | A | x | </w:t>
      </w:r>
    </w:p>
    <w:p w14:paraId="0AD660CF" w14:textId="59231128" w:rsidR="007B5861" w:rsidRPr="007B5861" w:rsidRDefault="007B5861" w:rsidP="007B5861">
      <w:pPr>
        <w:rPr>
          <w:rFonts w:ascii="Consolas" w:hAnsi="Consolas" w:cs="Consolas"/>
          <w:b/>
          <w:bCs/>
          <w:lang w:val="fi-FI"/>
        </w:rPr>
      </w:pPr>
      <w:r w:rsidRPr="007B5861">
        <w:rPr>
          <w:rFonts w:ascii="Consolas" w:hAnsi="Consolas" w:cs="Consolas"/>
          <w:b/>
          <w:bCs/>
          <w:lang w:val="fi-FI"/>
        </w:rPr>
        <w:t xml:space="preserve">| D | x | </w:t>
      </w:r>
      <w:r>
        <w:rPr>
          <w:rFonts w:ascii="Consolas" w:hAnsi="Consolas" w:cs="Consolas"/>
          <w:b/>
          <w:bCs/>
          <w:lang w:val="fi-FI"/>
        </w:rPr>
        <w:t xml:space="preserve">A </w:t>
      </w:r>
      <w:r w:rsidRPr="007B5861">
        <w:rPr>
          <w:rFonts w:ascii="Consolas" w:hAnsi="Consolas" w:cs="Consolas"/>
          <w:b/>
          <w:bCs/>
          <w:lang w:val="fi-FI"/>
        </w:rPr>
        <w:t xml:space="preserve">| </w:t>
      </w:r>
      <w:r>
        <w:rPr>
          <w:rFonts w:ascii="Consolas" w:hAnsi="Consolas" w:cs="Consolas"/>
          <w:b/>
          <w:bCs/>
          <w:lang w:val="fi-FI"/>
        </w:rPr>
        <w:t>E/G# G</w:t>
      </w:r>
      <w:r w:rsidRPr="007B5861">
        <w:rPr>
          <w:rFonts w:ascii="Consolas" w:hAnsi="Consolas" w:cs="Consolas"/>
          <w:b/>
          <w:bCs/>
          <w:lang w:val="fi-FI"/>
        </w:rPr>
        <w:t xml:space="preserve"> |</w:t>
      </w:r>
    </w:p>
    <w:p w14:paraId="5FF05544" w14:textId="77777777" w:rsidR="007B5861" w:rsidRPr="007B5861" w:rsidRDefault="007B5861" w:rsidP="007B5861">
      <w:pPr>
        <w:rPr>
          <w:rFonts w:ascii="Consolas" w:hAnsi="Consolas" w:cs="Consolas"/>
        </w:rPr>
      </w:pPr>
      <w:r w:rsidRPr="007B5861">
        <w:rPr>
          <w:rFonts w:ascii="Consolas" w:hAnsi="Consolas" w:cs="Consolas"/>
        </w:rPr>
        <w:t>Mut 12 apinaa ne tanssii tänään</w:t>
      </w:r>
      <w:r w:rsidRPr="007B5861">
        <w:rPr>
          <w:rFonts w:ascii="Consolas" w:hAnsi="Consolas" w:cs="Consolas"/>
        </w:rPr>
        <w:br/>
        <w:t>Kun niille antaa makeaa ne saa hyppimään</w:t>
      </w:r>
      <w:r w:rsidRPr="007B5861">
        <w:rPr>
          <w:rFonts w:ascii="Consolas" w:hAnsi="Consolas" w:cs="Consolas"/>
        </w:rPr>
        <w:br/>
        <w:t>Mun 12 apinaani kuolaa perään</w:t>
      </w:r>
      <w:r w:rsidRPr="007B5861">
        <w:rPr>
          <w:rFonts w:ascii="Consolas" w:hAnsi="Consolas" w:cs="Consolas"/>
        </w:rPr>
        <w:br/>
        <w:t>Ne roikkuu pyjamassa kiinni kun mä herään</w:t>
      </w:r>
    </w:p>
    <w:p w14:paraId="760D5807" w14:textId="77777777" w:rsidR="007B5861" w:rsidRDefault="007B5861" w:rsidP="007B5861">
      <w:pPr>
        <w:rPr>
          <w:rFonts w:ascii="Consolas" w:hAnsi="Consolas" w:cs="Consolas"/>
          <w:b/>
          <w:bCs/>
        </w:rPr>
      </w:pPr>
    </w:p>
    <w:p w14:paraId="4D2FB2A3" w14:textId="02CE8D82" w:rsidR="007B5861" w:rsidRPr="007B5861" w:rsidRDefault="007B5861" w:rsidP="007B5861">
      <w:pPr>
        <w:rPr>
          <w:rFonts w:ascii="Consolas" w:hAnsi="Consolas" w:cs="Consolas"/>
          <w:b/>
          <w:bCs/>
        </w:rPr>
      </w:pPr>
      <w:r w:rsidRPr="007B5861">
        <w:rPr>
          <w:rFonts w:ascii="Consolas" w:hAnsi="Consolas" w:cs="Consolas"/>
          <w:b/>
          <w:bCs/>
        </w:rPr>
        <w:t>OUTRO</w:t>
      </w:r>
    </w:p>
    <w:p w14:paraId="23E65F90" w14:textId="1D0A33D0" w:rsidR="007B5861" w:rsidRPr="007B5861" w:rsidRDefault="007B5861" w:rsidP="007B5861">
      <w:pPr>
        <w:rPr>
          <w:rFonts w:ascii="Consolas" w:hAnsi="Consolas" w:cs="Consolas"/>
          <w:b/>
          <w:bCs/>
        </w:rPr>
      </w:pPr>
      <w:r w:rsidRPr="007B5861">
        <w:rPr>
          <w:rFonts w:ascii="Consolas" w:hAnsi="Consolas" w:cs="Consolas"/>
          <w:b/>
          <w:bCs/>
        </w:rPr>
        <w:t>| F#m | x | x | x |</w:t>
      </w:r>
    </w:p>
    <w:p w14:paraId="6B23D25E" w14:textId="77777777" w:rsidR="007B5861" w:rsidRDefault="007B5861">
      <w:pPr>
        <w:rPr>
          <w:rFonts w:ascii="Consolas" w:hAnsi="Consolas" w:cs="Consolas"/>
          <w:b/>
          <w:bCs/>
        </w:rPr>
      </w:pPr>
    </w:p>
    <w:p w14:paraId="26309E4D" w14:textId="77777777" w:rsidR="007B5861" w:rsidRPr="007B5861" w:rsidRDefault="007B5861">
      <w:pPr>
        <w:rPr>
          <w:rFonts w:ascii="Consolas" w:hAnsi="Consolas" w:cs="Consolas"/>
          <w:b/>
          <w:bCs/>
        </w:rPr>
      </w:pPr>
    </w:p>
    <w:sectPr w:rsidR="007B5861" w:rsidRPr="007B5861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F59E8" w14:textId="77777777" w:rsidR="004D7606" w:rsidRDefault="004D7606" w:rsidP="00343BA0">
      <w:r>
        <w:separator/>
      </w:r>
    </w:p>
  </w:endnote>
  <w:endnote w:type="continuationSeparator" w:id="0">
    <w:p w14:paraId="3F72595A" w14:textId="77777777" w:rsidR="004D7606" w:rsidRDefault="004D7606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3A0C" w14:textId="77777777" w:rsidR="004D7606" w:rsidRDefault="004D7606" w:rsidP="00343BA0">
      <w:r>
        <w:separator/>
      </w:r>
    </w:p>
  </w:footnote>
  <w:footnote w:type="continuationSeparator" w:id="0">
    <w:p w14:paraId="3FECAE88" w14:textId="77777777" w:rsidR="004D7606" w:rsidRDefault="004D7606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175F" w14:textId="790E54E4" w:rsidR="00CB0967" w:rsidRPr="009244C3" w:rsidRDefault="007B5861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NYLON BEAT – 12 APINAA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61"/>
    <w:rsid w:val="0009264B"/>
    <w:rsid w:val="00343BA0"/>
    <w:rsid w:val="004D7606"/>
    <w:rsid w:val="005D6A78"/>
    <w:rsid w:val="007B5861"/>
    <w:rsid w:val="007E769C"/>
    <w:rsid w:val="008B6D26"/>
    <w:rsid w:val="009503DD"/>
    <w:rsid w:val="00CB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13BB5A"/>
  <w15:chartTrackingRefBased/>
  <w15:docId w15:val="{13E3B335-C3E6-0F4C-9CE2-90CB252A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2023-09-25T13:10:00Z</dcterms:created>
  <dcterms:modified xsi:type="dcterms:W3CDTF">2023-09-25T13:21:00Z</dcterms:modified>
</cp:coreProperties>
</file>