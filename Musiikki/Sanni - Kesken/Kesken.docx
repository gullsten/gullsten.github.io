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D97D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5D993712" w14:textId="614D72AB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 xml:space="preserve">| </w:t>
      </w:r>
      <w:r w:rsidR="007A7D8A">
        <w:rPr>
          <w:rFonts w:ascii="Consolas" w:hAnsi="Consolas" w:cs="Consolas"/>
          <w:b/>
          <w:bCs/>
          <w:lang w:val="en-US"/>
        </w:rPr>
        <w:t xml:space="preserve">E | x </w:t>
      </w:r>
      <w:r w:rsidRPr="00343BA0">
        <w:rPr>
          <w:rFonts w:ascii="Consolas" w:hAnsi="Consolas" w:cs="Consolas"/>
          <w:b/>
          <w:bCs/>
          <w:lang w:val="en-US"/>
        </w:rPr>
        <w:t>|</w:t>
      </w:r>
    </w:p>
    <w:p w14:paraId="59E2A340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669DC143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6F9CD39E" w14:textId="2ACDF63C" w:rsidR="007A7D8A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7A7D8A">
        <w:rPr>
          <w:rFonts w:ascii="Consolas" w:hAnsi="Consolas" w:cs="Consolas"/>
          <w:b/>
          <w:bCs/>
          <w:lang w:val="en-US"/>
        </w:rPr>
        <w:t>|: E | x | </w:t>
      </w:r>
      <w:proofErr w:type="spellStart"/>
      <w:r w:rsidR="007A7D8A">
        <w:rPr>
          <w:rFonts w:ascii="Consolas" w:hAnsi="Consolas" w:cs="Consolas"/>
          <w:b/>
          <w:bCs/>
          <w:lang w:val="en-US"/>
        </w:rPr>
        <w:t>C#m</w:t>
      </w:r>
      <w:proofErr w:type="spellEnd"/>
      <w:r w:rsidR="007A7D8A">
        <w:rPr>
          <w:rFonts w:ascii="Consolas" w:hAnsi="Consolas" w:cs="Consolas"/>
          <w:b/>
          <w:bCs/>
          <w:lang w:val="en-US"/>
        </w:rPr>
        <w:t xml:space="preserve"> | x |</w:t>
      </w:r>
    </w:p>
    <w:p w14:paraId="4D0C2093" w14:textId="0ABF60B2" w:rsidR="00343BA0" w:rsidRPr="0009264B" w:rsidRDefault="007A7D8A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A | x | E | B :||</w:t>
      </w:r>
    </w:p>
    <w:p w14:paraId="654A7D31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75B1C02D" w14:textId="4E645958" w:rsidR="00343BA0" w:rsidRPr="007A7D8A" w:rsidRDefault="007A7D8A">
      <w:pPr>
        <w:rPr>
          <w:rFonts w:ascii="Consolas" w:hAnsi="Consolas" w:cs="Consolas"/>
          <w:b/>
          <w:bCs/>
          <w:lang w:val="en-US"/>
        </w:rPr>
      </w:pPr>
      <w:r w:rsidRPr="007A7D8A">
        <w:rPr>
          <w:rFonts w:ascii="Consolas" w:hAnsi="Consolas" w:cs="Consolas"/>
          <w:b/>
          <w:bCs/>
          <w:lang w:val="en-US"/>
        </w:rPr>
        <w:t>PRE</w:t>
      </w:r>
      <w:r w:rsidR="00343BA0" w:rsidRPr="007A7D8A">
        <w:rPr>
          <w:rFonts w:ascii="Consolas" w:hAnsi="Consolas" w:cs="Consolas"/>
          <w:b/>
          <w:bCs/>
          <w:lang w:val="en-US"/>
        </w:rPr>
        <w:t>CHORUS</w:t>
      </w:r>
    </w:p>
    <w:p w14:paraId="3F267675" w14:textId="787AF67D" w:rsidR="00343BA0" w:rsidRPr="007A7D8A" w:rsidRDefault="0009264B">
      <w:pPr>
        <w:rPr>
          <w:rFonts w:ascii="Consolas" w:hAnsi="Consolas" w:cs="Consolas"/>
          <w:b/>
          <w:bCs/>
          <w:lang w:val="en-US"/>
        </w:rPr>
      </w:pPr>
      <w:r w:rsidRPr="007A7D8A">
        <w:rPr>
          <w:rFonts w:ascii="Consolas" w:hAnsi="Consolas" w:cs="Consolas"/>
          <w:b/>
          <w:bCs/>
          <w:lang w:val="en-US"/>
        </w:rPr>
        <w:t>|</w:t>
      </w:r>
      <w:r w:rsidR="007A7D8A" w:rsidRPr="007A7D8A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="007A7D8A" w:rsidRPr="007A7D8A">
        <w:rPr>
          <w:rFonts w:ascii="Consolas" w:hAnsi="Consolas" w:cs="Consolas"/>
          <w:b/>
          <w:bCs/>
          <w:lang w:val="en-US"/>
        </w:rPr>
        <w:t>C#m</w:t>
      </w:r>
      <w:proofErr w:type="spellEnd"/>
      <w:r w:rsidR="007A7D8A" w:rsidRPr="007A7D8A">
        <w:rPr>
          <w:rFonts w:ascii="Consolas" w:hAnsi="Consolas" w:cs="Consolas"/>
          <w:b/>
          <w:bCs/>
          <w:lang w:val="en-US"/>
        </w:rPr>
        <w:t xml:space="preserve"> | A | E | B/D# </w:t>
      </w:r>
      <w:r w:rsidRPr="007A7D8A">
        <w:rPr>
          <w:rFonts w:ascii="Consolas" w:hAnsi="Consolas" w:cs="Consolas"/>
          <w:b/>
          <w:bCs/>
          <w:lang w:val="en-US"/>
        </w:rPr>
        <w:t>|</w:t>
      </w:r>
    </w:p>
    <w:p w14:paraId="15994D95" w14:textId="14AF0A98" w:rsidR="007A7D8A" w:rsidRDefault="007A7D8A">
      <w:pPr>
        <w:rPr>
          <w:rFonts w:ascii="Consolas" w:hAnsi="Consolas" w:cs="Consolas"/>
          <w:b/>
          <w:bCs/>
          <w:lang w:val="en-US"/>
        </w:rPr>
      </w:pPr>
      <w:r w:rsidRPr="007A7D8A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7A7D8A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7A7D8A">
        <w:rPr>
          <w:rFonts w:ascii="Consolas" w:hAnsi="Consolas" w:cs="Consolas"/>
          <w:b/>
          <w:bCs/>
          <w:lang w:val="en-US"/>
        </w:rPr>
        <w:t xml:space="preserve"> | A | x </w:t>
      </w:r>
      <w:r>
        <w:rPr>
          <w:rFonts w:ascii="Consolas" w:hAnsi="Consolas" w:cs="Consolas"/>
          <w:b/>
          <w:bCs/>
          <w:lang w:val="en-US"/>
        </w:rPr>
        <w:t>| B |</w:t>
      </w:r>
    </w:p>
    <w:p w14:paraId="2C2AE57B" w14:textId="77777777" w:rsidR="007A7D8A" w:rsidRDefault="007A7D8A">
      <w:pPr>
        <w:rPr>
          <w:rFonts w:ascii="Consolas" w:hAnsi="Consolas" w:cs="Consolas"/>
          <w:b/>
          <w:bCs/>
          <w:lang w:val="en-US"/>
        </w:rPr>
      </w:pPr>
    </w:p>
    <w:p w14:paraId="4A5224DD" w14:textId="6A6F8AF3" w:rsidR="007A7D8A" w:rsidRDefault="007A7D8A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CHORUS</w:t>
      </w:r>
    </w:p>
    <w:p w14:paraId="74D0BBD4" w14:textId="1621E575" w:rsidR="007A7D8A" w:rsidRDefault="007A7D8A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||: E | x | B | x |</w:t>
      </w:r>
    </w:p>
    <w:p w14:paraId="315E26B4" w14:textId="13063FD2" w:rsidR="007A7D8A" w:rsidRPr="007A7D8A" w:rsidRDefault="007A7D8A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</w:t>
      </w:r>
      <w:proofErr w:type="spellStart"/>
      <w:r>
        <w:rPr>
          <w:rFonts w:ascii="Consolas" w:hAnsi="Consolas" w:cs="Consolas"/>
          <w:b/>
          <w:bCs/>
          <w:lang w:val="en-US"/>
        </w:rPr>
        <w:t>C#m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 x | A | x :||</w:t>
      </w:r>
    </w:p>
    <w:p w14:paraId="419B46F0" w14:textId="77777777" w:rsidR="00343BA0" w:rsidRDefault="00343BA0">
      <w:pPr>
        <w:rPr>
          <w:rFonts w:ascii="Consolas" w:hAnsi="Consolas" w:cs="Consolas"/>
          <w:b/>
          <w:bCs/>
        </w:rPr>
      </w:pPr>
    </w:p>
    <w:p w14:paraId="6E437241" w14:textId="77777777" w:rsidR="007A7D8A" w:rsidRPr="007A7D8A" w:rsidRDefault="007A7D8A" w:rsidP="007A7D8A">
      <w:pPr>
        <w:rPr>
          <w:rFonts w:ascii="Consolas" w:hAnsi="Consolas" w:cs="Consolas"/>
          <w:b/>
          <w:bCs/>
        </w:rPr>
      </w:pPr>
      <w:r w:rsidRPr="007A7D8A">
        <w:rPr>
          <w:rFonts w:ascii="Consolas" w:hAnsi="Consolas" w:cs="Consolas"/>
          <w:b/>
          <w:bCs/>
        </w:rPr>
        <w:t>VERSE</w:t>
      </w:r>
    </w:p>
    <w:p w14:paraId="2C830ABF" w14:textId="1B0B8A3C" w:rsidR="007A7D8A" w:rsidRPr="007A7D8A" w:rsidRDefault="007A7D8A" w:rsidP="007A7D8A">
      <w:pPr>
        <w:rPr>
          <w:rFonts w:ascii="Consolas" w:hAnsi="Consolas" w:cs="Consolas"/>
          <w:b/>
          <w:bCs/>
        </w:rPr>
      </w:pPr>
      <w:r w:rsidRPr="007A7D8A">
        <w:rPr>
          <w:rFonts w:ascii="Consolas" w:hAnsi="Consolas" w:cs="Consolas"/>
          <w:b/>
          <w:bCs/>
        </w:rPr>
        <w:t>| E | x | C#m | x |</w:t>
      </w:r>
    </w:p>
    <w:p w14:paraId="3A4000DA" w14:textId="04BCA10F" w:rsidR="007A7D8A" w:rsidRPr="007A7D8A" w:rsidRDefault="007A7D8A" w:rsidP="007A7D8A">
      <w:pPr>
        <w:rPr>
          <w:rFonts w:ascii="Consolas" w:hAnsi="Consolas" w:cs="Consolas"/>
          <w:b/>
          <w:bCs/>
          <w:lang w:val="en-US"/>
        </w:rPr>
      </w:pPr>
      <w:r w:rsidRPr="007A7D8A">
        <w:rPr>
          <w:rFonts w:ascii="Consolas" w:hAnsi="Consolas" w:cs="Consolas"/>
          <w:b/>
          <w:bCs/>
          <w:lang w:val="en-US"/>
        </w:rPr>
        <w:t xml:space="preserve">| A | x | E | B </w:t>
      </w:r>
      <w:r>
        <w:rPr>
          <w:rFonts w:ascii="Consolas" w:hAnsi="Consolas" w:cs="Consolas"/>
          <w:b/>
          <w:bCs/>
          <w:lang w:val="en-US"/>
        </w:rPr>
        <w:t>|</w:t>
      </w:r>
    </w:p>
    <w:p w14:paraId="7521CA16" w14:textId="77777777" w:rsidR="007A7D8A" w:rsidRDefault="007A7D8A">
      <w:pPr>
        <w:rPr>
          <w:rFonts w:ascii="Consolas" w:hAnsi="Consolas" w:cs="Consolas"/>
          <w:b/>
          <w:bCs/>
        </w:rPr>
      </w:pPr>
    </w:p>
    <w:p w14:paraId="7E7E1F4B" w14:textId="77777777" w:rsidR="007A7D8A" w:rsidRPr="007A7D8A" w:rsidRDefault="007A7D8A" w:rsidP="007A7D8A">
      <w:pPr>
        <w:rPr>
          <w:rFonts w:ascii="Consolas" w:hAnsi="Consolas" w:cs="Consolas"/>
          <w:b/>
          <w:bCs/>
          <w:lang w:val="en-US"/>
        </w:rPr>
      </w:pPr>
      <w:r w:rsidRPr="007A7D8A">
        <w:rPr>
          <w:rFonts w:ascii="Consolas" w:hAnsi="Consolas" w:cs="Consolas"/>
          <w:b/>
          <w:bCs/>
          <w:lang w:val="en-US"/>
        </w:rPr>
        <w:t>PRECHORUS</w:t>
      </w:r>
    </w:p>
    <w:p w14:paraId="47838D30" w14:textId="77777777" w:rsidR="007A7D8A" w:rsidRPr="007A7D8A" w:rsidRDefault="007A7D8A" w:rsidP="007A7D8A">
      <w:pPr>
        <w:rPr>
          <w:rFonts w:ascii="Consolas" w:hAnsi="Consolas" w:cs="Consolas"/>
          <w:b/>
          <w:bCs/>
          <w:lang w:val="en-US"/>
        </w:rPr>
      </w:pPr>
      <w:r w:rsidRPr="007A7D8A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7A7D8A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7A7D8A">
        <w:rPr>
          <w:rFonts w:ascii="Consolas" w:hAnsi="Consolas" w:cs="Consolas"/>
          <w:b/>
          <w:bCs/>
          <w:lang w:val="en-US"/>
        </w:rPr>
        <w:t xml:space="preserve"> | A | E | B/D# |</w:t>
      </w:r>
    </w:p>
    <w:p w14:paraId="1CCC378B" w14:textId="117B7A95" w:rsidR="007A7D8A" w:rsidRPr="007A7D8A" w:rsidRDefault="007A7D8A" w:rsidP="007A7D8A">
      <w:pPr>
        <w:rPr>
          <w:rFonts w:ascii="Consolas" w:hAnsi="Consolas" w:cs="Consolas"/>
          <w:b/>
          <w:bCs/>
          <w:lang w:val="en-US"/>
        </w:rPr>
      </w:pPr>
      <w:r w:rsidRPr="007A7D8A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7A7D8A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7A7D8A">
        <w:rPr>
          <w:rFonts w:ascii="Consolas" w:hAnsi="Consolas" w:cs="Consolas"/>
          <w:b/>
          <w:bCs/>
          <w:lang w:val="en-US"/>
        </w:rPr>
        <w:t xml:space="preserve"> | A | </w:t>
      </w:r>
      <w:r>
        <w:rPr>
          <w:rFonts w:ascii="Consolas" w:hAnsi="Consolas" w:cs="Consolas"/>
          <w:b/>
          <w:bCs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lang w:val="en-US"/>
        </w:rPr>
        <w:t>tauko</w:t>
      </w:r>
      <w:proofErr w:type="spellEnd"/>
      <w:r>
        <w:rPr>
          <w:rFonts w:ascii="Consolas" w:hAnsi="Consolas" w:cs="Consolas"/>
          <w:b/>
          <w:bCs/>
          <w:lang w:val="en-US"/>
        </w:rPr>
        <w:t>)</w:t>
      </w:r>
      <w:r w:rsidRPr="007A7D8A">
        <w:rPr>
          <w:rFonts w:ascii="Consolas" w:hAnsi="Consolas" w:cs="Consolas"/>
          <w:b/>
          <w:bCs/>
          <w:lang w:val="en-US"/>
        </w:rPr>
        <w:t xml:space="preserve"> |</w:t>
      </w:r>
    </w:p>
    <w:p w14:paraId="41E80E6C" w14:textId="77777777" w:rsidR="007A7D8A" w:rsidRDefault="007A7D8A">
      <w:pPr>
        <w:rPr>
          <w:rFonts w:ascii="Consolas" w:hAnsi="Consolas" w:cs="Consolas"/>
          <w:b/>
          <w:bCs/>
        </w:rPr>
      </w:pPr>
    </w:p>
    <w:p w14:paraId="260906AE" w14:textId="77777777" w:rsidR="007A7D8A" w:rsidRPr="007A7D8A" w:rsidRDefault="007A7D8A" w:rsidP="007A7D8A">
      <w:pPr>
        <w:rPr>
          <w:rFonts w:ascii="Consolas" w:hAnsi="Consolas" w:cs="Consolas"/>
          <w:b/>
          <w:bCs/>
        </w:rPr>
      </w:pPr>
      <w:r w:rsidRPr="007A7D8A">
        <w:rPr>
          <w:rFonts w:ascii="Consolas" w:hAnsi="Consolas" w:cs="Consolas"/>
          <w:b/>
          <w:bCs/>
        </w:rPr>
        <w:t>CHORUS</w:t>
      </w:r>
    </w:p>
    <w:p w14:paraId="4351FE6D" w14:textId="3283F788" w:rsidR="007A7D8A" w:rsidRPr="007A7D8A" w:rsidRDefault="007A7D8A" w:rsidP="007A7D8A">
      <w:pPr>
        <w:rPr>
          <w:rFonts w:ascii="Consolas" w:hAnsi="Consolas" w:cs="Consolas"/>
          <w:b/>
          <w:bCs/>
        </w:rPr>
      </w:pPr>
      <w:r w:rsidRPr="007A7D8A">
        <w:rPr>
          <w:rFonts w:ascii="Consolas" w:hAnsi="Consolas" w:cs="Consolas"/>
          <w:b/>
          <w:bCs/>
        </w:rPr>
        <w:t>|</w:t>
      </w:r>
      <w:r>
        <w:rPr>
          <w:rFonts w:ascii="Consolas" w:hAnsi="Consolas" w:cs="Consolas"/>
          <w:b/>
          <w:bCs/>
        </w:rPr>
        <w:t>|:</w:t>
      </w:r>
      <w:r w:rsidRPr="007A7D8A">
        <w:rPr>
          <w:rFonts w:ascii="Consolas" w:hAnsi="Consolas" w:cs="Consolas"/>
          <w:b/>
          <w:bCs/>
        </w:rPr>
        <w:t xml:space="preserve"> E | x | B | x |</w:t>
      </w:r>
    </w:p>
    <w:p w14:paraId="3B9A84CC" w14:textId="4219C0A2" w:rsidR="007A7D8A" w:rsidRPr="007A7D8A" w:rsidRDefault="007A7D8A" w:rsidP="007A7D8A">
      <w:pPr>
        <w:rPr>
          <w:rFonts w:ascii="Consolas" w:hAnsi="Consolas" w:cs="Consolas"/>
          <w:b/>
          <w:bCs/>
        </w:rPr>
      </w:pPr>
      <w:r w:rsidRPr="007A7D8A">
        <w:rPr>
          <w:rFonts w:ascii="Consolas" w:hAnsi="Consolas" w:cs="Consolas"/>
          <w:b/>
          <w:bCs/>
        </w:rPr>
        <w:t xml:space="preserve">| C#m | x | A | x </w:t>
      </w:r>
      <w:r w:rsidRPr="007A7D8A">
        <w:rPr>
          <w:rFonts w:ascii="Consolas" w:hAnsi="Consolas" w:cs="Consolas"/>
          <w:b/>
          <w:bCs/>
        </w:rPr>
        <w:t>:|</w:t>
      </w:r>
      <w:r w:rsidRPr="007A7D8A">
        <w:rPr>
          <w:rFonts w:ascii="Consolas" w:hAnsi="Consolas" w:cs="Consolas"/>
          <w:b/>
          <w:bCs/>
        </w:rPr>
        <w:t>|</w:t>
      </w:r>
    </w:p>
    <w:p w14:paraId="2139908C" w14:textId="77777777" w:rsidR="007A7D8A" w:rsidRPr="007A7D8A" w:rsidRDefault="007A7D8A" w:rsidP="007A7D8A">
      <w:pPr>
        <w:rPr>
          <w:rFonts w:ascii="Consolas" w:hAnsi="Consolas" w:cs="Consolas"/>
          <w:b/>
          <w:bCs/>
        </w:rPr>
      </w:pPr>
    </w:p>
    <w:p w14:paraId="7DF66087" w14:textId="4A9E886C" w:rsidR="007A7D8A" w:rsidRPr="007A7D8A" w:rsidRDefault="007A7D8A" w:rsidP="007A7D8A">
      <w:pPr>
        <w:rPr>
          <w:rFonts w:ascii="Consolas" w:hAnsi="Consolas" w:cs="Consolas"/>
          <w:b/>
          <w:bCs/>
        </w:rPr>
      </w:pPr>
      <w:r w:rsidRPr="007A7D8A">
        <w:rPr>
          <w:rFonts w:ascii="Consolas" w:hAnsi="Consolas" w:cs="Consolas"/>
          <w:b/>
          <w:bCs/>
        </w:rPr>
        <w:t>BRIDGE</w:t>
      </w:r>
    </w:p>
    <w:p w14:paraId="5A79F29A" w14:textId="70823522" w:rsidR="007A7D8A" w:rsidRPr="007A7D8A" w:rsidRDefault="007A7D8A" w:rsidP="007A7D8A">
      <w:pPr>
        <w:rPr>
          <w:rFonts w:ascii="Consolas" w:hAnsi="Consolas" w:cs="Consolas"/>
          <w:b/>
          <w:bCs/>
        </w:rPr>
      </w:pPr>
      <w:r w:rsidRPr="007A7D8A">
        <w:rPr>
          <w:rFonts w:ascii="Consolas" w:hAnsi="Consolas" w:cs="Consolas"/>
          <w:b/>
          <w:bCs/>
        </w:rPr>
        <w:t>|: C#m | B/D# | E | F#m :| (x3)</w:t>
      </w:r>
    </w:p>
    <w:p w14:paraId="544995EA" w14:textId="28C42496" w:rsidR="007A7D8A" w:rsidRDefault="007A7D8A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 (tauko) |</w:t>
      </w:r>
    </w:p>
    <w:p w14:paraId="4ACFCECF" w14:textId="6BF9D275" w:rsidR="007A7D8A" w:rsidRDefault="007A7D8A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 F#m E | B | F#m E | B | x |</w:t>
      </w:r>
    </w:p>
    <w:p w14:paraId="5E552CE7" w14:textId="77777777" w:rsidR="007A7D8A" w:rsidRDefault="007A7D8A">
      <w:pPr>
        <w:rPr>
          <w:rFonts w:ascii="Consolas" w:hAnsi="Consolas" w:cs="Consolas"/>
          <w:b/>
          <w:bCs/>
        </w:rPr>
      </w:pPr>
    </w:p>
    <w:p w14:paraId="4E9B7D92" w14:textId="5A7E58E8" w:rsidR="007A7D8A" w:rsidRDefault="007A7D8A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CHORUS (chill)</w:t>
      </w:r>
    </w:p>
    <w:p w14:paraId="596522E7" w14:textId="1BCBD8A9" w:rsidR="007A7D8A" w:rsidRPr="007A7D8A" w:rsidRDefault="007A7D8A" w:rsidP="007A7D8A">
      <w:pPr>
        <w:rPr>
          <w:rFonts w:ascii="Consolas" w:hAnsi="Consolas" w:cs="Consolas"/>
          <w:b/>
          <w:bCs/>
        </w:rPr>
      </w:pPr>
      <w:r w:rsidRPr="007A7D8A">
        <w:rPr>
          <w:rFonts w:ascii="Consolas" w:hAnsi="Consolas" w:cs="Consolas"/>
          <w:b/>
          <w:bCs/>
        </w:rPr>
        <w:t>| E | x | B | x |</w:t>
      </w:r>
    </w:p>
    <w:p w14:paraId="17F8CA91" w14:textId="1791F53D" w:rsidR="007A7D8A" w:rsidRDefault="007A7D8A" w:rsidP="007A7D8A">
      <w:pPr>
        <w:rPr>
          <w:rFonts w:ascii="Consolas" w:hAnsi="Consolas" w:cs="Consolas"/>
          <w:b/>
          <w:bCs/>
        </w:rPr>
      </w:pPr>
      <w:r w:rsidRPr="007A7D8A">
        <w:rPr>
          <w:rFonts w:ascii="Consolas" w:hAnsi="Consolas" w:cs="Consolas"/>
          <w:b/>
          <w:bCs/>
        </w:rPr>
        <w:t>| C#m | x | A | x |</w:t>
      </w:r>
    </w:p>
    <w:p w14:paraId="3D7042C9" w14:textId="77777777" w:rsidR="007A7D8A" w:rsidRDefault="007A7D8A" w:rsidP="007A7D8A">
      <w:pPr>
        <w:rPr>
          <w:rFonts w:ascii="Consolas" w:hAnsi="Consolas" w:cs="Consolas"/>
          <w:b/>
          <w:bCs/>
        </w:rPr>
      </w:pPr>
    </w:p>
    <w:p w14:paraId="69A71AD9" w14:textId="77777777" w:rsidR="007A7D8A" w:rsidRPr="007A7D8A" w:rsidRDefault="007A7D8A" w:rsidP="007A7D8A">
      <w:pPr>
        <w:rPr>
          <w:rFonts w:ascii="Consolas" w:hAnsi="Consolas" w:cs="Consolas"/>
          <w:b/>
          <w:bCs/>
        </w:rPr>
      </w:pPr>
      <w:r w:rsidRPr="007A7D8A">
        <w:rPr>
          <w:rFonts w:ascii="Consolas" w:hAnsi="Consolas" w:cs="Consolas"/>
          <w:b/>
          <w:bCs/>
        </w:rPr>
        <w:t>CHORUS</w:t>
      </w:r>
    </w:p>
    <w:p w14:paraId="4ABDF589" w14:textId="77777777" w:rsidR="007A7D8A" w:rsidRPr="007A7D8A" w:rsidRDefault="007A7D8A" w:rsidP="007A7D8A">
      <w:pPr>
        <w:rPr>
          <w:rFonts w:ascii="Consolas" w:hAnsi="Consolas" w:cs="Consolas"/>
          <w:b/>
          <w:bCs/>
        </w:rPr>
      </w:pPr>
      <w:r w:rsidRPr="007A7D8A">
        <w:rPr>
          <w:rFonts w:ascii="Consolas" w:hAnsi="Consolas" w:cs="Consolas"/>
          <w:b/>
          <w:bCs/>
        </w:rPr>
        <w:t>||: E | x | B | x |</w:t>
      </w:r>
    </w:p>
    <w:p w14:paraId="74816886" w14:textId="77777777" w:rsidR="007A7D8A" w:rsidRPr="007A7D8A" w:rsidRDefault="007A7D8A" w:rsidP="007A7D8A">
      <w:pPr>
        <w:rPr>
          <w:rFonts w:ascii="Consolas" w:hAnsi="Consolas" w:cs="Consolas"/>
          <w:b/>
          <w:bCs/>
        </w:rPr>
      </w:pPr>
      <w:r w:rsidRPr="007A7D8A">
        <w:rPr>
          <w:rFonts w:ascii="Consolas" w:hAnsi="Consolas" w:cs="Consolas"/>
          <w:b/>
          <w:bCs/>
        </w:rPr>
        <w:t>| C#m | x | A | x :||</w:t>
      </w:r>
    </w:p>
    <w:p w14:paraId="35B9FC21" w14:textId="77777777" w:rsidR="007A7D8A" w:rsidRPr="007A7D8A" w:rsidRDefault="007A7D8A" w:rsidP="007A7D8A">
      <w:pPr>
        <w:rPr>
          <w:rFonts w:ascii="Consolas" w:hAnsi="Consolas" w:cs="Consolas"/>
          <w:b/>
          <w:bCs/>
        </w:rPr>
      </w:pPr>
    </w:p>
    <w:p w14:paraId="6E980783" w14:textId="77777777" w:rsidR="007A7D8A" w:rsidRPr="00343BA0" w:rsidRDefault="007A7D8A">
      <w:pPr>
        <w:rPr>
          <w:rFonts w:ascii="Consolas" w:hAnsi="Consolas" w:cs="Consolas"/>
          <w:b/>
          <w:bCs/>
        </w:rPr>
      </w:pPr>
    </w:p>
    <w:sectPr w:rsidR="007A7D8A" w:rsidRPr="00343BA0" w:rsidSect="00302004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70588" w14:textId="77777777" w:rsidR="00302004" w:rsidRDefault="00302004" w:rsidP="00343BA0">
      <w:r>
        <w:separator/>
      </w:r>
    </w:p>
  </w:endnote>
  <w:endnote w:type="continuationSeparator" w:id="0">
    <w:p w14:paraId="269FE830" w14:textId="77777777" w:rsidR="00302004" w:rsidRDefault="00302004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ED3AB" w14:textId="77777777" w:rsidR="00302004" w:rsidRDefault="00302004" w:rsidP="00343BA0">
      <w:r>
        <w:separator/>
      </w:r>
    </w:p>
  </w:footnote>
  <w:footnote w:type="continuationSeparator" w:id="0">
    <w:p w14:paraId="0D4326E6" w14:textId="77777777" w:rsidR="00302004" w:rsidRDefault="00302004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B78D4" w14:textId="1E69B47C" w:rsidR="00E67C7D" w:rsidRPr="009244C3" w:rsidRDefault="007A7D8A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SANNI - KESKEN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8A"/>
    <w:rsid w:val="0009264B"/>
    <w:rsid w:val="00302004"/>
    <w:rsid w:val="00322E7F"/>
    <w:rsid w:val="00343BA0"/>
    <w:rsid w:val="005D6A78"/>
    <w:rsid w:val="007A7D8A"/>
    <w:rsid w:val="007E769C"/>
    <w:rsid w:val="008B6D26"/>
    <w:rsid w:val="00E6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ECE36D"/>
  <w15:chartTrackingRefBased/>
  <w15:docId w15:val="{FC0E8414-1701-FD4F-B6C0-19C41A8F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cp:lastPrinted>2024-02-26T09:02:00Z</cp:lastPrinted>
  <dcterms:created xsi:type="dcterms:W3CDTF">2024-02-26T08:55:00Z</dcterms:created>
  <dcterms:modified xsi:type="dcterms:W3CDTF">2024-02-26T10:20:00Z</dcterms:modified>
</cp:coreProperties>
</file>