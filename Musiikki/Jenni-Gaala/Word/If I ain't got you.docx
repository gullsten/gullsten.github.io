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7F42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4BD68B24" w14:textId="5D6F14AF" w:rsidR="001238A0" w:rsidRPr="001238A0" w:rsidRDefault="00343BA0" w:rsidP="001238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238A0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1238A0">
        <w:rPr>
          <w:rFonts w:ascii="Consolas" w:hAnsi="Consolas" w:cs="Consolas"/>
          <w:b/>
          <w:bCs/>
          <w:lang w:val="en-US"/>
        </w:rPr>
        <w:t xml:space="preserve">Cmaj7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1238A0">
        <w:rPr>
          <w:rFonts w:ascii="Consolas" w:hAnsi="Consolas" w:cs="Consolas"/>
          <w:b/>
          <w:bCs/>
          <w:lang w:val="en-US"/>
        </w:rPr>
        <w:t xml:space="preserve"> Bm7 | Am7 | Gmaj7 :||</w:t>
      </w:r>
    </w:p>
    <w:p w14:paraId="2BAAA05B" w14:textId="77777777" w:rsidR="001238A0" w:rsidRPr="00343BA0" w:rsidRDefault="001238A0" w:rsidP="00343BA0">
      <w:pPr>
        <w:rPr>
          <w:rFonts w:ascii="Consolas" w:hAnsi="Consolas" w:cs="Consolas"/>
          <w:b/>
          <w:bCs/>
          <w:lang w:val="en-US"/>
        </w:rPr>
      </w:pPr>
    </w:p>
    <w:p w14:paraId="046F0B5C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33138C88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10031B85" w14:textId="73EE9BA3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238A0">
        <w:rPr>
          <w:rFonts w:ascii="Consolas" w:hAnsi="Consolas" w:cs="Consolas"/>
          <w:b/>
          <w:bCs/>
          <w:lang w:val="en-US"/>
        </w:rPr>
        <w:t xml:space="preserve"> Gmaj7 | Em7 | Am7 | D9 </w:t>
      </w:r>
      <w:r>
        <w:rPr>
          <w:rFonts w:ascii="Consolas" w:hAnsi="Consolas" w:cs="Consolas"/>
          <w:b/>
          <w:bCs/>
          <w:lang w:val="en-US"/>
        </w:rPr>
        <w:t>|</w:t>
      </w:r>
    </w:p>
    <w:p w14:paraId="59E3A408" w14:textId="786F2B61" w:rsidR="001238A0" w:rsidRPr="0009264B" w:rsidRDefault="001238A0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Gmaj7 | G#dim7 | Am7 | D9 |</w:t>
      </w:r>
    </w:p>
    <w:p w14:paraId="6243762F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119E41B" w14:textId="26C1BD60" w:rsidR="00343BA0" w:rsidRPr="001238A0" w:rsidRDefault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PRE</w:t>
      </w:r>
      <w:r w:rsidR="00343BA0" w:rsidRPr="001238A0">
        <w:rPr>
          <w:rFonts w:ascii="Consolas" w:hAnsi="Consolas" w:cs="Consolas"/>
          <w:b/>
          <w:bCs/>
          <w:lang w:val="en-US"/>
        </w:rPr>
        <w:t>CHORUS</w:t>
      </w:r>
    </w:p>
    <w:p w14:paraId="6950C363" w14:textId="650E4FC9" w:rsidR="00343BA0" w:rsidRPr="001238A0" w:rsidRDefault="0009264B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</w:t>
      </w:r>
      <w:r w:rsidR="001238A0" w:rsidRPr="001238A0">
        <w:rPr>
          <w:rFonts w:ascii="Consolas" w:hAnsi="Consolas" w:cs="Consolas"/>
          <w:b/>
          <w:bCs/>
          <w:lang w:val="en-US"/>
        </w:rPr>
        <w:t xml:space="preserve"> Gmaj7 Am7 | Bm7 Am7 </w:t>
      </w:r>
      <w:r w:rsidRPr="001238A0">
        <w:rPr>
          <w:rFonts w:ascii="Consolas" w:hAnsi="Consolas" w:cs="Consolas"/>
          <w:b/>
          <w:bCs/>
          <w:lang w:val="en-US"/>
        </w:rPr>
        <w:t>|</w:t>
      </w:r>
    </w:p>
    <w:p w14:paraId="379B60E4" w14:textId="536336CB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 xml:space="preserve">| Gmaj7 Am7 | Bm7 </w:t>
      </w:r>
      <w:r>
        <w:rPr>
          <w:rFonts w:ascii="Consolas" w:hAnsi="Consolas" w:cs="Consolas"/>
          <w:b/>
          <w:bCs/>
          <w:lang w:val="en-US"/>
        </w:rPr>
        <w:t>Cmaj</w:t>
      </w:r>
      <w:r w:rsidRPr="001238A0">
        <w:rPr>
          <w:rFonts w:ascii="Consolas" w:hAnsi="Consolas" w:cs="Consolas"/>
          <w:b/>
          <w:bCs/>
          <w:lang w:val="en-US"/>
        </w:rPr>
        <w:t>7 |</w:t>
      </w:r>
    </w:p>
    <w:p w14:paraId="5A64962A" w14:textId="413E124E" w:rsidR="00343BA0" w:rsidRDefault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 Gmaj7 Am7 | </w:t>
      </w:r>
      <w:r>
        <w:rPr>
          <w:rFonts w:ascii="Consolas" w:hAnsi="Consolas" w:cs="Consolas"/>
          <w:b/>
          <w:bCs/>
          <w:lang w:val="en-US"/>
        </w:rPr>
        <w:t>Bm7 Am7 |</w:t>
      </w:r>
    </w:p>
    <w:p w14:paraId="1268D50F" w14:textId="4A4FA0AD" w:rsidR="001238A0" w:rsidRDefault="001238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Gmaj7 Am7 | Bm7 |</w:t>
      </w:r>
    </w:p>
    <w:p w14:paraId="3D67E70A" w14:textId="77777777" w:rsidR="001238A0" w:rsidRDefault="001238A0">
      <w:pPr>
        <w:rPr>
          <w:rFonts w:ascii="Consolas" w:hAnsi="Consolas" w:cs="Consolas"/>
          <w:b/>
          <w:bCs/>
          <w:lang w:val="en-US"/>
        </w:rPr>
      </w:pPr>
    </w:p>
    <w:p w14:paraId="533DC390" w14:textId="60403AF1" w:rsidR="001238A0" w:rsidRDefault="001238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744CD3B3" w14:textId="0F9F893C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</w:t>
      </w:r>
      <w:r w:rsidRPr="001238A0">
        <w:rPr>
          <w:rFonts w:ascii="Consolas" w:hAnsi="Consolas" w:cs="Consolas"/>
          <w:b/>
          <w:bCs/>
          <w:lang w:val="en-US"/>
        </w:rPr>
        <w:t>: Cmaj7 | Bm7 | Am7 | Gmaj7 :</w:t>
      </w:r>
      <w:r>
        <w:rPr>
          <w:rFonts w:ascii="Consolas" w:hAnsi="Consolas" w:cs="Consolas"/>
          <w:b/>
          <w:bCs/>
          <w:lang w:val="en-US"/>
        </w:rPr>
        <w:t>|</w:t>
      </w:r>
      <w:r w:rsidRPr="001238A0">
        <w:rPr>
          <w:rFonts w:ascii="Consolas" w:hAnsi="Consolas" w:cs="Consolas"/>
          <w:b/>
          <w:bCs/>
          <w:lang w:val="en-US"/>
        </w:rPr>
        <w:t>|</w:t>
      </w:r>
    </w:p>
    <w:p w14:paraId="03A11513" w14:textId="633145BA" w:rsidR="001238A0" w:rsidRDefault="001238A0" w:rsidP="001238A0">
      <w:pPr>
        <w:rPr>
          <w:rFonts w:ascii="Consolas" w:hAnsi="Consolas" w:cs="Consolas"/>
          <w:b/>
          <w:bCs/>
          <w:lang w:val="en-US"/>
        </w:rPr>
      </w:pPr>
    </w:p>
    <w:p w14:paraId="76DDE12F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VERSE</w:t>
      </w:r>
    </w:p>
    <w:p w14:paraId="3914C7FA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 Gmaj7 | Em7 | Am7 | D9 |</w:t>
      </w:r>
    </w:p>
    <w:p w14:paraId="6D489E0E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 Gmaj7 | G#dim7 | Am7 | D9 |</w:t>
      </w:r>
    </w:p>
    <w:p w14:paraId="6BA6BE42" w14:textId="77777777" w:rsidR="001238A0" w:rsidRDefault="001238A0" w:rsidP="001238A0">
      <w:pPr>
        <w:rPr>
          <w:rFonts w:ascii="Consolas" w:hAnsi="Consolas" w:cs="Consolas"/>
          <w:b/>
          <w:bCs/>
          <w:lang w:val="en-US"/>
        </w:rPr>
      </w:pPr>
    </w:p>
    <w:p w14:paraId="2FD76ABA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PRECHORUS</w:t>
      </w:r>
    </w:p>
    <w:p w14:paraId="7626369C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 Gmaj7 Am7 | Bm7 Am7 |</w:t>
      </w:r>
    </w:p>
    <w:p w14:paraId="330A0518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 Gmaj7 Am7 | Bm7 Cmaj7 |</w:t>
      </w:r>
    </w:p>
    <w:p w14:paraId="22723E77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 Gmaj7 Am7 | Bm7 Am7 |</w:t>
      </w:r>
    </w:p>
    <w:p w14:paraId="13D31F6B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 Gmaj7 Am7 | Bm7 |</w:t>
      </w:r>
    </w:p>
    <w:p w14:paraId="63D2FA41" w14:textId="77777777" w:rsidR="001238A0" w:rsidRDefault="001238A0" w:rsidP="001238A0">
      <w:pPr>
        <w:rPr>
          <w:rFonts w:ascii="Consolas" w:hAnsi="Consolas" w:cs="Consolas"/>
          <w:b/>
          <w:bCs/>
          <w:lang w:val="en-US"/>
        </w:rPr>
      </w:pPr>
    </w:p>
    <w:p w14:paraId="195CAA72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CHORUS</w:t>
      </w:r>
    </w:p>
    <w:p w14:paraId="1303A844" w14:textId="6DEB29FF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</w:t>
      </w:r>
      <w:r w:rsidRPr="001238A0">
        <w:rPr>
          <w:rFonts w:ascii="Consolas" w:hAnsi="Consolas" w:cs="Consolas"/>
          <w:b/>
          <w:bCs/>
          <w:lang w:val="en-US"/>
        </w:rPr>
        <w:t>: Cmaj7 | Bm7 | Am7 | Gmaj7 :</w:t>
      </w:r>
      <w:r>
        <w:rPr>
          <w:rFonts w:ascii="Consolas" w:hAnsi="Consolas" w:cs="Consolas"/>
          <w:b/>
          <w:bCs/>
          <w:lang w:val="en-US"/>
        </w:rPr>
        <w:t>|</w:t>
      </w:r>
      <w:r w:rsidRPr="001238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(x4)</w:t>
      </w:r>
    </w:p>
    <w:p w14:paraId="5FE61912" w14:textId="77777777" w:rsidR="001238A0" w:rsidRDefault="001238A0" w:rsidP="001238A0">
      <w:pPr>
        <w:rPr>
          <w:rFonts w:ascii="Consolas" w:hAnsi="Consolas" w:cs="Consolas"/>
          <w:b/>
          <w:bCs/>
          <w:lang w:val="en-US"/>
        </w:rPr>
      </w:pPr>
    </w:p>
    <w:p w14:paraId="15557FA7" w14:textId="6ABC5C2D" w:rsidR="001238A0" w:rsidRDefault="001238A0" w:rsidP="001238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68890B43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  <w:r w:rsidRPr="001238A0">
        <w:rPr>
          <w:rFonts w:ascii="Consolas" w:hAnsi="Consolas" w:cs="Consolas"/>
          <w:b/>
          <w:bCs/>
          <w:lang w:val="en-US"/>
        </w:rPr>
        <w:t>||: Cmaj7 | Bm7 | Am7 | Gmaj7 :||</w:t>
      </w:r>
    </w:p>
    <w:p w14:paraId="112C38BB" w14:textId="77777777" w:rsidR="001238A0" w:rsidRPr="001238A0" w:rsidRDefault="001238A0" w:rsidP="001238A0">
      <w:pPr>
        <w:rPr>
          <w:rFonts w:ascii="Consolas" w:hAnsi="Consolas" w:cs="Consolas"/>
          <w:b/>
          <w:bCs/>
          <w:lang w:val="en-US"/>
        </w:rPr>
      </w:pPr>
    </w:p>
    <w:sectPr w:rsidR="001238A0" w:rsidRPr="001238A0" w:rsidSect="008E3A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698A" w14:textId="77777777" w:rsidR="008E3AA9" w:rsidRDefault="008E3AA9" w:rsidP="00343BA0">
      <w:r>
        <w:separator/>
      </w:r>
    </w:p>
  </w:endnote>
  <w:endnote w:type="continuationSeparator" w:id="0">
    <w:p w14:paraId="655B2710" w14:textId="77777777" w:rsidR="008E3AA9" w:rsidRDefault="008E3AA9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F6F2" w14:textId="77777777" w:rsidR="008E3AA9" w:rsidRDefault="008E3AA9" w:rsidP="00343BA0">
      <w:r>
        <w:separator/>
      </w:r>
    </w:p>
  </w:footnote>
  <w:footnote w:type="continuationSeparator" w:id="0">
    <w:p w14:paraId="7A574452" w14:textId="77777777" w:rsidR="008E3AA9" w:rsidRDefault="008E3AA9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25BF" w14:textId="432E9478" w:rsidR="007D6B16" w:rsidRPr="001238A0" w:rsidRDefault="001238A0">
    <w:pPr>
      <w:pStyle w:val="Header"/>
      <w:rPr>
        <w:rFonts w:ascii="Consolas" w:hAnsi="Consolas" w:cs="Consolas"/>
        <w:sz w:val="20"/>
        <w:szCs w:val="20"/>
        <w:lang w:val="en-US"/>
      </w:rPr>
    </w:pPr>
    <w:r w:rsidRPr="001238A0">
      <w:rPr>
        <w:rFonts w:ascii="Consolas" w:hAnsi="Consolas" w:cs="Consolas"/>
        <w:b/>
        <w:bCs/>
        <w:sz w:val="32"/>
        <w:szCs w:val="32"/>
        <w:lang w:val="en-US"/>
      </w:rPr>
      <w:t>ALICIA KEYS – IF I AIN’T GOT YOU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A0"/>
    <w:rsid w:val="0009264B"/>
    <w:rsid w:val="001238A0"/>
    <w:rsid w:val="00343BA0"/>
    <w:rsid w:val="005D6A78"/>
    <w:rsid w:val="007D6B16"/>
    <w:rsid w:val="007E769C"/>
    <w:rsid w:val="008B6D26"/>
    <w:rsid w:val="008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CA787"/>
  <w15:chartTrackingRefBased/>
  <w15:docId w15:val="{165AD454-4D68-B74E-AFFE-3292C7F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2023-09-25T11:53:00Z</cp:lastPrinted>
  <dcterms:created xsi:type="dcterms:W3CDTF">2024-02-07T15:17:00Z</dcterms:created>
  <dcterms:modified xsi:type="dcterms:W3CDTF">2024-02-07T15:26:00Z</dcterms:modified>
</cp:coreProperties>
</file>