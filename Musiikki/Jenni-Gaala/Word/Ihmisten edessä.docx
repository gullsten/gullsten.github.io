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9E4A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00FA29EB" w14:textId="5B30F4A1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="007C3BC4">
        <w:rPr>
          <w:rFonts w:ascii="Consolas" w:hAnsi="Consolas" w:cs="Consolas"/>
          <w:b/>
          <w:bCs/>
          <w:lang w:val="en-US"/>
        </w:rPr>
        <w:t>C#m</w:t>
      </w:r>
      <w:proofErr w:type="spellEnd"/>
      <w:r w:rsidR="007C3BC4">
        <w:rPr>
          <w:rFonts w:ascii="Consolas" w:hAnsi="Consolas" w:cs="Consolas"/>
          <w:b/>
          <w:bCs/>
          <w:lang w:val="en-US"/>
        </w:rPr>
        <w:t xml:space="preserve"> | x | x | x </w:t>
      </w:r>
      <w:r w:rsidRPr="00343BA0">
        <w:rPr>
          <w:rFonts w:ascii="Consolas" w:hAnsi="Consolas" w:cs="Consolas"/>
          <w:b/>
          <w:bCs/>
          <w:lang w:val="en-US"/>
        </w:rPr>
        <w:t>|</w:t>
      </w:r>
    </w:p>
    <w:p w14:paraId="1826D638" w14:textId="55C53AA7" w:rsidR="00343BA0" w:rsidRDefault="007C3BC4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A | B | </w:t>
      </w:r>
      <w:proofErr w:type="spellStart"/>
      <w:r>
        <w:rPr>
          <w:rFonts w:ascii="Consolas" w:hAnsi="Consolas" w:cs="Consolas"/>
          <w:b/>
          <w:bCs/>
          <w:lang w:val="en-US"/>
        </w:rPr>
        <w:t>C#m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E/G# </w:t>
      </w:r>
      <w:proofErr w:type="spellStart"/>
      <w:r>
        <w:rPr>
          <w:rFonts w:ascii="Consolas" w:hAnsi="Consolas" w:cs="Consolas"/>
          <w:b/>
          <w:bCs/>
          <w:lang w:val="en-US"/>
        </w:rPr>
        <w:t>G#m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</w:t>
      </w:r>
    </w:p>
    <w:p w14:paraId="5247C5F5" w14:textId="77777777" w:rsidR="007C3BC4" w:rsidRDefault="007C3BC4" w:rsidP="00343BA0">
      <w:pPr>
        <w:rPr>
          <w:rFonts w:ascii="Consolas" w:hAnsi="Consolas" w:cs="Consolas"/>
          <w:b/>
          <w:bCs/>
          <w:lang w:val="en-US"/>
        </w:rPr>
      </w:pPr>
    </w:p>
    <w:p w14:paraId="018D4CC4" w14:textId="77777777" w:rsidR="007C3BC4" w:rsidRPr="007C3BC4" w:rsidRDefault="007C3BC4" w:rsidP="00343BA0">
      <w:pPr>
        <w:rPr>
          <w:rFonts w:ascii="Consolas" w:hAnsi="Consolas" w:cs="Consolas"/>
          <w:b/>
          <w:bCs/>
          <w:lang w:val="en-US"/>
        </w:rPr>
      </w:pPr>
    </w:p>
    <w:p w14:paraId="24F4DE84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1751CE2C" w14:textId="3DDE3963" w:rsidR="007C3BC4" w:rsidRPr="007C3BC4" w:rsidRDefault="007C3BC4" w:rsidP="007C3BC4">
      <w:pPr>
        <w:rPr>
          <w:rFonts w:ascii="Consolas" w:hAnsi="Consolas" w:cs="Consolas"/>
          <w:b/>
          <w:bCs/>
          <w:lang w:val="fi-FI"/>
        </w:rPr>
      </w:pPr>
      <w:r w:rsidRPr="007C3BC4">
        <w:rPr>
          <w:rFonts w:ascii="Consolas" w:hAnsi="Consolas" w:cs="Consolas"/>
          <w:b/>
          <w:bCs/>
          <w:lang w:val="fi-FI"/>
        </w:rPr>
        <w:t>|</w:t>
      </w:r>
      <w:r w:rsidRPr="007C3BC4">
        <w:rPr>
          <w:rFonts w:ascii="Consolas" w:hAnsi="Consolas" w:cs="Consolas"/>
          <w:b/>
          <w:bCs/>
          <w:lang w:val="fi-FI"/>
        </w:rPr>
        <w:t>|:</w:t>
      </w:r>
      <w:r w:rsidRPr="007C3BC4">
        <w:rPr>
          <w:rFonts w:ascii="Consolas" w:hAnsi="Consolas" w:cs="Consolas"/>
          <w:b/>
          <w:bCs/>
          <w:lang w:val="fi-FI"/>
        </w:rPr>
        <w:t> A | B | </w:t>
      </w:r>
      <w:proofErr w:type="spellStart"/>
      <w:r w:rsidRPr="007C3BC4">
        <w:rPr>
          <w:rFonts w:ascii="Consolas" w:hAnsi="Consolas" w:cs="Consolas"/>
          <w:b/>
          <w:bCs/>
          <w:lang w:val="fi-FI"/>
        </w:rPr>
        <w:t>C#m</w:t>
      </w:r>
      <w:proofErr w:type="spellEnd"/>
      <w:r w:rsidRPr="007C3BC4">
        <w:rPr>
          <w:rFonts w:ascii="Consolas" w:hAnsi="Consolas" w:cs="Consolas"/>
          <w:b/>
          <w:bCs/>
          <w:lang w:val="fi-FI"/>
        </w:rPr>
        <w:t xml:space="preserve"> | E/G# </w:t>
      </w:r>
      <w:proofErr w:type="spellStart"/>
      <w:r w:rsidRPr="007C3BC4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7C3BC4">
        <w:rPr>
          <w:rFonts w:ascii="Consolas" w:hAnsi="Consolas" w:cs="Consolas"/>
          <w:b/>
          <w:bCs/>
          <w:lang w:val="fi-FI"/>
        </w:rPr>
        <w:t xml:space="preserve"> </w:t>
      </w:r>
      <w:r w:rsidRPr="007C3BC4">
        <w:rPr>
          <w:rFonts w:ascii="Consolas" w:hAnsi="Consolas" w:cs="Consolas"/>
          <w:b/>
          <w:bCs/>
          <w:lang w:val="fi-FI"/>
        </w:rPr>
        <w:t>:|</w:t>
      </w:r>
      <w:r w:rsidRPr="007C3BC4">
        <w:rPr>
          <w:rFonts w:ascii="Consolas" w:hAnsi="Consolas" w:cs="Consolas"/>
          <w:b/>
          <w:bCs/>
          <w:lang w:val="fi-FI"/>
        </w:rPr>
        <w:t>|</w:t>
      </w:r>
      <w:r w:rsidRPr="007C3BC4">
        <w:rPr>
          <w:rFonts w:ascii="Consolas" w:hAnsi="Consolas" w:cs="Consolas"/>
          <w:b/>
          <w:bCs/>
          <w:lang w:val="fi-FI"/>
        </w:rPr>
        <w:t xml:space="preserve"> (x4)</w:t>
      </w:r>
    </w:p>
    <w:p w14:paraId="373BB039" w14:textId="77777777" w:rsidR="00343BA0" w:rsidRDefault="00343BA0" w:rsidP="00343BA0">
      <w:pPr>
        <w:rPr>
          <w:rFonts w:ascii="Consolas" w:hAnsi="Consolas" w:cs="Consolas"/>
        </w:rPr>
      </w:pPr>
    </w:p>
    <w:p w14:paraId="73732E8A" w14:textId="77777777" w:rsidR="007C3BC4" w:rsidRDefault="007C3BC4" w:rsidP="00343BA0">
      <w:pPr>
        <w:rPr>
          <w:rFonts w:ascii="Consolas" w:hAnsi="Consolas" w:cs="Consolas"/>
        </w:rPr>
      </w:pPr>
    </w:p>
    <w:p w14:paraId="05715579" w14:textId="6A55AED9" w:rsidR="007C3BC4" w:rsidRPr="007C3BC4" w:rsidRDefault="007C3BC4" w:rsidP="00343BA0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>INTERLUDE</w:t>
      </w:r>
    </w:p>
    <w:p w14:paraId="14E5EB95" w14:textId="77777777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>| A | B | 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| E/G# 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|</w:t>
      </w:r>
    </w:p>
    <w:p w14:paraId="49D53F30" w14:textId="77777777" w:rsidR="007C3BC4" w:rsidRDefault="007C3BC4" w:rsidP="00343BA0">
      <w:pPr>
        <w:rPr>
          <w:rFonts w:ascii="Consolas" w:hAnsi="Consolas" w:cs="Consolas"/>
          <w:b/>
          <w:bCs/>
          <w:lang w:val="en-US"/>
        </w:rPr>
      </w:pPr>
    </w:p>
    <w:p w14:paraId="745A3270" w14:textId="77777777" w:rsidR="007C3BC4" w:rsidRPr="007C3BC4" w:rsidRDefault="007C3BC4" w:rsidP="00343BA0">
      <w:pPr>
        <w:rPr>
          <w:rFonts w:ascii="Consolas" w:hAnsi="Consolas" w:cs="Consolas"/>
          <w:b/>
          <w:bCs/>
          <w:lang w:val="en-US"/>
        </w:rPr>
      </w:pPr>
    </w:p>
    <w:p w14:paraId="07E44E7B" w14:textId="77777777" w:rsidR="00343BA0" w:rsidRPr="007C3BC4" w:rsidRDefault="00343BA0">
      <w:pPr>
        <w:rPr>
          <w:rFonts w:ascii="Consolas" w:hAnsi="Consolas" w:cs="Consolas"/>
          <w:b/>
          <w:bCs/>
          <w:lang w:val="fi-FI"/>
        </w:rPr>
      </w:pPr>
      <w:r w:rsidRPr="007C3BC4">
        <w:rPr>
          <w:rFonts w:ascii="Consolas" w:hAnsi="Consolas" w:cs="Consolas"/>
          <w:b/>
          <w:bCs/>
          <w:lang w:val="fi-FI"/>
        </w:rPr>
        <w:t>CHORUS</w:t>
      </w:r>
    </w:p>
    <w:p w14:paraId="0CFD1316" w14:textId="77777777" w:rsidR="007C3BC4" w:rsidRPr="007C3BC4" w:rsidRDefault="007C3BC4" w:rsidP="007C3BC4">
      <w:pPr>
        <w:rPr>
          <w:rFonts w:ascii="Consolas" w:hAnsi="Consolas" w:cs="Consolas"/>
          <w:b/>
          <w:bCs/>
          <w:lang w:val="fi-FI"/>
        </w:rPr>
      </w:pPr>
      <w:r w:rsidRPr="007C3BC4">
        <w:rPr>
          <w:rFonts w:ascii="Consolas" w:hAnsi="Consolas" w:cs="Consolas"/>
          <w:b/>
          <w:bCs/>
          <w:lang w:val="fi-FI"/>
        </w:rPr>
        <w:t>||: A | B | </w:t>
      </w:r>
      <w:proofErr w:type="spellStart"/>
      <w:r w:rsidRPr="007C3BC4">
        <w:rPr>
          <w:rFonts w:ascii="Consolas" w:hAnsi="Consolas" w:cs="Consolas"/>
          <w:b/>
          <w:bCs/>
          <w:lang w:val="fi-FI"/>
        </w:rPr>
        <w:t>C#m</w:t>
      </w:r>
      <w:proofErr w:type="spellEnd"/>
      <w:r w:rsidRPr="007C3BC4">
        <w:rPr>
          <w:rFonts w:ascii="Consolas" w:hAnsi="Consolas" w:cs="Consolas"/>
          <w:b/>
          <w:bCs/>
          <w:lang w:val="fi-FI"/>
        </w:rPr>
        <w:t xml:space="preserve"> | E/G# </w:t>
      </w:r>
      <w:proofErr w:type="spellStart"/>
      <w:r w:rsidRPr="007C3BC4">
        <w:rPr>
          <w:rFonts w:ascii="Consolas" w:hAnsi="Consolas" w:cs="Consolas"/>
          <w:b/>
          <w:bCs/>
          <w:lang w:val="fi-FI"/>
        </w:rPr>
        <w:t>G#m</w:t>
      </w:r>
      <w:proofErr w:type="spellEnd"/>
      <w:r w:rsidRPr="007C3BC4">
        <w:rPr>
          <w:rFonts w:ascii="Consolas" w:hAnsi="Consolas" w:cs="Consolas"/>
          <w:b/>
          <w:bCs/>
          <w:lang w:val="fi-FI"/>
        </w:rPr>
        <w:t xml:space="preserve"> :|| (x4)</w:t>
      </w:r>
    </w:p>
    <w:p w14:paraId="06B2C9A8" w14:textId="77777777" w:rsidR="00343BA0" w:rsidRDefault="00343BA0">
      <w:pPr>
        <w:rPr>
          <w:rFonts w:ascii="Consolas" w:hAnsi="Consolas" w:cs="Consolas"/>
          <w:b/>
          <w:bCs/>
        </w:rPr>
      </w:pPr>
    </w:p>
    <w:p w14:paraId="1CCB7046" w14:textId="77777777" w:rsidR="007C3BC4" w:rsidRDefault="007C3BC4">
      <w:pPr>
        <w:rPr>
          <w:rFonts w:ascii="Consolas" w:hAnsi="Consolas" w:cs="Consolas"/>
          <w:b/>
          <w:bCs/>
        </w:rPr>
      </w:pPr>
    </w:p>
    <w:p w14:paraId="79427441" w14:textId="77777777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>INTERLUDE</w:t>
      </w:r>
    </w:p>
    <w:p w14:paraId="0572EABC" w14:textId="2647E262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 xml:space="preserve">|: </w:t>
      </w:r>
      <w:r w:rsidRPr="007C3BC4">
        <w:rPr>
          <w:rFonts w:ascii="Consolas" w:hAnsi="Consolas" w:cs="Consolas"/>
          <w:b/>
          <w:bCs/>
          <w:lang w:val="en-US"/>
        </w:rPr>
        <w:t>A | B | 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| E/G# 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b/>
          <w:bCs/>
          <w:lang w:val="en-US"/>
        </w:rPr>
        <w:t>:|</w:t>
      </w:r>
      <w:r w:rsidRPr="007C3BC4">
        <w:rPr>
          <w:rFonts w:ascii="Consolas" w:hAnsi="Consolas" w:cs="Consolas"/>
          <w:b/>
          <w:bCs/>
          <w:lang w:val="en-US"/>
        </w:rPr>
        <w:t>|</w:t>
      </w:r>
    </w:p>
    <w:p w14:paraId="2A00BC3F" w14:textId="77777777" w:rsidR="007C3BC4" w:rsidRDefault="007C3BC4">
      <w:pPr>
        <w:rPr>
          <w:rFonts w:ascii="Consolas" w:hAnsi="Consolas" w:cs="Consolas"/>
          <w:b/>
          <w:bCs/>
          <w:lang w:val="en-US"/>
        </w:rPr>
      </w:pPr>
    </w:p>
    <w:p w14:paraId="4517E88F" w14:textId="77777777" w:rsidR="007C3BC4" w:rsidRDefault="007C3BC4">
      <w:pPr>
        <w:rPr>
          <w:rFonts w:ascii="Consolas" w:hAnsi="Consolas" w:cs="Consolas"/>
          <w:b/>
          <w:bCs/>
          <w:lang w:val="en-US"/>
        </w:rPr>
      </w:pPr>
    </w:p>
    <w:p w14:paraId="01472FBC" w14:textId="77777777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>VERSE</w:t>
      </w:r>
    </w:p>
    <w:p w14:paraId="22FEE450" w14:textId="77777777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>||: A | B | 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| E/G# 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:|| (x4)</w:t>
      </w:r>
    </w:p>
    <w:p w14:paraId="119AF8CB" w14:textId="77777777" w:rsidR="007C3BC4" w:rsidRDefault="007C3BC4">
      <w:pPr>
        <w:rPr>
          <w:rFonts w:ascii="Consolas" w:hAnsi="Consolas" w:cs="Consolas"/>
          <w:b/>
          <w:bCs/>
        </w:rPr>
      </w:pPr>
    </w:p>
    <w:p w14:paraId="0CD6D74E" w14:textId="77777777" w:rsidR="007C3BC4" w:rsidRPr="007C3BC4" w:rsidRDefault="007C3BC4">
      <w:pPr>
        <w:rPr>
          <w:rFonts w:ascii="Consolas" w:hAnsi="Consolas" w:cs="Consolas"/>
          <w:b/>
          <w:bCs/>
        </w:rPr>
      </w:pPr>
    </w:p>
    <w:p w14:paraId="0602D91F" w14:textId="77777777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>INTERLUDE</w:t>
      </w:r>
    </w:p>
    <w:p w14:paraId="36502A24" w14:textId="77777777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>| A | B | 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| E/G# 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|</w:t>
      </w:r>
    </w:p>
    <w:p w14:paraId="7E3302E4" w14:textId="77777777" w:rsidR="007C3BC4" w:rsidRDefault="007C3BC4">
      <w:pPr>
        <w:rPr>
          <w:rFonts w:ascii="Consolas" w:hAnsi="Consolas" w:cs="Consolas"/>
          <w:b/>
          <w:bCs/>
          <w:lang w:val="en-US"/>
        </w:rPr>
      </w:pPr>
    </w:p>
    <w:p w14:paraId="2E8247F3" w14:textId="77777777" w:rsidR="007C3BC4" w:rsidRDefault="007C3BC4">
      <w:pPr>
        <w:rPr>
          <w:rFonts w:ascii="Consolas" w:hAnsi="Consolas" w:cs="Consolas"/>
          <w:b/>
          <w:bCs/>
          <w:lang w:val="en-US"/>
        </w:rPr>
      </w:pPr>
    </w:p>
    <w:p w14:paraId="0B773E7F" w14:textId="77777777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>CHORUS</w:t>
      </w:r>
    </w:p>
    <w:p w14:paraId="78A53A31" w14:textId="77777777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>||: A | B | 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| E/G# 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:|| (x4)</w:t>
      </w:r>
    </w:p>
    <w:p w14:paraId="6A20E828" w14:textId="77777777" w:rsidR="007C3BC4" w:rsidRDefault="007C3BC4">
      <w:pPr>
        <w:rPr>
          <w:rFonts w:ascii="Consolas" w:hAnsi="Consolas" w:cs="Consolas"/>
          <w:b/>
          <w:bCs/>
          <w:lang w:val="en-US"/>
        </w:rPr>
      </w:pPr>
    </w:p>
    <w:p w14:paraId="73DE5072" w14:textId="77777777" w:rsidR="007C3BC4" w:rsidRDefault="007C3BC4">
      <w:pPr>
        <w:rPr>
          <w:rFonts w:ascii="Consolas" w:hAnsi="Consolas" w:cs="Consolas"/>
          <w:b/>
          <w:bCs/>
          <w:lang w:val="en-US"/>
        </w:rPr>
      </w:pPr>
    </w:p>
    <w:p w14:paraId="6BC7F744" w14:textId="77777777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>INTERLUDE</w:t>
      </w:r>
    </w:p>
    <w:p w14:paraId="7165CCCF" w14:textId="77777777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>||: A | B | 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| E/G# 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:||</w:t>
      </w:r>
    </w:p>
    <w:p w14:paraId="4B07229E" w14:textId="77777777" w:rsidR="007C3BC4" w:rsidRDefault="007C3BC4">
      <w:pPr>
        <w:rPr>
          <w:rFonts w:ascii="Consolas" w:hAnsi="Consolas" w:cs="Consolas"/>
          <w:b/>
          <w:bCs/>
          <w:lang w:val="en-US"/>
        </w:rPr>
      </w:pPr>
    </w:p>
    <w:p w14:paraId="329140FA" w14:textId="77777777" w:rsidR="007C3BC4" w:rsidRDefault="007C3BC4">
      <w:pPr>
        <w:rPr>
          <w:rFonts w:ascii="Consolas" w:hAnsi="Consolas" w:cs="Consolas"/>
          <w:b/>
          <w:bCs/>
          <w:lang w:val="en-US"/>
        </w:rPr>
      </w:pPr>
    </w:p>
    <w:p w14:paraId="51160F41" w14:textId="77777777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>CHORUS</w:t>
      </w:r>
    </w:p>
    <w:p w14:paraId="56541B89" w14:textId="5F13B318" w:rsid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 xml:space="preserve">| A | B | C#m | E/G# 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| </w:t>
      </w:r>
    </w:p>
    <w:p w14:paraId="21E51AC2" w14:textId="77777777" w:rsidR="007C3BC4" w:rsidRDefault="007C3BC4" w:rsidP="007C3BC4">
      <w:pPr>
        <w:rPr>
          <w:rFonts w:ascii="Consolas" w:hAnsi="Consolas" w:cs="Consolas"/>
          <w:b/>
          <w:bCs/>
          <w:lang w:val="en-US"/>
        </w:rPr>
      </w:pPr>
    </w:p>
    <w:p w14:paraId="23BB1F07" w14:textId="77777777" w:rsidR="007C3BC4" w:rsidRDefault="007C3BC4" w:rsidP="007C3BC4">
      <w:pPr>
        <w:rPr>
          <w:rFonts w:ascii="Consolas" w:hAnsi="Consolas" w:cs="Consolas"/>
          <w:b/>
          <w:bCs/>
          <w:lang w:val="en-US"/>
        </w:rPr>
      </w:pPr>
    </w:p>
    <w:p w14:paraId="5694FBF2" w14:textId="60176CB7" w:rsidR="007C3BC4" w:rsidRDefault="007C3BC4" w:rsidP="007C3BC4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OUTRO</w:t>
      </w:r>
    </w:p>
    <w:p w14:paraId="0BDE546C" w14:textId="3AA39A12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>||: A | B | 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| E/G# 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:|| (x</w:t>
      </w:r>
      <w:r>
        <w:rPr>
          <w:rFonts w:ascii="Consolas" w:hAnsi="Consolas" w:cs="Consolas"/>
          <w:b/>
          <w:bCs/>
          <w:lang w:val="en-US"/>
        </w:rPr>
        <w:t>2</w:t>
      </w:r>
      <w:r w:rsidRPr="007C3BC4">
        <w:rPr>
          <w:rFonts w:ascii="Consolas" w:hAnsi="Consolas" w:cs="Consolas"/>
          <w:b/>
          <w:bCs/>
          <w:lang w:val="en-US"/>
        </w:rPr>
        <w:t>)</w:t>
      </w:r>
      <w:r>
        <w:rPr>
          <w:rFonts w:ascii="Consolas" w:hAnsi="Consolas" w:cs="Consolas"/>
          <w:b/>
          <w:bCs/>
          <w:lang w:val="en-US"/>
        </w:rPr>
        <w:t xml:space="preserve"> strings</w:t>
      </w:r>
    </w:p>
    <w:p w14:paraId="7D2F85B9" w14:textId="28A7AAF9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  <w:r w:rsidRPr="007C3BC4">
        <w:rPr>
          <w:rFonts w:ascii="Consolas" w:hAnsi="Consolas" w:cs="Consolas"/>
          <w:b/>
          <w:bCs/>
          <w:lang w:val="en-US"/>
        </w:rPr>
        <w:t xml:space="preserve">||: A | B | C#m | E/G# </w:t>
      </w:r>
      <w:proofErr w:type="spellStart"/>
      <w:r w:rsidRPr="007C3BC4">
        <w:rPr>
          <w:rFonts w:ascii="Consolas" w:hAnsi="Consolas" w:cs="Consolas"/>
          <w:b/>
          <w:bCs/>
          <w:lang w:val="en-US"/>
        </w:rPr>
        <w:t>G#m</w:t>
      </w:r>
      <w:proofErr w:type="spellEnd"/>
      <w:r w:rsidRPr="007C3BC4">
        <w:rPr>
          <w:rFonts w:ascii="Consolas" w:hAnsi="Consolas" w:cs="Consolas"/>
          <w:b/>
          <w:bCs/>
          <w:lang w:val="en-US"/>
        </w:rPr>
        <w:t xml:space="preserve"> :|| (x</w:t>
      </w:r>
      <w:r>
        <w:rPr>
          <w:rFonts w:ascii="Consolas" w:hAnsi="Consolas" w:cs="Consolas"/>
          <w:b/>
          <w:bCs/>
          <w:lang w:val="en-US"/>
        </w:rPr>
        <w:t>2</w:t>
      </w:r>
      <w:r w:rsidRPr="007C3BC4">
        <w:rPr>
          <w:rFonts w:ascii="Consolas" w:hAnsi="Consolas" w:cs="Consolas"/>
          <w:b/>
          <w:bCs/>
          <w:lang w:val="en-US"/>
        </w:rPr>
        <w:t>)</w:t>
      </w:r>
      <w:r>
        <w:rPr>
          <w:rFonts w:ascii="Consolas" w:hAnsi="Consolas" w:cs="Consolas"/>
          <w:b/>
          <w:bCs/>
          <w:lang w:val="en-US"/>
        </w:rPr>
        <w:t xml:space="preserve"> piano</w:t>
      </w:r>
    </w:p>
    <w:p w14:paraId="47B68D80" w14:textId="77777777" w:rsidR="007C3BC4" w:rsidRPr="007C3BC4" w:rsidRDefault="007C3BC4" w:rsidP="007C3BC4">
      <w:pPr>
        <w:rPr>
          <w:rFonts w:ascii="Consolas" w:hAnsi="Consolas" w:cs="Consolas"/>
          <w:b/>
          <w:bCs/>
          <w:lang w:val="en-US"/>
        </w:rPr>
      </w:pPr>
    </w:p>
    <w:p w14:paraId="7DF8E92B" w14:textId="77777777" w:rsidR="007C3BC4" w:rsidRPr="007C3BC4" w:rsidRDefault="007C3BC4">
      <w:pPr>
        <w:rPr>
          <w:rFonts w:ascii="Consolas" w:hAnsi="Consolas" w:cs="Consolas"/>
          <w:b/>
          <w:bCs/>
          <w:lang w:val="en-US"/>
        </w:rPr>
      </w:pPr>
    </w:p>
    <w:sectPr w:rsidR="007C3BC4" w:rsidRPr="007C3BC4" w:rsidSect="007F09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984B4" w14:textId="77777777" w:rsidR="007F0917" w:rsidRDefault="007F0917" w:rsidP="00343BA0">
      <w:r>
        <w:separator/>
      </w:r>
    </w:p>
  </w:endnote>
  <w:endnote w:type="continuationSeparator" w:id="0">
    <w:p w14:paraId="455D22C7" w14:textId="77777777" w:rsidR="007F0917" w:rsidRDefault="007F0917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3847" w14:textId="77777777" w:rsidR="007F0917" w:rsidRDefault="007F0917" w:rsidP="00343BA0">
      <w:r>
        <w:separator/>
      </w:r>
    </w:p>
  </w:footnote>
  <w:footnote w:type="continuationSeparator" w:id="0">
    <w:p w14:paraId="327B45AE" w14:textId="77777777" w:rsidR="007F0917" w:rsidRDefault="007F0917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0D39" w14:textId="5BB80A0E" w:rsidR="007D6B16" w:rsidRPr="009244C3" w:rsidRDefault="007C3BC4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JENNI VARTIAINEN – IHMISTEN EDESSÄ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C4"/>
    <w:rsid w:val="0009264B"/>
    <w:rsid w:val="00343BA0"/>
    <w:rsid w:val="005D6A78"/>
    <w:rsid w:val="007C3BC4"/>
    <w:rsid w:val="007D6B16"/>
    <w:rsid w:val="007E769C"/>
    <w:rsid w:val="007F0917"/>
    <w:rsid w:val="008B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F4201"/>
  <w15:chartTrackingRefBased/>
  <w15:docId w15:val="{5435626B-2429-FB44-85FD-866CBD68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2024-02-07T17:42:00Z</cp:lastPrinted>
  <dcterms:created xsi:type="dcterms:W3CDTF">2024-02-07T17:34:00Z</dcterms:created>
  <dcterms:modified xsi:type="dcterms:W3CDTF">2024-02-07T17:43:00Z</dcterms:modified>
</cp:coreProperties>
</file>