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979E" w14:textId="5C990EE0" w:rsidR="00343BA0" w:rsidRDefault="00BB2E5D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KOKO BIISI</w:t>
      </w:r>
    </w:p>
    <w:p w14:paraId="09077699" w14:textId="3BCEF55B" w:rsidR="00BB2E5D" w:rsidRPr="00343BA0" w:rsidRDefault="00BB2E5D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 </w:t>
      </w:r>
      <w:proofErr w:type="spellStart"/>
      <w:r>
        <w:rPr>
          <w:rFonts w:ascii="Consolas" w:hAnsi="Consolas" w:cs="Consolas"/>
          <w:b/>
          <w:bCs/>
          <w:lang w:val="en-US"/>
        </w:rPr>
        <w:t>Em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 x | C | Bm | </w:t>
      </w:r>
    </w:p>
    <w:p w14:paraId="1AF4FA79" w14:textId="77777777" w:rsidR="00343BA0" w:rsidRPr="00343BA0" w:rsidRDefault="00343BA0">
      <w:pPr>
        <w:rPr>
          <w:rFonts w:ascii="Consolas" w:hAnsi="Consolas" w:cs="Consolas"/>
          <w:b/>
          <w:bCs/>
        </w:rPr>
      </w:pPr>
    </w:p>
    <w:sectPr w:rsidR="00343BA0" w:rsidRPr="00343BA0" w:rsidSect="0049209F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48E33" w14:textId="77777777" w:rsidR="0049209F" w:rsidRDefault="0049209F" w:rsidP="00343BA0">
      <w:r>
        <w:separator/>
      </w:r>
    </w:p>
  </w:endnote>
  <w:endnote w:type="continuationSeparator" w:id="0">
    <w:p w14:paraId="7DCC42B1" w14:textId="77777777" w:rsidR="0049209F" w:rsidRDefault="0049209F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269C4" w14:textId="77777777" w:rsidR="0049209F" w:rsidRDefault="0049209F" w:rsidP="00343BA0">
      <w:r>
        <w:separator/>
      </w:r>
    </w:p>
  </w:footnote>
  <w:footnote w:type="continuationSeparator" w:id="0">
    <w:p w14:paraId="4FD783B0" w14:textId="77777777" w:rsidR="0049209F" w:rsidRDefault="0049209F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025C5" w14:textId="7D9B1683" w:rsidR="007D6B16" w:rsidRPr="009244C3" w:rsidRDefault="00BB2E5D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RUUDOLF – VOISITSÄ RAKASTAA ASFALTTISOTURII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5D"/>
    <w:rsid w:val="0009264B"/>
    <w:rsid w:val="00343BA0"/>
    <w:rsid w:val="0049209F"/>
    <w:rsid w:val="005D6A78"/>
    <w:rsid w:val="007D6B16"/>
    <w:rsid w:val="007E769C"/>
    <w:rsid w:val="008B6D26"/>
    <w:rsid w:val="00BB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9E03F0"/>
  <w15:chartTrackingRefBased/>
  <w15:docId w15:val="{6C3F4009-DF91-DD45-B9DB-6FB3007C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cp:lastPrinted>2023-09-25T11:53:00Z</cp:lastPrinted>
  <dcterms:created xsi:type="dcterms:W3CDTF">2024-02-07T17:31:00Z</dcterms:created>
  <dcterms:modified xsi:type="dcterms:W3CDTF">2024-02-07T17:32:00Z</dcterms:modified>
</cp:coreProperties>
</file>