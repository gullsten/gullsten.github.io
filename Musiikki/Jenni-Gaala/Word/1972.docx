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F14E6" w14:textId="77777777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INTRO</w:t>
      </w:r>
    </w:p>
    <w:p w14:paraId="00E1A522" w14:textId="1CCE1C4F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 xml:space="preserve">| </w:t>
      </w:r>
      <w:r w:rsidR="007D7A49">
        <w:rPr>
          <w:rFonts w:ascii="Consolas" w:hAnsi="Consolas" w:cs="Consolas"/>
          <w:b/>
          <w:bCs/>
          <w:lang w:val="en-US"/>
        </w:rPr>
        <w:t xml:space="preserve">Eb | x | x | x </w:t>
      </w:r>
      <w:r w:rsidRPr="00343BA0">
        <w:rPr>
          <w:rFonts w:ascii="Consolas" w:hAnsi="Consolas" w:cs="Consolas"/>
          <w:b/>
          <w:bCs/>
          <w:lang w:val="en-US"/>
        </w:rPr>
        <w:t>|</w:t>
      </w:r>
    </w:p>
    <w:p w14:paraId="6B88BA47" w14:textId="77777777" w:rsidR="00343BA0" w:rsidRPr="00343BA0" w:rsidRDefault="00343BA0" w:rsidP="00343BA0">
      <w:pPr>
        <w:rPr>
          <w:rFonts w:ascii="Consolas" w:hAnsi="Consolas" w:cs="Consolas"/>
          <w:lang w:val="en-US"/>
        </w:rPr>
      </w:pPr>
    </w:p>
    <w:p w14:paraId="775F2715" w14:textId="77777777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VERSE</w:t>
      </w:r>
    </w:p>
    <w:p w14:paraId="65540A31" w14:textId="4E751E3C" w:rsidR="007D7A49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|</w:t>
      </w:r>
      <w:r w:rsidR="007D7A49">
        <w:rPr>
          <w:rFonts w:ascii="Consolas" w:hAnsi="Consolas" w:cs="Consolas"/>
          <w:b/>
          <w:bCs/>
          <w:lang w:val="en-US"/>
        </w:rPr>
        <w:t>|: Eb | x | Ab | x |</w:t>
      </w:r>
    </w:p>
    <w:p w14:paraId="186B4E96" w14:textId="09127C4C" w:rsidR="00343BA0" w:rsidRDefault="007D7A49" w:rsidP="00343BA0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| Cm | x | Ab | x :|</w:t>
      </w:r>
      <w:r w:rsidR="00343BA0">
        <w:rPr>
          <w:rFonts w:ascii="Consolas" w:hAnsi="Consolas" w:cs="Consolas"/>
          <w:b/>
          <w:bCs/>
          <w:lang w:val="en-US"/>
        </w:rPr>
        <w:t>|</w:t>
      </w:r>
    </w:p>
    <w:p w14:paraId="5ADD9975" w14:textId="77777777" w:rsidR="00045F66" w:rsidRPr="00045F66" w:rsidRDefault="00045F66" w:rsidP="00045F66">
      <w:pPr>
        <w:rPr>
          <w:rFonts w:ascii="Consolas" w:hAnsi="Consolas" w:cs="Consolas"/>
        </w:rPr>
      </w:pPr>
      <w:r w:rsidRPr="00045F66">
        <w:rPr>
          <w:rFonts w:ascii="Consolas" w:hAnsi="Consolas" w:cs="Consolas"/>
        </w:rPr>
        <w:t>Kristian</w:t>
      </w:r>
      <w:r w:rsidRPr="00045F66">
        <w:rPr>
          <w:rFonts w:ascii="Consolas" w:hAnsi="Consolas" w:cs="Consolas"/>
        </w:rPr>
        <w:br/>
        <w:t>Kerran teki Jumalan</w:t>
      </w:r>
      <w:r w:rsidRPr="00045F66">
        <w:rPr>
          <w:rFonts w:ascii="Consolas" w:hAnsi="Consolas" w:cs="Consolas"/>
        </w:rPr>
        <w:br/>
        <w:t>Luokan kattoon nuuskallaan</w:t>
      </w:r>
      <w:r w:rsidRPr="00045F66">
        <w:rPr>
          <w:rFonts w:ascii="Consolas" w:hAnsi="Consolas" w:cs="Consolas"/>
        </w:rPr>
        <w:br/>
        <w:t>Se näköjään yrittää vieläkin viiksiä kasvattaa</w:t>
      </w:r>
    </w:p>
    <w:p w14:paraId="698E8AC4" w14:textId="77777777" w:rsidR="00045F66" w:rsidRPr="00045F66" w:rsidRDefault="00045F66" w:rsidP="00045F66">
      <w:pPr>
        <w:rPr>
          <w:rFonts w:ascii="Consolas" w:hAnsi="Consolas" w:cs="Consolas"/>
        </w:rPr>
      </w:pPr>
      <w:r w:rsidRPr="00045F66">
        <w:rPr>
          <w:rFonts w:ascii="Consolas" w:hAnsi="Consolas" w:cs="Consolas"/>
        </w:rPr>
        <w:t>Susannaa</w:t>
      </w:r>
      <w:r w:rsidRPr="00045F66">
        <w:rPr>
          <w:rFonts w:ascii="Consolas" w:hAnsi="Consolas" w:cs="Consolas"/>
        </w:rPr>
        <w:br/>
        <w:t>Taisin joskus rakastaa</w:t>
      </w:r>
      <w:r w:rsidRPr="00045F66">
        <w:rPr>
          <w:rFonts w:ascii="Consolas" w:hAnsi="Consolas" w:cs="Consolas"/>
        </w:rPr>
        <w:br/>
        <w:t>Mut se ei halunnut olla mun kaa</w:t>
      </w:r>
      <w:r w:rsidRPr="00045F66">
        <w:rPr>
          <w:rFonts w:ascii="Consolas" w:hAnsi="Consolas" w:cs="Consolas"/>
        </w:rPr>
        <w:br/>
        <w:t>Ajoi kaljuksi päänsä</w:t>
      </w:r>
      <w:r w:rsidRPr="00045F66">
        <w:rPr>
          <w:rFonts w:ascii="Consolas" w:hAnsi="Consolas" w:cs="Consolas"/>
        </w:rPr>
        <w:br/>
        <w:t>Naisen kanssa asustaa</w:t>
      </w:r>
    </w:p>
    <w:p w14:paraId="22BCEC07" w14:textId="77777777" w:rsidR="007D7A49" w:rsidRPr="00045F66" w:rsidRDefault="007D7A49" w:rsidP="00343BA0">
      <w:pPr>
        <w:rPr>
          <w:rFonts w:ascii="Consolas" w:hAnsi="Consolas" w:cs="Consolas"/>
          <w:b/>
          <w:bCs/>
        </w:rPr>
      </w:pPr>
    </w:p>
    <w:p w14:paraId="50960109" w14:textId="5B2D2169" w:rsidR="007D7A49" w:rsidRDefault="007D7A49" w:rsidP="00343BA0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INTERLUDE</w:t>
      </w:r>
    </w:p>
    <w:p w14:paraId="3E4CE7DE" w14:textId="45B173E9" w:rsidR="007D7A49" w:rsidRPr="0009264B" w:rsidRDefault="007D7A49" w:rsidP="00343BA0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| Eb | x | Ab | x |</w:t>
      </w:r>
    </w:p>
    <w:p w14:paraId="67B29101" w14:textId="77777777" w:rsidR="00343BA0" w:rsidRDefault="00343BA0" w:rsidP="00343BA0">
      <w:pPr>
        <w:rPr>
          <w:rFonts w:ascii="Consolas" w:hAnsi="Consolas" w:cs="Consolas"/>
        </w:rPr>
      </w:pPr>
    </w:p>
    <w:p w14:paraId="145CDBD2" w14:textId="77777777" w:rsidR="007D7A49" w:rsidRPr="007D7A49" w:rsidRDefault="007D7A49" w:rsidP="007D7A49">
      <w:pPr>
        <w:rPr>
          <w:rFonts w:ascii="Consolas" w:hAnsi="Consolas" w:cs="Consolas"/>
          <w:b/>
          <w:bCs/>
        </w:rPr>
      </w:pPr>
      <w:r w:rsidRPr="007D7A49">
        <w:rPr>
          <w:rFonts w:ascii="Consolas" w:hAnsi="Consolas" w:cs="Consolas"/>
          <w:b/>
          <w:bCs/>
        </w:rPr>
        <w:t>VERSE</w:t>
      </w:r>
    </w:p>
    <w:p w14:paraId="4969BBBD" w14:textId="77777777" w:rsidR="007D7A49" w:rsidRPr="007D7A49" w:rsidRDefault="007D7A49" w:rsidP="007D7A49">
      <w:pPr>
        <w:rPr>
          <w:rFonts w:ascii="Consolas" w:hAnsi="Consolas" w:cs="Consolas"/>
          <w:b/>
          <w:bCs/>
        </w:rPr>
      </w:pPr>
      <w:r w:rsidRPr="007D7A49">
        <w:rPr>
          <w:rFonts w:ascii="Consolas" w:hAnsi="Consolas" w:cs="Consolas"/>
          <w:b/>
          <w:bCs/>
        </w:rPr>
        <w:t>||: Eb | x | Ab | x |</w:t>
      </w:r>
    </w:p>
    <w:p w14:paraId="78542131" w14:textId="77777777" w:rsidR="007D7A49" w:rsidRPr="007D7A49" w:rsidRDefault="007D7A49" w:rsidP="007D7A49">
      <w:pPr>
        <w:rPr>
          <w:rFonts w:ascii="Consolas" w:hAnsi="Consolas" w:cs="Consolas"/>
          <w:b/>
          <w:bCs/>
          <w:lang w:val="en-US"/>
        </w:rPr>
      </w:pPr>
      <w:r w:rsidRPr="007D7A49">
        <w:rPr>
          <w:rFonts w:ascii="Consolas" w:hAnsi="Consolas" w:cs="Consolas"/>
          <w:b/>
          <w:bCs/>
          <w:lang w:val="en-US"/>
        </w:rPr>
        <w:t>| Cm | x | Ab | x :||</w:t>
      </w:r>
    </w:p>
    <w:p w14:paraId="51E80AC8" w14:textId="483CCE74" w:rsidR="007D7A49" w:rsidRPr="007D7A49" w:rsidRDefault="007D7A49" w:rsidP="00343BA0">
      <w:pPr>
        <w:rPr>
          <w:rFonts w:ascii="Consolas" w:hAnsi="Consolas" w:cs="Consolas"/>
          <w:b/>
          <w:bCs/>
        </w:rPr>
      </w:pPr>
      <w:r w:rsidRPr="007D7A49">
        <w:rPr>
          <w:rFonts w:ascii="Consolas" w:hAnsi="Consolas" w:cs="Consolas"/>
          <w:b/>
          <w:bCs/>
        </w:rPr>
        <w:t>| Bb</w:t>
      </w:r>
      <w:r>
        <w:rPr>
          <w:rFonts w:ascii="Consolas" w:hAnsi="Consolas" w:cs="Consolas"/>
          <w:b/>
          <w:bCs/>
        </w:rPr>
        <w:t xml:space="preserve"> | x |</w:t>
      </w:r>
    </w:p>
    <w:p w14:paraId="5AEFC15B" w14:textId="77777777" w:rsidR="00045F66" w:rsidRPr="00045F66" w:rsidRDefault="00045F66" w:rsidP="00045F66">
      <w:pPr>
        <w:rPr>
          <w:rFonts w:ascii="Consolas" w:hAnsi="Consolas" w:cs="Consolas"/>
        </w:rPr>
      </w:pPr>
      <w:r w:rsidRPr="00045F66">
        <w:rPr>
          <w:rFonts w:ascii="Consolas" w:hAnsi="Consolas" w:cs="Consolas"/>
        </w:rPr>
        <w:t>Nummelin</w:t>
      </w:r>
      <w:r w:rsidRPr="00045F66">
        <w:rPr>
          <w:rFonts w:ascii="Consolas" w:hAnsi="Consolas" w:cs="Consolas"/>
        </w:rPr>
        <w:br/>
        <w:t>Poika etupulpetin</w:t>
      </w:r>
      <w:r w:rsidRPr="00045F66">
        <w:rPr>
          <w:rFonts w:ascii="Consolas" w:hAnsi="Consolas" w:cs="Consolas"/>
        </w:rPr>
        <w:br/>
        <w:t>Nuo samat rillit vieläkin</w:t>
      </w:r>
      <w:r w:rsidRPr="00045F66">
        <w:rPr>
          <w:rFonts w:ascii="Consolas" w:hAnsi="Consolas" w:cs="Consolas"/>
        </w:rPr>
        <w:br/>
        <w:t>Istuu nurkassa yksin ihan niin kuin ennenkin</w:t>
      </w:r>
    </w:p>
    <w:p w14:paraId="3AD9B625" w14:textId="77777777" w:rsidR="00045F66" w:rsidRPr="00045F66" w:rsidRDefault="00045F66" w:rsidP="00045F66">
      <w:pPr>
        <w:rPr>
          <w:rFonts w:ascii="Consolas" w:hAnsi="Consolas" w:cs="Consolas"/>
        </w:rPr>
      </w:pPr>
      <w:r w:rsidRPr="00045F66">
        <w:rPr>
          <w:rFonts w:ascii="Consolas" w:hAnsi="Consolas" w:cs="Consolas"/>
        </w:rPr>
        <w:t>Ihailin</w:t>
      </w:r>
      <w:r w:rsidRPr="00045F66">
        <w:rPr>
          <w:rFonts w:ascii="Consolas" w:hAnsi="Consolas" w:cs="Consolas"/>
        </w:rPr>
        <w:br/>
        <w:t>Silloin Roopea kadehdin</w:t>
      </w:r>
      <w:r w:rsidRPr="00045F66">
        <w:rPr>
          <w:rFonts w:ascii="Consolas" w:hAnsi="Consolas" w:cs="Consolas"/>
        </w:rPr>
        <w:br/>
        <w:t>Hänen elämänsä halusin</w:t>
      </w:r>
      <w:r w:rsidRPr="00045F66">
        <w:rPr>
          <w:rFonts w:ascii="Consolas" w:hAnsi="Consolas" w:cs="Consolas"/>
        </w:rPr>
        <w:br/>
        <w:t>Tanssilattialla sen housut putoo nilkkoihin</w:t>
      </w:r>
    </w:p>
    <w:p w14:paraId="6AD90D62" w14:textId="77777777" w:rsidR="007D7A49" w:rsidRPr="00343BA0" w:rsidRDefault="007D7A49" w:rsidP="00343BA0">
      <w:pPr>
        <w:rPr>
          <w:rFonts w:ascii="Consolas" w:hAnsi="Consolas" w:cs="Consolas"/>
        </w:rPr>
      </w:pPr>
    </w:p>
    <w:p w14:paraId="4871BC43" w14:textId="77777777" w:rsidR="00343BA0" w:rsidRDefault="00343BA0">
      <w:pPr>
        <w:rPr>
          <w:rFonts w:ascii="Consolas" w:hAnsi="Consolas" w:cs="Consolas"/>
          <w:b/>
          <w:bCs/>
          <w:lang w:val="fi-FI"/>
        </w:rPr>
      </w:pPr>
      <w:r w:rsidRPr="00343BA0">
        <w:rPr>
          <w:rFonts w:ascii="Consolas" w:hAnsi="Consolas" w:cs="Consolas"/>
          <w:b/>
          <w:bCs/>
          <w:lang w:val="fi-FI"/>
        </w:rPr>
        <w:t>CHORUS</w:t>
      </w:r>
    </w:p>
    <w:p w14:paraId="4E503B91" w14:textId="5840848A" w:rsidR="00343BA0" w:rsidRDefault="0009264B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>|</w:t>
      </w:r>
      <w:r w:rsidR="007D7A49">
        <w:rPr>
          <w:rFonts w:ascii="Consolas" w:hAnsi="Consolas" w:cs="Consolas"/>
          <w:b/>
          <w:bCs/>
          <w:lang w:val="fi-FI"/>
        </w:rPr>
        <w:t xml:space="preserve">|: </w:t>
      </w:r>
      <w:proofErr w:type="spellStart"/>
      <w:r w:rsidR="007D7A49">
        <w:rPr>
          <w:rFonts w:ascii="Consolas" w:hAnsi="Consolas" w:cs="Consolas"/>
          <w:b/>
          <w:bCs/>
          <w:lang w:val="fi-FI"/>
        </w:rPr>
        <w:t>Eb</w:t>
      </w:r>
      <w:proofErr w:type="spellEnd"/>
      <w:r w:rsidR="007D7A49">
        <w:rPr>
          <w:rFonts w:ascii="Consolas" w:hAnsi="Consolas" w:cs="Consolas"/>
          <w:b/>
          <w:bCs/>
          <w:lang w:val="fi-FI"/>
        </w:rPr>
        <w:t xml:space="preserve"> | Ab | </w:t>
      </w:r>
      <w:proofErr w:type="spellStart"/>
      <w:r w:rsidR="007D7A49">
        <w:rPr>
          <w:rFonts w:ascii="Consolas" w:hAnsi="Consolas" w:cs="Consolas"/>
          <w:b/>
          <w:bCs/>
          <w:lang w:val="fi-FI"/>
        </w:rPr>
        <w:t>Eb</w:t>
      </w:r>
      <w:proofErr w:type="spellEnd"/>
      <w:r w:rsidR="007D7A49">
        <w:rPr>
          <w:rFonts w:ascii="Consolas" w:hAnsi="Consolas" w:cs="Consolas"/>
          <w:b/>
          <w:bCs/>
          <w:lang w:val="fi-FI"/>
        </w:rPr>
        <w:t xml:space="preserve"> | </w:t>
      </w:r>
      <w:proofErr w:type="spellStart"/>
      <w:r w:rsidR="007D7A49">
        <w:rPr>
          <w:rFonts w:ascii="Consolas" w:hAnsi="Consolas" w:cs="Consolas"/>
          <w:b/>
          <w:bCs/>
          <w:lang w:val="fi-FI"/>
        </w:rPr>
        <w:t>Bb</w:t>
      </w:r>
      <w:proofErr w:type="spellEnd"/>
      <w:r w:rsidR="007D7A49">
        <w:rPr>
          <w:rFonts w:ascii="Consolas" w:hAnsi="Consolas" w:cs="Consolas"/>
          <w:b/>
          <w:bCs/>
          <w:lang w:val="fi-FI"/>
        </w:rPr>
        <w:t xml:space="preserve"> </w:t>
      </w:r>
      <w:r>
        <w:rPr>
          <w:rFonts w:ascii="Consolas" w:hAnsi="Consolas" w:cs="Consolas"/>
          <w:b/>
          <w:bCs/>
          <w:lang w:val="fi-FI"/>
        </w:rPr>
        <w:t>|</w:t>
      </w:r>
    </w:p>
    <w:p w14:paraId="466256D2" w14:textId="65E28544" w:rsidR="007D7A49" w:rsidRPr="00343BA0" w:rsidRDefault="007D7A49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>| Cm | Ab | </w:t>
      </w:r>
      <w:proofErr w:type="spellStart"/>
      <w:r>
        <w:rPr>
          <w:rFonts w:ascii="Consolas" w:hAnsi="Consolas" w:cs="Consolas"/>
          <w:b/>
          <w:bCs/>
          <w:lang w:val="fi-FI"/>
        </w:rPr>
        <w:t>Eb</w:t>
      </w:r>
      <w:proofErr w:type="spellEnd"/>
      <w:r>
        <w:rPr>
          <w:rFonts w:ascii="Consolas" w:hAnsi="Consolas" w:cs="Consolas"/>
          <w:b/>
          <w:bCs/>
          <w:lang w:val="fi-FI"/>
        </w:rPr>
        <w:t xml:space="preserve"> | </w:t>
      </w:r>
      <w:proofErr w:type="spellStart"/>
      <w:r>
        <w:rPr>
          <w:rFonts w:ascii="Consolas" w:hAnsi="Consolas" w:cs="Consolas"/>
          <w:b/>
          <w:bCs/>
          <w:lang w:val="fi-FI"/>
        </w:rPr>
        <w:t>Bb</w:t>
      </w:r>
      <w:proofErr w:type="spellEnd"/>
      <w:r>
        <w:rPr>
          <w:rFonts w:ascii="Consolas" w:hAnsi="Consolas" w:cs="Consolas"/>
          <w:b/>
          <w:bCs/>
          <w:lang w:val="fi-FI"/>
        </w:rPr>
        <w:t xml:space="preserve"> :||</w:t>
      </w:r>
    </w:p>
    <w:p w14:paraId="7D5DD7E7" w14:textId="77777777" w:rsidR="00045F66" w:rsidRPr="00045F66" w:rsidRDefault="00045F66" w:rsidP="00045F66">
      <w:pPr>
        <w:rPr>
          <w:rFonts w:ascii="Consolas" w:hAnsi="Consolas" w:cs="Consolas"/>
        </w:rPr>
      </w:pPr>
      <w:r w:rsidRPr="00045F66">
        <w:rPr>
          <w:rFonts w:ascii="Consolas" w:hAnsi="Consolas" w:cs="Consolas"/>
        </w:rPr>
        <w:t>Meistä tuli muurareita</w:t>
      </w:r>
      <w:r w:rsidRPr="00045F66">
        <w:rPr>
          <w:rFonts w:ascii="Consolas" w:hAnsi="Consolas" w:cs="Consolas"/>
        </w:rPr>
        <w:br/>
        <w:t>Taksikuskeja, suutareita</w:t>
      </w:r>
      <w:r w:rsidRPr="00045F66">
        <w:rPr>
          <w:rFonts w:ascii="Consolas" w:hAnsi="Consolas" w:cs="Consolas"/>
        </w:rPr>
        <w:br/>
        <w:t>Yksinhuoltajaäitejä, autokauppiaita</w:t>
      </w:r>
      <w:r w:rsidRPr="00045F66">
        <w:rPr>
          <w:rFonts w:ascii="Consolas" w:hAnsi="Consolas" w:cs="Consolas"/>
        </w:rPr>
        <w:br/>
        <w:t>Meistä tuli lääkäreitä</w:t>
      </w:r>
      <w:r w:rsidRPr="00045F66">
        <w:rPr>
          <w:rFonts w:ascii="Consolas" w:hAnsi="Consolas" w:cs="Consolas"/>
        </w:rPr>
        <w:br/>
        <w:t>Virkamiehiä, vääpeleitä</w:t>
      </w:r>
      <w:r w:rsidRPr="00045F66">
        <w:rPr>
          <w:rFonts w:ascii="Consolas" w:hAnsi="Consolas" w:cs="Consolas"/>
        </w:rPr>
        <w:br/>
        <w:t>Ja tänään voidaan hetki olla kuninkaita</w:t>
      </w:r>
    </w:p>
    <w:p w14:paraId="770A12B9" w14:textId="77777777" w:rsidR="00343BA0" w:rsidRDefault="00343BA0">
      <w:pPr>
        <w:rPr>
          <w:rFonts w:ascii="Consolas" w:hAnsi="Consolas" w:cs="Consolas"/>
          <w:b/>
          <w:bCs/>
        </w:rPr>
      </w:pPr>
    </w:p>
    <w:p w14:paraId="09685E5C" w14:textId="77777777" w:rsidR="00045F66" w:rsidRDefault="00045F66">
      <w:pPr>
        <w:rPr>
          <w:rFonts w:ascii="Consolas" w:hAnsi="Consolas" w:cs="Consolas"/>
          <w:b/>
          <w:bCs/>
        </w:rPr>
      </w:pPr>
    </w:p>
    <w:p w14:paraId="77BE7E7F" w14:textId="77777777" w:rsidR="00045F66" w:rsidRDefault="00045F66">
      <w:pPr>
        <w:rPr>
          <w:rFonts w:ascii="Consolas" w:hAnsi="Consolas" w:cs="Consolas"/>
          <w:b/>
          <w:bCs/>
        </w:rPr>
      </w:pPr>
    </w:p>
    <w:p w14:paraId="4251F69B" w14:textId="77777777" w:rsidR="007D7A49" w:rsidRPr="007D7A49" w:rsidRDefault="007D7A49" w:rsidP="007D7A49">
      <w:pPr>
        <w:rPr>
          <w:rFonts w:ascii="Consolas" w:hAnsi="Consolas" w:cs="Consolas"/>
          <w:b/>
          <w:bCs/>
        </w:rPr>
      </w:pPr>
      <w:r w:rsidRPr="007D7A49">
        <w:rPr>
          <w:rFonts w:ascii="Consolas" w:hAnsi="Consolas" w:cs="Consolas"/>
          <w:b/>
          <w:bCs/>
        </w:rPr>
        <w:t>VERSE</w:t>
      </w:r>
    </w:p>
    <w:p w14:paraId="5D6E82B5" w14:textId="77777777" w:rsidR="007D7A49" w:rsidRPr="007D7A49" w:rsidRDefault="007D7A49" w:rsidP="007D7A49">
      <w:pPr>
        <w:rPr>
          <w:rFonts w:ascii="Consolas" w:hAnsi="Consolas" w:cs="Consolas"/>
          <w:b/>
          <w:bCs/>
        </w:rPr>
      </w:pPr>
      <w:r w:rsidRPr="007D7A49">
        <w:rPr>
          <w:rFonts w:ascii="Consolas" w:hAnsi="Consolas" w:cs="Consolas"/>
          <w:b/>
          <w:bCs/>
        </w:rPr>
        <w:t>||: Eb | x | Ab | x |</w:t>
      </w:r>
    </w:p>
    <w:p w14:paraId="739930E5" w14:textId="77777777" w:rsidR="007D7A49" w:rsidRPr="007D7A49" w:rsidRDefault="007D7A49" w:rsidP="007D7A49">
      <w:pPr>
        <w:rPr>
          <w:rFonts w:ascii="Consolas" w:hAnsi="Consolas" w:cs="Consolas"/>
          <w:b/>
          <w:bCs/>
          <w:lang w:val="fi-FI"/>
        </w:rPr>
      </w:pPr>
      <w:r w:rsidRPr="007D7A49">
        <w:rPr>
          <w:rFonts w:ascii="Consolas" w:hAnsi="Consolas" w:cs="Consolas"/>
          <w:b/>
          <w:bCs/>
          <w:lang w:val="fi-FI"/>
        </w:rPr>
        <w:t>| Cm | x | Ab | x :||</w:t>
      </w:r>
    </w:p>
    <w:p w14:paraId="56F5A48C" w14:textId="77777777" w:rsidR="007D7A49" w:rsidRPr="007D7A49" w:rsidRDefault="007D7A49" w:rsidP="007D7A49">
      <w:pPr>
        <w:rPr>
          <w:rFonts w:ascii="Consolas" w:hAnsi="Consolas" w:cs="Consolas"/>
          <w:b/>
          <w:bCs/>
        </w:rPr>
      </w:pPr>
      <w:r w:rsidRPr="007D7A49">
        <w:rPr>
          <w:rFonts w:ascii="Consolas" w:hAnsi="Consolas" w:cs="Consolas"/>
          <w:b/>
          <w:bCs/>
        </w:rPr>
        <w:t>| Bb | x |</w:t>
      </w:r>
    </w:p>
    <w:p w14:paraId="4878B8EA" w14:textId="77777777" w:rsidR="00045F66" w:rsidRPr="00045F66" w:rsidRDefault="00045F66" w:rsidP="00045F66">
      <w:pPr>
        <w:rPr>
          <w:rFonts w:ascii="Consolas" w:hAnsi="Consolas" w:cs="Consolas"/>
        </w:rPr>
      </w:pPr>
      <w:r w:rsidRPr="00045F66">
        <w:rPr>
          <w:rFonts w:ascii="Consolas" w:hAnsi="Consolas" w:cs="Consolas"/>
        </w:rPr>
        <w:t>Nurminen</w:t>
      </w:r>
      <w:r w:rsidRPr="00045F66">
        <w:rPr>
          <w:rFonts w:ascii="Consolas" w:hAnsi="Consolas" w:cs="Consolas"/>
        </w:rPr>
        <w:br/>
        <w:t>Pallon kosketus kultainen</w:t>
      </w:r>
      <w:r w:rsidRPr="00045F66">
        <w:rPr>
          <w:rFonts w:ascii="Consolas" w:hAnsi="Consolas" w:cs="Consolas"/>
        </w:rPr>
        <w:br/>
        <w:t>Olisi ammattilainen</w:t>
      </w:r>
      <w:r w:rsidRPr="00045F66">
        <w:rPr>
          <w:rFonts w:ascii="Consolas" w:hAnsi="Consolas" w:cs="Consolas"/>
        </w:rPr>
        <w:br/>
        <w:t>Jos ei ois kännipäissään pudonnut louhokseen</w:t>
      </w:r>
    </w:p>
    <w:p w14:paraId="5A5AC59E" w14:textId="77777777" w:rsidR="00045F66" w:rsidRPr="00045F66" w:rsidRDefault="00045F66" w:rsidP="00045F66">
      <w:pPr>
        <w:rPr>
          <w:rFonts w:ascii="Consolas" w:hAnsi="Consolas" w:cs="Consolas"/>
        </w:rPr>
      </w:pPr>
      <w:r w:rsidRPr="00045F66">
        <w:rPr>
          <w:rFonts w:ascii="Consolas" w:hAnsi="Consolas" w:cs="Consolas"/>
        </w:rPr>
        <w:t>Kaunis Jasmin</w:t>
      </w:r>
      <w:r w:rsidRPr="00045F66">
        <w:rPr>
          <w:rFonts w:ascii="Consolas" w:hAnsi="Consolas" w:cs="Consolas"/>
        </w:rPr>
        <w:br/>
        <w:t>Se aikoi malliksi Pariisiin</w:t>
      </w:r>
      <w:r w:rsidRPr="00045F66">
        <w:rPr>
          <w:rFonts w:ascii="Consolas" w:hAnsi="Consolas" w:cs="Consolas"/>
        </w:rPr>
        <w:br/>
        <w:t>Hyvältä näyttää vieläkin</w:t>
      </w:r>
      <w:r w:rsidRPr="00045F66">
        <w:rPr>
          <w:rFonts w:ascii="Consolas" w:hAnsi="Consolas" w:cs="Consolas"/>
        </w:rPr>
        <w:br/>
        <w:t>Taas kertoo kuinka pääsi Miss Lohja -finaaliin</w:t>
      </w:r>
    </w:p>
    <w:p w14:paraId="674E4FA2" w14:textId="77777777" w:rsidR="007D7A49" w:rsidRDefault="007D7A49">
      <w:pPr>
        <w:rPr>
          <w:rFonts w:ascii="Consolas" w:hAnsi="Consolas" w:cs="Consolas"/>
          <w:b/>
          <w:bCs/>
        </w:rPr>
      </w:pPr>
    </w:p>
    <w:p w14:paraId="238DFA01" w14:textId="77777777" w:rsidR="007D7A49" w:rsidRPr="007D7A49" w:rsidRDefault="007D7A49" w:rsidP="007D7A49">
      <w:pPr>
        <w:rPr>
          <w:rFonts w:ascii="Consolas" w:hAnsi="Consolas" w:cs="Consolas"/>
          <w:b/>
          <w:bCs/>
        </w:rPr>
      </w:pPr>
      <w:r w:rsidRPr="007D7A49">
        <w:rPr>
          <w:rFonts w:ascii="Consolas" w:hAnsi="Consolas" w:cs="Consolas"/>
          <w:b/>
          <w:bCs/>
        </w:rPr>
        <w:t>CHORUS</w:t>
      </w:r>
    </w:p>
    <w:p w14:paraId="18BCC9D0" w14:textId="77777777" w:rsidR="007D7A49" w:rsidRPr="007D7A49" w:rsidRDefault="007D7A49" w:rsidP="007D7A49">
      <w:pPr>
        <w:rPr>
          <w:rFonts w:ascii="Consolas" w:hAnsi="Consolas" w:cs="Consolas"/>
          <w:b/>
          <w:bCs/>
        </w:rPr>
      </w:pPr>
      <w:r w:rsidRPr="007D7A49">
        <w:rPr>
          <w:rFonts w:ascii="Consolas" w:hAnsi="Consolas" w:cs="Consolas"/>
          <w:b/>
          <w:bCs/>
        </w:rPr>
        <w:t>||: Eb | Ab | Eb | Bb |</w:t>
      </w:r>
    </w:p>
    <w:p w14:paraId="1D96F50D" w14:textId="77777777" w:rsidR="007D7A49" w:rsidRPr="007D7A49" w:rsidRDefault="007D7A49" w:rsidP="007D7A49">
      <w:pPr>
        <w:rPr>
          <w:rFonts w:ascii="Consolas" w:hAnsi="Consolas" w:cs="Consolas"/>
          <w:b/>
          <w:bCs/>
        </w:rPr>
      </w:pPr>
      <w:r w:rsidRPr="007D7A49">
        <w:rPr>
          <w:rFonts w:ascii="Consolas" w:hAnsi="Consolas" w:cs="Consolas"/>
          <w:b/>
          <w:bCs/>
        </w:rPr>
        <w:t>| Cm | Ab | Eb | Bb :||</w:t>
      </w:r>
    </w:p>
    <w:p w14:paraId="4CFDBE06" w14:textId="1F99AE4A" w:rsidR="007D7A49" w:rsidRDefault="007D7A49">
      <w:p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>| Bb | x | x |</w:t>
      </w:r>
    </w:p>
    <w:p w14:paraId="15ABEF20" w14:textId="77777777" w:rsidR="007D7A49" w:rsidRDefault="007D7A49">
      <w:pPr>
        <w:rPr>
          <w:rFonts w:ascii="Consolas" w:hAnsi="Consolas" w:cs="Consolas"/>
          <w:b/>
          <w:bCs/>
        </w:rPr>
      </w:pPr>
    </w:p>
    <w:p w14:paraId="5063A256" w14:textId="0C305681" w:rsidR="007D7A49" w:rsidRDefault="007D7A49">
      <w:p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>BRIDGE</w:t>
      </w:r>
    </w:p>
    <w:p w14:paraId="247AB0F7" w14:textId="2DB11691" w:rsidR="007D7A49" w:rsidRDefault="00045F66">
      <w:p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>||: Cm | x | B | x |</w:t>
      </w:r>
    </w:p>
    <w:p w14:paraId="200A4C6A" w14:textId="7DBB85B3" w:rsidR="00045F66" w:rsidRDefault="00045F66">
      <w:p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>| Eb | x | Ab | x :||</w:t>
      </w:r>
    </w:p>
    <w:p w14:paraId="44B94F49" w14:textId="701FC1FF" w:rsidR="00045F66" w:rsidRDefault="00045F66">
      <w:p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>| Ab | x |</w:t>
      </w:r>
    </w:p>
    <w:p w14:paraId="789961CF" w14:textId="77777777" w:rsidR="00045F66" w:rsidRPr="00045F66" w:rsidRDefault="00045F66" w:rsidP="00045F66">
      <w:pPr>
        <w:rPr>
          <w:rFonts w:ascii="Consolas" w:hAnsi="Consolas" w:cs="Consolas"/>
        </w:rPr>
      </w:pPr>
      <w:r w:rsidRPr="00045F66">
        <w:rPr>
          <w:rFonts w:ascii="Consolas" w:hAnsi="Consolas" w:cs="Consolas"/>
        </w:rPr>
        <w:t>Kun lakit päähän vedettiin</w:t>
      </w:r>
      <w:r w:rsidRPr="00045F66">
        <w:rPr>
          <w:rFonts w:ascii="Consolas" w:hAnsi="Consolas" w:cs="Consolas"/>
        </w:rPr>
        <w:br/>
        <w:t>Kaikesta kaikki tiedettiin</w:t>
      </w:r>
      <w:r w:rsidRPr="00045F66">
        <w:rPr>
          <w:rFonts w:ascii="Consolas" w:hAnsi="Consolas" w:cs="Consolas"/>
        </w:rPr>
        <w:br/>
        <w:t>Mitä vanhemmiksi vartutaan</w:t>
      </w:r>
      <w:r w:rsidRPr="00045F66">
        <w:rPr>
          <w:rFonts w:ascii="Consolas" w:hAnsi="Consolas" w:cs="Consolas"/>
        </w:rPr>
        <w:br/>
        <w:t>Sitä tyhmemmiksi muututaan</w:t>
      </w:r>
    </w:p>
    <w:p w14:paraId="11316822" w14:textId="77777777" w:rsidR="00045F66" w:rsidRPr="00045F66" w:rsidRDefault="00045F66" w:rsidP="00045F66">
      <w:pPr>
        <w:rPr>
          <w:rFonts w:ascii="Consolas" w:hAnsi="Consolas" w:cs="Consolas"/>
        </w:rPr>
      </w:pPr>
      <w:r w:rsidRPr="00045F66">
        <w:rPr>
          <w:rFonts w:ascii="Consolas" w:hAnsi="Consolas" w:cs="Consolas"/>
        </w:rPr>
        <w:t>Enkä minä ainakaan</w:t>
      </w:r>
      <w:r w:rsidRPr="00045F66">
        <w:rPr>
          <w:rFonts w:ascii="Consolas" w:hAnsi="Consolas" w:cs="Consolas"/>
        </w:rPr>
        <w:br/>
        <w:t>Mistään tiedä paskaakaan</w:t>
      </w:r>
      <w:r w:rsidRPr="00045F66">
        <w:rPr>
          <w:rFonts w:ascii="Consolas" w:hAnsi="Consolas" w:cs="Consolas"/>
        </w:rPr>
        <w:br/>
        <w:t>Eilen kun kotiin palasin</w:t>
      </w:r>
      <w:r w:rsidRPr="00045F66">
        <w:rPr>
          <w:rFonts w:ascii="Consolas" w:hAnsi="Consolas" w:cs="Consolas"/>
        </w:rPr>
        <w:br/>
        <w:t>Avain ei sovi lukkoihin</w:t>
      </w:r>
      <w:r w:rsidRPr="00045F66">
        <w:rPr>
          <w:rFonts w:ascii="Consolas" w:hAnsi="Consolas" w:cs="Consolas"/>
        </w:rPr>
        <w:br/>
        <w:t>Ikkunasta vaatteitani lentää</w:t>
      </w:r>
    </w:p>
    <w:p w14:paraId="1011D29D" w14:textId="77777777" w:rsidR="00045F66" w:rsidRDefault="00045F66">
      <w:pPr>
        <w:rPr>
          <w:rFonts w:ascii="Consolas" w:hAnsi="Consolas" w:cs="Consolas"/>
          <w:b/>
          <w:bCs/>
        </w:rPr>
      </w:pPr>
    </w:p>
    <w:p w14:paraId="4A7A97F2" w14:textId="0FFB23DA" w:rsidR="00045F66" w:rsidRDefault="00045F66">
      <w:p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>INTERLUDE</w:t>
      </w:r>
    </w:p>
    <w:p w14:paraId="4B897767" w14:textId="1AE3790C" w:rsidR="00045F66" w:rsidRDefault="00045F66">
      <w:p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>||: Eb | x | Ab | x :|| (x3)</w:t>
      </w:r>
    </w:p>
    <w:p w14:paraId="6AC40134" w14:textId="45D17A80" w:rsidR="00045F66" w:rsidRDefault="00045F66">
      <w:p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>| Cm | x | Ab | x | </w:t>
      </w:r>
    </w:p>
    <w:p w14:paraId="341BBCED" w14:textId="5B849EC6" w:rsidR="00045F66" w:rsidRDefault="00045F66">
      <w:p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 xml:space="preserve">| Bb | x | </w:t>
      </w:r>
    </w:p>
    <w:p w14:paraId="3370C488" w14:textId="77777777" w:rsidR="00045F66" w:rsidRDefault="00045F66">
      <w:pPr>
        <w:rPr>
          <w:rFonts w:ascii="Consolas" w:hAnsi="Consolas" w:cs="Consolas"/>
          <w:b/>
          <w:bCs/>
        </w:rPr>
      </w:pPr>
    </w:p>
    <w:p w14:paraId="0F9F6E24" w14:textId="77777777" w:rsidR="00045F66" w:rsidRPr="00045F66" w:rsidRDefault="00045F66" w:rsidP="00045F66">
      <w:pPr>
        <w:rPr>
          <w:rFonts w:ascii="Consolas" w:hAnsi="Consolas" w:cs="Consolas"/>
          <w:b/>
          <w:bCs/>
        </w:rPr>
      </w:pPr>
      <w:r w:rsidRPr="00045F66">
        <w:rPr>
          <w:rFonts w:ascii="Consolas" w:hAnsi="Consolas" w:cs="Consolas"/>
          <w:b/>
          <w:bCs/>
        </w:rPr>
        <w:t>CHORUS</w:t>
      </w:r>
    </w:p>
    <w:p w14:paraId="72511F09" w14:textId="77777777" w:rsidR="00045F66" w:rsidRPr="00045F66" w:rsidRDefault="00045F66" w:rsidP="00045F66">
      <w:pPr>
        <w:rPr>
          <w:rFonts w:ascii="Consolas" w:hAnsi="Consolas" w:cs="Consolas"/>
          <w:b/>
          <w:bCs/>
        </w:rPr>
      </w:pPr>
      <w:r w:rsidRPr="00045F66">
        <w:rPr>
          <w:rFonts w:ascii="Consolas" w:hAnsi="Consolas" w:cs="Consolas"/>
          <w:b/>
          <w:bCs/>
        </w:rPr>
        <w:t>||: Eb | Ab | Eb | Bb |</w:t>
      </w:r>
    </w:p>
    <w:p w14:paraId="2D2092CF" w14:textId="77777777" w:rsidR="00045F66" w:rsidRPr="00045F66" w:rsidRDefault="00045F66" w:rsidP="00045F66">
      <w:pPr>
        <w:rPr>
          <w:rFonts w:ascii="Consolas" w:hAnsi="Consolas" w:cs="Consolas"/>
          <w:b/>
          <w:bCs/>
        </w:rPr>
      </w:pPr>
      <w:r w:rsidRPr="00045F66">
        <w:rPr>
          <w:rFonts w:ascii="Consolas" w:hAnsi="Consolas" w:cs="Consolas"/>
          <w:b/>
          <w:bCs/>
        </w:rPr>
        <w:t>| Cm | Ab | Eb | Bb :||</w:t>
      </w:r>
    </w:p>
    <w:p w14:paraId="55ACD076" w14:textId="77777777" w:rsidR="00045F66" w:rsidRPr="00045F66" w:rsidRDefault="00045F66" w:rsidP="00045F66">
      <w:pPr>
        <w:rPr>
          <w:rFonts w:ascii="Consolas" w:hAnsi="Consolas" w:cs="Consolas"/>
          <w:b/>
          <w:bCs/>
        </w:rPr>
      </w:pPr>
      <w:r w:rsidRPr="00045F66">
        <w:rPr>
          <w:rFonts w:ascii="Consolas" w:hAnsi="Consolas" w:cs="Consolas"/>
          <w:b/>
          <w:bCs/>
        </w:rPr>
        <w:t>| Bb | x | x |</w:t>
      </w:r>
    </w:p>
    <w:p w14:paraId="46002BDC" w14:textId="77777777" w:rsidR="00045F66" w:rsidRDefault="00045F66">
      <w:pPr>
        <w:rPr>
          <w:rFonts w:ascii="Consolas" w:hAnsi="Consolas" w:cs="Consolas"/>
          <w:b/>
          <w:bCs/>
        </w:rPr>
      </w:pPr>
    </w:p>
    <w:p w14:paraId="6BE953EC" w14:textId="6CFCF61D" w:rsidR="00045F66" w:rsidRPr="00045F66" w:rsidRDefault="00045F66" w:rsidP="00045F66">
      <w:p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>OUTRO</w:t>
      </w:r>
    </w:p>
    <w:p w14:paraId="71456FBB" w14:textId="5EAAC5E5" w:rsidR="00045F66" w:rsidRPr="00045F66" w:rsidRDefault="00045F66" w:rsidP="00045F66">
      <w:pPr>
        <w:rPr>
          <w:rFonts w:ascii="Consolas" w:hAnsi="Consolas" w:cs="Consolas"/>
          <w:b/>
          <w:bCs/>
        </w:rPr>
      </w:pPr>
      <w:r w:rsidRPr="00045F66">
        <w:rPr>
          <w:rFonts w:ascii="Consolas" w:hAnsi="Consolas" w:cs="Consolas"/>
          <w:b/>
          <w:bCs/>
        </w:rPr>
        <w:t>| Eb | x | Ab | x |</w:t>
      </w:r>
    </w:p>
    <w:p w14:paraId="0FDC4176" w14:textId="61234D87" w:rsidR="00045F66" w:rsidRPr="00045F66" w:rsidRDefault="00045F66" w:rsidP="00045F66">
      <w:pPr>
        <w:rPr>
          <w:rFonts w:ascii="Consolas" w:hAnsi="Consolas" w:cs="Consolas"/>
          <w:b/>
          <w:bCs/>
          <w:lang w:val="en-US"/>
        </w:rPr>
      </w:pPr>
      <w:r w:rsidRPr="00045F66">
        <w:rPr>
          <w:rFonts w:ascii="Consolas" w:hAnsi="Consolas" w:cs="Consolas"/>
          <w:b/>
          <w:bCs/>
          <w:lang w:val="en-US"/>
        </w:rPr>
        <w:t>| Cm | x | Ab | x |</w:t>
      </w:r>
    </w:p>
    <w:p w14:paraId="413A12A0" w14:textId="77777777" w:rsidR="00045F66" w:rsidRPr="00343BA0" w:rsidRDefault="00045F66">
      <w:pPr>
        <w:rPr>
          <w:rFonts w:ascii="Consolas" w:hAnsi="Consolas" w:cs="Consolas"/>
          <w:b/>
          <w:bCs/>
        </w:rPr>
      </w:pPr>
    </w:p>
    <w:sectPr w:rsidR="00045F66" w:rsidRPr="00343BA0" w:rsidSect="00341740">
      <w:headerReference w:type="default" r:id="rId6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72D7D" w14:textId="77777777" w:rsidR="00341740" w:rsidRDefault="00341740" w:rsidP="00343BA0">
      <w:r>
        <w:separator/>
      </w:r>
    </w:p>
  </w:endnote>
  <w:endnote w:type="continuationSeparator" w:id="0">
    <w:p w14:paraId="11993A32" w14:textId="77777777" w:rsidR="00341740" w:rsidRDefault="00341740" w:rsidP="00343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61889" w14:textId="77777777" w:rsidR="00341740" w:rsidRDefault="00341740" w:rsidP="00343BA0">
      <w:r>
        <w:separator/>
      </w:r>
    </w:p>
  </w:footnote>
  <w:footnote w:type="continuationSeparator" w:id="0">
    <w:p w14:paraId="69883BF6" w14:textId="77777777" w:rsidR="00341740" w:rsidRDefault="00341740" w:rsidP="00343B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98205" w14:textId="2335E5F7" w:rsidR="00E67C7D" w:rsidRPr="009244C3" w:rsidRDefault="007D7A49">
    <w:pPr>
      <w:pStyle w:val="Header"/>
      <w:rPr>
        <w:rFonts w:ascii="Consolas" w:hAnsi="Consolas" w:cs="Consolas"/>
        <w:sz w:val="20"/>
        <w:szCs w:val="20"/>
        <w:lang w:val="sv-SE"/>
      </w:rPr>
    </w:pPr>
    <w:r>
      <w:rPr>
        <w:rFonts w:ascii="Consolas" w:hAnsi="Consolas" w:cs="Consolas"/>
        <w:b/>
        <w:bCs/>
        <w:sz w:val="32"/>
        <w:szCs w:val="32"/>
        <w:lang w:val="sv-SE"/>
      </w:rPr>
      <w:t>ANSSI KELA - 1972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A49"/>
    <w:rsid w:val="00045F66"/>
    <w:rsid w:val="0009264B"/>
    <w:rsid w:val="00341740"/>
    <w:rsid w:val="00343BA0"/>
    <w:rsid w:val="005D6A78"/>
    <w:rsid w:val="007D7A49"/>
    <w:rsid w:val="007E769C"/>
    <w:rsid w:val="008B6D26"/>
    <w:rsid w:val="00E6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AC28A1"/>
  <w15:chartTrackingRefBased/>
  <w15:docId w15:val="{F5B68D93-4F90-DA41-ACD3-A33623F6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5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2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7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kuttaja/Library/Group%20Containers/UBF8T346G9.Office/User%20Content.localized/Templates.localized/Biisit.dotx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Biisit.dotx</Template>
  <TotalTime>9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1</cp:revision>
  <cp:lastPrinted>2023-09-25T11:53:00Z</cp:lastPrinted>
  <dcterms:created xsi:type="dcterms:W3CDTF">2024-02-26T08:19:00Z</dcterms:created>
  <dcterms:modified xsi:type="dcterms:W3CDTF">2024-02-26T08:34:00Z</dcterms:modified>
</cp:coreProperties>
</file>