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B55C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5F047C89" w14:textId="7C8F1076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9D2972">
        <w:rPr>
          <w:rFonts w:ascii="Consolas" w:hAnsi="Consolas" w:cs="Consolas"/>
          <w:b/>
          <w:bCs/>
          <w:lang w:val="en-US"/>
        </w:rPr>
        <w:t xml:space="preserve">x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9D2972">
        <w:rPr>
          <w:rFonts w:ascii="Consolas" w:hAnsi="Consolas" w:cs="Consolas"/>
          <w:b/>
          <w:bCs/>
          <w:lang w:val="en-US"/>
        </w:rPr>
        <w:t xml:space="preserve"> x | </w:t>
      </w:r>
    </w:p>
    <w:p w14:paraId="5CC8D914" w14:textId="5BD68EF1" w:rsidR="009D2972" w:rsidRPr="00343BA0" w:rsidRDefault="009D2972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>
        <w:rPr>
          <w:rFonts w:ascii="Consolas" w:hAnsi="Consolas" w:cs="Consolas"/>
          <w:b/>
          <w:bCs/>
          <w:lang w:val="en-US"/>
        </w:rPr>
        <w:t>bassolla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x | x | x :|</w:t>
      </w:r>
    </w:p>
    <w:p w14:paraId="4A2A862F" w14:textId="7DC4BF1E" w:rsidR="00343BA0" w:rsidRDefault="009D2972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G#m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>
        <w:rPr>
          <w:rFonts w:ascii="Consolas" w:hAnsi="Consolas" w:cs="Consolas"/>
          <w:b/>
          <w:bCs/>
          <w:lang w:val="en-US"/>
        </w:rPr>
        <w:t>G#m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:|</w:t>
      </w:r>
    </w:p>
    <w:p w14:paraId="03E03F9A" w14:textId="77777777" w:rsidR="009D2972" w:rsidRPr="009D2972" w:rsidRDefault="009D2972" w:rsidP="00343BA0">
      <w:pPr>
        <w:rPr>
          <w:rFonts w:ascii="Consolas" w:hAnsi="Consolas" w:cs="Consolas"/>
          <w:b/>
          <w:bCs/>
          <w:lang w:val="en-US"/>
        </w:rPr>
      </w:pPr>
    </w:p>
    <w:p w14:paraId="5C6AA0EC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08C8E7F5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:|</w:t>
      </w:r>
    </w:p>
    <w:p w14:paraId="4FFE0227" w14:textId="31140F2E" w:rsidR="00343BA0" w:rsidRPr="009D2972" w:rsidRDefault="009D2972" w:rsidP="00343BA0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Bm7 | x | </w:t>
      </w:r>
    </w:p>
    <w:p w14:paraId="2344DF52" w14:textId="22B4F519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04E047EB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Bm7 | x | </w:t>
      </w:r>
    </w:p>
    <w:p w14:paraId="2163C5C2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0D2D7096" w14:textId="77777777" w:rsidR="009D2972" w:rsidRDefault="009D2972" w:rsidP="00343BA0">
      <w:pPr>
        <w:rPr>
          <w:rFonts w:ascii="Consolas" w:hAnsi="Consolas" w:cs="Consolas"/>
          <w:lang w:val="en-US"/>
        </w:rPr>
      </w:pPr>
    </w:p>
    <w:p w14:paraId="035371CD" w14:textId="6544FB40" w:rsidR="009D2972" w:rsidRDefault="009D2972" w:rsidP="00343BA0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>VERSE</w:t>
      </w:r>
    </w:p>
    <w:p w14:paraId="50F3C991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:|</w:t>
      </w:r>
    </w:p>
    <w:p w14:paraId="3388AF05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Bm7 | x | </w:t>
      </w:r>
    </w:p>
    <w:p w14:paraId="1DAF2983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5851B0AD" w14:textId="77777777" w:rsidR="009D2972" w:rsidRPr="009D2972" w:rsidRDefault="009D2972" w:rsidP="00343BA0">
      <w:pPr>
        <w:rPr>
          <w:rFonts w:ascii="Consolas" w:hAnsi="Consolas" w:cs="Consolas"/>
          <w:b/>
          <w:bCs/>
          <w:lang w:val="en-US"/>
        </w:rPr>
      </w:pPr>
    </w:p>
    <w:p w14:paraId="5EA58017" w14:textId="24A431F3" w:rsidR="00343BA0" w:rsidRPr="009D2972" w:rsidRDefault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>PRE</w:t>
      </w:r>
      <w:r w:rsidR="00343BA0" w:rsidRPr="009D2972">
        <w:rPr>
          <w:rFonts w:ascii="Consolas" w:hAnsi="Consolas" w:cs="Consolas"/>
          <w:b/>
          <w:bCs/>
          <w:lang w:val="en-US"/>
        </w:rPr>
        <w:t>CHORUS</w:t>
      </w:r>
    </w:p>
    <w:p w14:paraId="0E2FCEBF" w14:textId="0A2B3437" w:rsid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9D2972">
        <w:rPr>
          <w:rFonts w:ascii="Consolas" w:hAnsi="Consolas" w:cs="Consolas"/>
          <w:b/>
          <w:bCs/>
          <w:lang w:val="fi-FI"/>
        </w:rPr>
        <w:t xml:space="preserve"> D | </w:t>
      </w:r>
      <w:proofErr w:type="spellStart"/>
      <w:r w:rsid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="009D2972">
        <w:rPr>
          <w:rFonts w:ascii="Consolas" w:hAnsi="Consolas" w:cs="Consolas"/>
          <w:b/>
          <w:bCs/>
          <w:lang w:val="fi-FI"/>
        </w:rPr>
        <w:t xml:space="preserve"> | D | </w:t>
      </w:r>
      <w:proofErr w:type="spellStart"/>
      <w:r w:rsid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="009D2972">
        <w:rPr>
          <w:rFonts w:ascii="Consolas" w:hAnsi="Consolas" w:cs="Consolas"/>
          <w:b/>
          <w:bCs/>
          <w:lang w:val="fi-FI"/>
        </w:rPr>
        <w:t xml:space="preserve"> |</w:t>
      </w:r>
    </w:p>
    <w:p w14:paraId="3979AA91" w14:textId="1CE97410" w:rsidR="009D2972" w:rsidRDefault="009D2972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D | </w:t>
      </w:r>
      <w:proofErr w:type="spellStart"/>
      <w:r>
        <w:rPr>
          <w:rFonts w:ascii="Consolas" w:hAnsi="Consolas" w:cs="Consolas"/>
          <w:b/>
          <w:bCs/>
          <w:lang w:val="fi-FI"/>
        </w:rPr>
        <w:t>F#m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D | C#7 |</w:t>
      </w:r>
    </w:p>
    <w:p w14:paraId="4B19C4F0" w14:textId="7CA97049" w:rsidR="009D2972" w:rsidRPr="00343BA0" w:rsidRDefault="009D2972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br/>
        <w:t>CHORUS</w:t>
      </w:r>
    </w:p>
    <w:p w14:paraId="37C2B3B5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:|</w:t>
      </w:r>
    </w:p>
    <w:p w14:paraId="4374F9D9" w14:textId="77777777" w:rsid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Bm7 | x | </w:t>
      </w:r>
    </w:p>
    <w:p w14:paraId="562DB62E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32B2F01B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Bm7 | x | </w:t>
      </w:r>
    </w:p>
    <w:p w14:paraId="4D32AC32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0C77259A" w14:textId="6CE92F75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br/>
        <w:t>VERSE</w:t>
      </w:r>
    </w:p>
    <w:p w14:paraId="633797FD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:|</w:t>
      </w:r>
    </w:p>
    <w:p w14:paraId="66CEA45E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Bm7 | x | </w:t>
      </w:r>
    </w:p>
    <w:p w14:paraId="208493BA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29781C64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Bm7 | x | </w:t>
      </w:r>
    </w:p>
    <w:p w14:paraId="7FE5EE02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5B1B2770" w14:textId="77777777" w:rsidR="00343BA0" w:rsidRDefault="00343BA0">
      <w:pPr>
        <w:rPr>
          <w:rFonts w:ascii="Consolas" w:hAnsi="Consolas" w:cs="Consolas"/>
          <w:b/>
          <w:bCs/>
        </w:rPr>
      </w:pPr>
    </w:p>
    <w:p w14:paraId="24F4D56A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>VERSE</w:t>
      </w:r>
    </w:p>
    <w:p w14:paraId="5FAC09CA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:|</w:t>
      </w:r>
    </w:p>
    <w:p w14:paraId="660072C2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Bm7 | x | </w:t>
      </w:r>
    </w:p>
    <w:p w14:paraId="3A3F574A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237D9CCB" w14:textId="77777777" w:rsidR="009D2972" w:rsidRDefault="009D2972">
      <w:pPr>
        <w:rPr>
          <w:rFonts w:ascii="Consolas" w:hAnsi="Consolas" w:cs="Consolas"/>
          <w:b/>
          <w:bCs/>
          <w:lang w:val="en-US"/>
        </w:rPr>
      </w:pPr>
    </w:p>
    <w:p w14:paraId="72868407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>PRECHORUS</w:t>
      </w:r>
    </w:p>
    <w:p w14:paraId="2D83F163" w14:textId="77777777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 D |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D | 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</w:t>
      </w:r>
    </w:p>
    <w:p w14:paraId="39D02BB9" w14:textId="77777777" w:rsid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D |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D | C#7 |</w:t>
      </w:r>
    </w:p>
    <w:p w14:paraId="09AFDBBA" w14:textId="77777777" w:rsidR="009D2972" w:rsidRDefault="009D2972" w:rsidP="009D2972">
      <w:pPr>
        <w:rPr>
          <w:rFonts w:ascii="Consolas" w:hAnsi="Consolas" w:cs="Consolas"/>
          <w:b/>
          <w:bCs/>
          <w:lang w:val="fi-FI"/>
        </w:rPr>
      </w:pPr>
    </w:p>
    <w:p w14:paraId="51A26C13" w14:textId="77777777" w:rsidR="009D2972" w:rsidRDefault="009D2972" w:rsidP="009D2972">
      <w:pPr>
        <w:rPr>
          <w:rFonts w:ascii="Consolas" w:hAnsi="Consolas" w:cs="Consolas"/>
          <w:b/>
          <w:bCs/>
          <w:lang w:val="fi-FI"/>
        </w:rPr>
      </w:pPr>
    </w:p>
    <w:p w14:paraId="5E37B667" w14:textId="77777777" w:rsidR="009D2972" w:rsidRDefault="009D2972" w:rsidP="009D2972">
      <w:pPr>
        <w:rPr>
          <w:rFonts w:ascii="Consolas" w:hAnsi="Consolas" w:cs="Consolas"/>
          <w:b/>
          <w:bCs/>
          <w:lang w:val="fi-FI"/>
        </w:rPr>
      </w:pPr>
    </w:p>
    <w:p w14:paraId="1142C79E" w14:textId="77777777" w:rsidR="009D2972" w:rsidRDefault="009D2972" w:rsidP="009D2972">
      <w:pPr>
        <w:rPr>
          <w:rFonts w:ascii="Consolas" w:hAnsi="Consolas" w:cs="Consolas"/>
          <w:b/>
          <w:bCs/>
          <w:lang w:val="fi-FI"/>
        </w:rPr>
      </w:pPr>
    </w:p>
    <w:p w14:paraId="3487F94F" w14:textId="77777777" w:rsidR="009D2972" w:rsidRDefault="009D2972" w:rsidP="009D2972">
      <w:pPr>
        <w:rPr>
          <w:rFonts w:ascii="Consolas" w:hAnsi="Consolas" w:cs="Consolas"/>
          <w:b/>
          <w:bCs/>
          <w:lang w:val="fi-FI"/>
        </w:rPr>
      </w:pPr>
    </w:p>
    <w:p w14:paraId="06AE46DA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</w:p>
    <w:p w14:paraId="60A01590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>CHORUS</w:t>
      </w:r>
    </w:p>
    <w:p w14:paraId="78682939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:|</w:t>
      </w:r>
    </w:p>
    <w:p w14:paraId="4F026FD5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Bm7 | x | </w:t>
      </w:r>
    </w:p>
    <w:p w14:paraId="2B892F99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</w:t>
      </w:r>
    </w:p>
    <w:p w14:paraId="07B2D448" w14:textId="77777777" w:rsidR="009D2972" w:rsidRDefault="009D2972">
      <w:pPr>
        <w:rPr>
          <w:rFonts w:ascii="Consolas" w:hAnsi="Consolas" w:cs="Consolas"/>
          <w:b/>
          <w:bCs/>
          <w:lang w:val="fi-FI"/>
        </w:rPr>
      </w:pPr>
    </w:p>
    <w:p w14:paraId="0CADEEA6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>CHORUS</w:t>
      </w:r>
    </w:p>
    <w:p w14:paraId="07A919AB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:|</w:t>
      </w:r>
    </w:p>
    <w:p w14:paraId="7D4A73E8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Bm7 | x | </w:t>
      </w:r>
    </w:p>
    <w:p w14:paraId="2C4D93BA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</w:t>
      </w:r>
    </w:p>
    <w:p w14:paraId="73773B40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Bm7 | x | </w:t>
      </w:r>
    </w:p>
    <w:p w14:paraId="12F2B230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</w:t>
      </w:r>
    </w:p>
    <w:p w14:paraId="78C3DACD" w14:textId="77777777" w:rsidR="009D2972" w:rsidRDefault="009D2972">
      <w:pPr>
        <w:rPr>
          <w:rFonts w:ascii="Consolas" w:hAnsi="Consolas" w:cs="Consolas"/>
          <w:b/>
          <w:bCs/>
          <w:lang w:val="fi-FI"/>
        </w:rPr>
      </w:pPr>
    </w:p>
    <w:p w14:paraId="67DC6D3D" w14:textId="2E8134AC" w:rsidR="009D2972" w:rsidRDefault="009D2972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GTR SOLO</w:t>
      </w:r>
    </w:p>
    <w:p w14:paraId="6ABC7FE0" w14:textId="110461C8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:|</w:t>
      </w:r>
      <w:r>
        <w:rPr>
          <w:rFonts w:ascii="Consolas" w:hAnsi="Consolas" w:cs="Consolas"/>
          <w:b/>
          <w:bCs/>
          <w:lang w:val="fi-FI"/>
        </w:rPr>
        <w:t xml:space="preserve"> (x4)</w:t>
      </w:r>
    </w:p>
    <w:p w14:paraId="4566F7B0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Bm7 | x | </w:t>
      </w:r>
    </w:p>
    <w:p w14:paraId="1400F997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</w:t>
      </w:r>
    </w:p>
    <w:p w14:paraId="453704B5" w14:textId="77777777" w:rsidR="009D2972" w:rsidRDefault="009D2972">
      <w:pPr>
        <w:rPr>
          <w:rFonts w:ascii="Consolas" w:hAnsi="Consolas" w:cs="Consolas"/>
          <w:b/>
          <w:bCs/>
          <w:lang w:val="fi-FI"/>
        </w:rPr>
      </w:pPr>
    </w:p>
    <w:p w14:paraId="2CC094A9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>CHORUS</w:t>
      </w:r>
    </w:p>
    <w:p w14:paraId="7313D43C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:|</w:t>
      </w:r>
    </w:p>
    <w:p w14:paraId="5AC1EE84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Bm7 | x | </w:t>
      </w:r>
    </w:p>
    <w:p w14:paraId="5CE82D5F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</w:t>
      </w:r>
    </w:p>
    <w:p w14:paraId="5221732C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Bm7 | x | </w:t>
      </w:r>
    </w:p>
    <w:p w14:paraId="684C3AC5" w14:textId="77777777" w:rsidR="009D2972" w:rsidRPr="009D2972" w:rsidRDefault="009D2972" w:rsidP="009D2972">
      <w:pPr>
        <w:rPr>
          <w:rFonts w:ascii="Consolas" w:hAnsi="Consolas" w:cs="Consolas"/>
          <w:b/>
          <w:bCs/>
          <w:lang w:val="fi-FI"/>
        </w:rPr>
      </w:pPr>
      <w:r w:rsidRPr="009D2972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fi-FI"/>
        </w:rPr>
        <w:t xml:space="preserve"> |</w:t>
      </w:r>
    </w:p>
    <w:p w14:paraId="57245D9F" w14:textId="77777777" w:rsidR="009D2972" w:rsidRDefault="009D2972">
      <w:pPr>
        <w:rPr>
          <w:rFonts w:ascii="Consolas" w:hAnsi="Consolas" w:cs="Consolas"/>
          <w:b/>
          <w:bCs/>
          <w:lang w:val="fi-FI"/>
        </w:rPr>
      </w:pPr>
    </w:p>
    <w:p w14:paraId="42029956" w14:textId="5BDB0A56" w:rsidR="009D2972" w:rsidRPr="009D2972" w:rsidRDefault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>OUTRO</w:t>
      </w:r>
    </w:p>
    <w:p w14:paraId="13979A7D" w14:textId="5567CB80" w:rsidR="009D2972" w:rsidRPr="009D2972" w:rsidRDefault="009D2972" w:rsidP="009D2972">
      <w:pPr>
        <w:rPr>
          <w:rFonts w:ascii="Consolas" w:hAnsi="Consolas" w:cs="Consolas"/>
          <w:b/>
          <w:bCs/>
          <w:lang w:val="en-US"/>
        </w:rPr>
      </w:pPr>
      <w:r w:rsidRPr="009D2972"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| F#m7 </w:t>
      </w:r>
      <w:proofErr w:type="spellStart"/>
      <w:r w:rsidRPr="009D2972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9D2972">
        <w:rPr>
          <w:rFonts w:ascii="Consolas" w:hAnsi="Consolas" w:cs="Consolas"/>
          <w:b/>
          <w:bCs/>
          <w:lang w:val="en-US"/>
        </w:rPr>
        <w:t xml:space="preserve"> :| (</w:t>
      </w:r>
      <w:r>
        <w:rPr>
          <w:rFonts w:ascii="Consolas" w:hAnsi="Consolas" w:cs="Consolas"/>
          <w:b/>
          <w:bCs/>
          <w:lang w:val="en-US"/>
        </w:rPr>
        <w:t>x8</w:t>
      </w:r>
      <w:r w:rsidRPr="009D2972">
        <w:rPr>
          <w:rFonts w:ascii="Consolas" w:hAnsi="Consolas" w:cs="Consolas"/>
          <w:b/>
          <w:bCs/>
          <w:lang w:val="en-US"/>
        </w:rPr>
        <w:t>)</w:t>
      </w:r>
    </w:p>
    <w:p w14:paraId="21033026" w14:textId="77777777" w:rsidR="009D2972" w:rsidRPr="009D2972" w:rsidRDefault="009D2972">
      <w:pPr>
        <w:rPr>
          <w:rFonts w:ascii="Consolas" w:hAnsi="Consolas" w:cs="Consolas"/>
          <w:b/>
          <w:bCs/>
          <w:lang w:val="en-US"/>
        </w:rPr>
      </w:pPr>
    </w:p>
    <w:sectPr w:rsidR="009D2972" w:rsidRPr="009D2972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579D" w14:textId="77777777" w:rsidR="00C76F4B" w:rsidRDefault="00C76F4B" w:rsidP="00343BA0">
      <w:r>
        <w:separator/>
      </w:r>
    </w:p>
  </w:endnote>
  <w:endnote w:type="continuationSeparator" w:id="0">
    <w:p w14:paraId="256A072F" w14:textId="77777777" w:rsidR="00C76F4B" w:rsidRDefault="00C76F4B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FCF1" w14:textId="77777777" w:rsidR="00C76F4B" w:rsidRDefault="00C76F4B" w:rsidP="00343BA0">
      <w:r>
        <w:separator/>
      </w:r>
    </w:p>
  </w:footnote>
  <w:footnote w:type="continuationSeparator" w:id="0">
    <w:p w14:paraId="45D020B7" w14:textId="77777777" w:rsidR="00C76F4B" w:rsidRDefault="00C76F4B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538E" w14:textId="5BE45305" w:rsidR="00CB0967" w:rsidRPr="009244C3" w:rsidRDefault="009D2972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MICHAEL JACKSON – BILLIE JEAN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72"/>
    <w:rsid w:val="0009264B"/>
    <w:rsid w:val="00343BA0"/>
    <w:rsid w:val="005D6A78"/>
    <w:rsid w:val="007E769C"/>
    <w:rsid w:val="008B6D26"/>
    <w:rsid w:val="009D2972"/>
    <w:rsid w:val="00C76F4B"/>
    <w:rsid w:val="00CB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CD4FA"/>
  <w15:chartTrackingRefBased/>
  <w15:docId w15:val="{BC268E4D-4F5F-074F-8797-A7E7B30D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2023-09-25T13:31:00Z</dcterms:created>
  <dcterms:modified xsi:type="dcterms:W3CDTF">2023-09-25T13:40:00Z</dcterms:modified>
</cp:coreProperties>
</file>