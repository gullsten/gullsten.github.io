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B7F2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D9E9143" w14:textId="2BB13AB4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EE0B9D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EE0B9D">
        <w:rPr>
          <w:rFonts w:ascii="Consolas" w:hAnsi="Consolas" w:cs="Consolas"/>
          <w:b/>
          <w:bCs/>
          <w:lang w:val="en-US"/>
        </w:rPr>
        <w:t xml:space="preserve">Dm C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EE0B9D">
        <w:rPr>
          <w:rFonts w:ascii="Consolas" w:hAnsi="Consolas" w:cs="Consolas"/>
          <w:b/>
          <w:bCs/>
          <w:lang w:val="en-US"/>
        </w:rPr>
        <w:t xml:space="preserve"> Bb Gm :||</w:t>
      </w:r>
    </w:p>
    <w:p w14:paraId="173782B8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479E9C58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2AE0AB18" w14:textId="181A1D01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EE0B9D">
        <w:rPr>
          <w:rFonts w:ascii="Consolas" w:hAnsi="Consolas" w:cs="Consolas"/>
          <w:b/>
          <w:bCs/>
          <w:lang w:val="en-US"/>
        </w:rPr>
        <w:t xml:space="preserve">|: Dm </w:t>
      </w:r>
      <w:r>
        <w:rPr>
          <w:rFonts w:ascii="Consolas" w:hAnsi="Consolas" w:cs="Consolas"/>
          <w:b/>
          <w:bCs/>
          <w:lang w:val="en-US"/>
        </w:rPr>
        <w:t>|</w:t>
      </w:r>
      <w:r w:rsidR="00EE0B9D">
        <w:rPr>
          <w:rFonts w:ascii="Consolas" w:hAnsi="Consolas" w:cs="Consolas"/>
          <w:b/>
          <w:bCs/>
          <w:lang w:val="en-US"/>
        </w:rPr>
        <w:t xml:space="preserve"> Dm/C | Bb | A7 :|| </w:t>
      </w:r>
    </w:p>
    <w:p w14:paraId="2F2E15D0" w14:textId="7BE1DAC5" w:rsidR="00EE0B9D" w:rsidRDefault="00EE0B9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Fm | Fm/Eb | Db | C7 :||</w:t>
      </w:r>
    </w:p>
    <w:p w14:paraId="7033C2A9" w14:textId="17DC85E9" w:rsidR="00EE0B9D" w:rsidRPr="0009264B" w:rsidRDefault="00EE0B9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C5 F5 |</w:t>
      </w:r>
    </w:p>
    <w:p w14:paraId="58361621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Vielä sinun vuokses jään</w:t>
      </w:r>
    </w:p>
    <w:p w14:paraId="2DFBCFF9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vaik totuutta ja tehtävää</w:t>
      </w:r>
    </w:p>
    <w:p w14:paraId="30665116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täällä pelataan ja soitetaan vain humppaa</w:t>
      </w:r>
    </w:p>
    <w:p w14:paraId="6041735C" w14:textId="60F82072" w:rsidR="00EE0B9D" w:rsidRPr="00EE0B9D" w:rsidRDefault="00EE0B9D" w:rsidP="00EE0B9D">
      <w:pPr>
        <w:rPr>
          <w:rFonts w:ascii="Consolas" w:hAnsi="Consolas" w:cs="Consolas"/>
        </w:rPr>
      </w:pPr>
      <w:r>
        <w:rPr>
          <w:rFonts w:ascii="Consolas" w:hAnsi="Consolas" w:cs="Consolas"/>
          <w:lang w:val="fi-FI"/>
        </w:rPr>
        <w:t>J</w:t>
      </w:r>
      <w:r w:rsidRPr="00EE0B9D">
        <w:rPr>
          <w:rFonts w:ascii="Consolas" w:hAnsi="Consolas" w:cs="Consolas"/>
        </w:rPr>
        <w:t>a vaalealla tytöllä</w:t>
      </w:r>
    </w:p>
    <w:p w14:paraId="49F37D5E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on lenkkitossut sylissä</w:t>
      </w:r>
    </w:p>
    <w:p w14:paraId="1D1D5D09" w14:textId="77777777" w:rsid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se varmaan luulee se saa miehen jos se jumppaa</w:t>
      </w:r>
    </w:p>
    <w:p w14:paraId="1AF26A7E" w14:textId="77777777" w:rsidR="00EE0B9D" w:rsidRPr="00EE0B9D" w:rsidRDefault="00EE0B9D" w:rsidP="00EE0B9D">
      <w:pPr>
        <w:rPr>
          <w:rFonts w:ascii="Consolas" w:hAnsi="Consolas" w:cs="Consolas"/>
        </w:rPr>
      </w:pPr>
    </w:p>
    <w:p w14:paraId="0A86EC9A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Kun kaikki katsoi minua</w:t>
      </w:r>
    </w:p>
    <w:p w14:paraId="752F8A9C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sanoin mä tahdon runoilla</w:t>
      </w:r>
    </w:p>
    <w:p w14:paraId="3BE58B7E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ja sä sanoit voi se tie on vaikee</w:t>
      </w:r>
    </w:p>
    <w:p w14:paraId="70252E52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öisin baarin lattia</w:t>
      </w:r>
    </w:p>
    <w:p w14:paraId="5D6EFFEA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on lamauttavan tahmea</w:t>
      </w:r>
    </w:p>
    <w:p w14:paraId="065CA53A" w14:textId="77777777" w:rsid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ja olo on pelkästään kurja taikka haikee</w:t>
      </w:r>
    </w:p>
    <w:p w14:paraId="08108A5E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7D98F908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7096B3A5" w14:textId="166C216E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EE0B9D">
        <w:rPr>
          <w:rFonts w:ascii="Consolas" w:hAnsi="Consolas" w:cs="Consolas"/>
          <w:b/>
          <w:bCs/>
          <w:lang w:val="fi-FI"/>
        </w:rPr>
        <w:t xml:space="preserve"> G | D | </w:t>
      </w:r>
      <w:proofErr w:type="spellStart"/>
      <w:r w:rsidR="00EE0B9D">
        <w:rPr>
          <w:rFonts w:ascii="Consolas" w:hAnsi="Consolas" w:cs="Consolas"/>
          <w:b/>
          <w:bCs/>
          <w:lang w:val="fi-FI"/>
        </w:rPr>
        <w:t>Em</w:t>
      </w:r>
      <w:proofErr w:type="spellEnd"/>
      <w:r w:rsidR="00EE0B9D">
        <w:rPr>
          <w:rFonts w:ascii="Consolas" w:hAnsi="Consolas" w:cs="Consolas"/>
          <w:b/>
          <w:bCs/>
          <w:lang w:val="fi-FI"/>
        </w:rPr>
        <w:t xml:space="preserve"> | C D </w:t>
      </w:r>
      <w:r>
        <w:rPr>
          <w:rFonts w:ascii="Consolas" w:hAnsi="Consolas" w:cs="Consolas"/>
          <w:b/>
          <w:bCs/>
          <w:lang w:val="fi-FI"/>
        </w:rPr>
        <w:t>|</w:t>
      </w:r>
    </w:p>
    <w:p w14:paraId="268C69A8" w14:textId="49CEDA9A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G | D | C | D G | (tauko) |</w:t>
      </w:r>
    </w:p>
    <w:p w14:paraId="73BE2C2B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Ja pahimpia on aamut</w:t>
      </w:r>
    </w:p>
    <w:p w14:paraId="61B15B2A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joiden päättymistä ei näy</w:t>
      </w:r>
    </w:p>
    <w:p w14:paraId="6C0349AC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mä pelkään aina ne saa mut</w:t>
      </w:r>
    </w:p>
    <w:p w14:paraId="552E4F82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ja niin lopulta käy</w:t>
      </w:r>
    </w:p>
    <w:p w14:paraId="6076B800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</w:p>
    <w:p w14:paraId="4E0438F4" w14:textId="57BA449B" w:rsidR="00EE0B9D" w:rsidRDefault="00EE0B9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38ECB3F6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 xml:space="preserve">||: Dm | Dm/C | 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Bb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 A7 :|| </w:t>
      </w:r>
    </w:p>
    <w:p w14:paraId="3E3E2795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Fm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Fm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>/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Eb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Db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 C7 :||</w:t>
      </w:r>
    </w:p>
    <w:p w14:paraId="7F43FC3C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| C5 F5 |</w:t>
      </w:r>
    </w:p>
    <w:p w14:paraId="371F4C9C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Sun vuoro tulee vihdoinkin</w:t>
      </w:r>
    </w:p>
    <w:p w14:paraId="46CABFA8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sä haluut viran jostakin</w:t>
      </w:r>
    </w:p>
    <w:p w14:paraId="6B2778B4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ja ehkä eläkkeellä muuttaa vielä maalle</w:t>
      </w:r>
    </w:p>
    <w:p w14:paraId="644E8813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puhuessas mua katselet</w:t>
      </w:r>
    </w:p>
    <w:p w14:paraId="33C73651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oltais kuin metsäneläimet</w:t>
      </w:r>
    </w:p>
    <w:p w14:paraId="7C7B8D1A" w14:textId="77777777" w:rsid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öisin tuijoteltais hiljaa taivaalle</w:t>
      </w:r>
    </w:p>
    <w:p w14:paraId="750B2F40" w14:textId="77777777" w:rsidR="00EE0B9D" w:rsidRDefault="00EE0B9D" w:rsidP="00EE0B9D">
      <w:pPr>
        <w:rPr>
          <w:rFonts w:ascii="Consolas" w:hAnsi="Consolas" w:cs="Consolas"/>
        </w:rPr>
      </w:pPr>
    </w:p>
    <w:p w14:paraId="2A0A91AF" w14:textId="77777777" w:rsidR="00EE0B9D" w:rsidRDefault="00EE0B9D" w:rsidP="00EE0B9D">
      <w:pPr>
        <w:rPr>
          <w:rFonts w:ascii="Consolas" w:hAnsi="Consolas" w:cs="Consolas"/>
        </w:rPr>
      </w:pPr>
    </w:p>
    <w:p w14:paraId="4262A0B9" w14:textId="77777777" w:rsidR="00EE0B9D" w:rsidRDefault="00EE0B9D" w:rsidP="00EE0B9D">
      <w:pPr>
        <w:rPr>
          <w:rFonts w:ascii="Consolas" w:hAnsi="Consolas" w:cs="Consolas"/>
        </w:rPr>
      </w:pPr>
    </w:p>
    <w:p w14:paraId="068B26A1" w14:textId="77777777" w:rsidR="00EE0B9D" w:rsidRPr="00EE0B9D" w:rsidRDefault="00EE0B9D" w:rsidP="00EE0B9D">
      <w:pPr>
        <w:rPr>
          <w:rFonts w:ascii="Consolas" w:hAnsi="Consolas" w:cs="Consolas"/>
        </w:rPr>
      </w:pPr>
    </w:p>
    <w:p w14:paraId="2AE109D2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Vaalea tyttö naurahtaa</w:t>
      </w:r>
    </w:p>
    <w:p w14:paraId="16427C02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sua ohimennen koskettaa</w:t>
      </w:r>
    </w:p>
    <w:p w14:paraId="0F9C0D7B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kun sanon etten koskaan tahdo päivätyötä</w:t>
      </w:r>
    </w:p>
    <w:p w14:paraId="70BDD65C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se sanoo: vuodet vähenee</w:t>
      </w:r>
    </w:p>
    <w:p w14:paraId="3DD58DD8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varo ettei kaikki ohi mee</w:t>
      </w:r>
    </w:p>
    <w:p w14:paraId="44AF6C36" w14:textId="77777777" w:rsidR="00EE0B9D" w:rsidRPr="00EE0B9D" w:rsidRDefault="00EE0B9D" w:rsidP="00EE0B9D">
      <w:pPr>
        <w:rPr>
          <w:rFonts w:ascii="Consolas" w:hAnsi="Consolas" w:cs="Consolas"/>
        </w:rPr>
      </w:pPr>
      <w:r w:rsidRPr="00EE0B9D">
        <w:rPr>
          <w:rFonts w:ascii="Consolas" w:hAnsi="Consolas" w:cs="Consolas"/>
        </w:rPr>
        <w:t>unelmat ei ketään joka päivä syötä</w:t>
      </w:r>
    </w:p>
    <w:p w14:paraId="02740B93" w14:textId="77777777" w:rsidR="00EE0B9D" w:rsidRPr="00EE0B9D" w:rsidRDefault="00EE0B9D">
      <w:pPr>
        <w:rPr>
          <w:rFonts w:ascii="Consolas" w:hAnsi="Consolas" w:cs="Consolas"/>
          <w:b/>
          <w:bCs/>
        </w:rPr>
      </w:pPr>
    </w:p>
    <w:p w14:paraId="049BF85B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CHORUS</w:t>
      </w:r>
    </w:p>
    <w:p w14:paraId="6E935D13" w14:textId="5BF31701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|</w:t>
      </w:r>
      <w:r>
        <w:rPr>
          <w:rFonts w:ascii="Consolas" w:hAnsi="Consolas" w:cs="Consolas"/>
          <w:b/>
          <w:bCs/>
          <w:lang w:val="fi-FI"/>
        </w:rPr>
        <w:t>|:</w:t>
      </w:r>
      <w:r w:rsidRPr="00EE0B9D">
        <w:rPr>
          <w:rFonts w:ascii="Consolas" w:hAnsi="Consolas" w:cs="Consolas"/>
          <w:b/>
          <w:bCs/>
          <w:lang w:val="fi-FI"/>
        </w:rPr>
        <w:t xml:space="preserve"> G | D | 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Em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 C D |</w:t>
      </w:r>
    </w:p>
    <w:p w14:paraId="5521969D" w14:textId="312F79D9" w:rsid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 xml:space="preserve">| G | D | C | D G </w:t>
      </w:r>
      <w:r>
        <w:rPr>
          <w:rFonts w:ascii="Consolas" w:hAnsi="Consolas" w:cs="Consolas"/>
          <w:b/>
          <w:bCs/>
          <w:lang w:val="fi-FI"/>
        </w:rPr>
        <w:t>:|</w:t>
      </w:r>
      <w:r w:rsidRPr="00EE0B9D">
        <w:rPr>
          <w:rFonts w:ascii="Consolas" w:hAnsi="Consolas" w:cs="Consolas"/>
          <w:b/>
          <w:bCs/>
          <w:lang w:val="fi-FI"/>
        </w:rPr>
        <w:t>|</w:t>
      </w:r>
    </w:p>
    <w:p w14:paraId="24008F66" w14:textId="77777777" w:rsidR="00EE0B9D" w:rsidRDefault="00EE0B9D" w:rsidP="00EE0B9D">
      <w:pPr>
        <w:rPr>
          <w:rFonts w:ascii="Consolas" w:hAnsi="Consolas" w:cs="Consolas"/>
          <w:b/>
          <w:bCs/>
          <w:lang w:val="fi-FI"/>
        </w:rPr>
      </w:pPr>
    </w:p>
    <w:p w14:paraId="7B0A6253" w14:textId="6B5C92D5" w:rsidR="00EE0B9D" w:rsidRDefault="00EE0B9D" w:rsidP="00EE0B9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GTR SOLO</w:t>
      </w:r>
    </w:p>
    <w:p w14:paraId="6BFE4B40" w14:textId="77777777" w:rsidR="00EE0B9D" w:rsidRDefault="00EE0B9D" w:rsidP="00EE0B9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x | D | x |</w:t>
      </w:r>
    </w:p>
    <w:p w14:paraId="48C5D9AB" w14:textId="0DF633B8" w:rsidR="00EE0B9D" w:rsidRDefault="00EE0B9D" w:rsidP="00EE0B9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C | Am | 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x | </w:t>
      </w:r>
    </w:p>
    <w:p w14:paraId="15639B89" w14:textId="77777777" w:rsid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Em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 x | D | x |</w:t>
      </w:r>
    </w:p>
    <w:p w14:paraId="03BCCCB3" w14:textId="2FFC6142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| C | Am | </w:t>
      </w:r>
      <w:r>
        <w:rPr>
          <w:rFonts w:ascii="Consolas" w:hAnsi="Consolas" w:cs="Consolas"/>
          <w:b/>
          <w:bCs/>
          <w:lang w:val="fi-FI"/>
        </w:rPr>
        <w:t>D</w:t>
      </w:r>
      <w:r w:rsidRPr="00EE0B9D">
        <w:rPr>
          <w:rFonts w:ascii="Consolas" w:hAnsi="Consolas" w:cs="Consolas"/>
          <w:b/>
          <w:bCs/>
          <w:lang w:val="fi-FI"/>
        </w:rPr>
        <w:t xml:space="preserve"> | x | </w:t>
      </w:r>
    </w:p>
    <w:p w14:paraId="73183BD8" w14:textId="77777777" w:rsidR="00EE0B9D" w:rsidRDefault="00EE0B9D" w:rsidP="00EE0B9D">
      <w:pPr>
        <w:rPr>
          <w:rFonts w:ascii="Consolas" w:hAnsi="Consolas" w:cs="Consolas"/>
          <w:b/>
          <w:bCs/>
          <w:lang w:val="fi-FI"/>
        </w:rPr>
      </w:pPr>
    </w:p>
    <w:p w14:paraId="555BF6EE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CHORUS</w:t>
      </w:r>
    </w:p>
    <w:p w14:paraId="441CFE79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||: G | D | </w:t>
      </w:r>
      <w:proofErr w:type="spellStart"/>
      <w:r w:rsidRPr="00EE0B9D">
        <w:rPr>
          <w:rFonts w:ascii="Consolas" w:hAnsi="Consolas" w:cs="Consolas"/>
          <w:b/>
          <w:bCs/>
          <w:lang w:val="fi-FI"/>
        </w:rPr>
        <w:t>Em</w:t>
      </w:r>
      <w:proofErr w:type="spellEnd"/>
      <w:r w:rsidRPr="00EE0B9D">
        <w:rPr>
          <w:rFonts w:ascii="Consolas" w:hAnsi="Consolas" w:cs="Consolas"/>
          <w:b/>
          <w:bCs/>
          <w:lang w:val="fi-FI"/>
        </w:rPr>
        <w:t xml:space="preserve"> | C D |</w:t>
      </w:r>
    </w:p>
    <w:p w14:paraId="275B4505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  <w:r w:rsidRPr="00EE0B9D">
        <w:rPr>
          <w:rFonts w:ascii="Consolas" w:hAnsi="Consolas" w:cs="Consolas"/>
          <w:b/>
          <w:bCs/>
          <w:lang w:val="fi-FI"/>
        </w:rPr>
        <w:t>| G | D | C | D G :||</w:t>
      </w:r>
    </w:p>
    <w:p w14:paraId="3E8026C4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</w:p>
    <w:p w14:paraId="7D99EE9B" w14:textId="77777777" w:rsidR="00EE0B9D" w:rsidRPr="00EE0B9D" w:rsidRDefault="00EE0B9D" w:rsidP="00EE0B9D">
      <w:pPr>
        <w:rPr>
          <w:rFonts w:ascii="Consolas" w:hAnsi="Consolas" w:cs="Consolas"/>
          <w:b/>
          <w:bCs/>
          <w:lang w:val="fi-FI"/>
        </w:rPr>
      </w:pPr>
    </w:p>
    <w:sectPr w:rsidR="00EE0B9D" w:rsidRPr="00EE0B9D" w:rsidSect="00DC6D9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7241" w14:textId="77777777" w:rsidR="00DC6D94" w:rsidRDefault="00DC6D94" w:rsidP="00343BA0">
      <w:r>
        <w:separator/>
      </w:r>
    </w:p>
  </w:endnote>
  <w:endnote w:type="continuationSeparator" w:id="0">
    <w:p w14:paraId="1FA1C383" w14:textId="77777777" w:rsidR="00DC6D94" w:rsidRDefault="00DC6D94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E4DB" w14:textId="77777777" w:rsidR="00DC6D94" w:rsidRDefault="00DC6D94" w:rsidP="00343BA0">
      <w:r>
        <w:separator/>
      </w:r>
    </w:p>
  </w:footnote>
  <w:footnote w:type="continuationSeparator" w:id="0">
    <w:p w14:paraId="272CE063" w14:textId="77777777" w:rsidR="00DC6D94" w:rsidRDefault="00DC6D94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03BD" w14:textId="35018257" w:rsidR="00386917" w:rsidRPr="009244C3" w:rsidRDefault="00EE0B9D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MAIJA VILKKUMAA – TOTUUTTA JA TEHTÄVÄÄ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9D"/>
    <w:rsid w:val="0009264B"/>
    <w:rsid w:val="00343BA0"/>
    <w:rsid w:val="00386917"/>
    <w:rsid w:val="005D6A78"/>
    <w:rsid w:val="007E769C"/>
    <w:rsid w:val="008B6D26"/>
    <w:rsid w:val="00DC6D94"/>
    <w:rsid w:val="00E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6D128"/>
  <w15:chartTrackingRefBased/>
  <w15:docId w15:val="{21DE07DB-EB1E-7642-B8A7-FDD98F89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9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2024-01-24T08:03:00Z</dcterms:created>
  <dcterms:modified xsi:type="dcterms:W3CDTF">2024-01-24T08:11:00Z</dcterms:modified>
</cp:coreProperties>
</file>